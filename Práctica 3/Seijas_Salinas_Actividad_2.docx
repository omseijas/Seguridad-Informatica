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69441858"/>
        <w:docPartObj>
          <w:docPartGallery w:val="Cover Pages"/>
          <w:docPartUnique/>
        </w:docPartObj>
      </w:sdtPr>
      <w:sdtContent>
        <w:p w:rsidR="00AB17BD" w:rsidRDefault="00AB17BD">
          <w:pPr>
            <w:rPr>
              <w:rFonts w:asciiTheme="majorHAnsi" w:eastAsiaTheme="majorEastAsia" w:hAnsiTheme="majorHAnsi" w:cstheme="majorBidi"/>
              <w:b/>
              <w:bCs/>
              <w:smallCaps/>
              <w:sz w:val="36"/>
              <w:szCs w:val="36"/>
            </w:rPr>
          </w:pPr>
          <w:r w:rsidRPr="00AB17BD">
            <w:rPr>
              <w:rFonts w:asciiTheme="majorHAnsi" w:eastAsiaTheme="majorEastAsia" w:hAnsiTheme="majorHAnsi" w:cstheme="majorBidi"/>
              <w:b/>
              <w:bCs/>
              <w:smallCaps/>
              <w:noProof/>
              <w:color w:val="FFFFFF" w:themeColor="background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B17BD" w:rsidRDefault="00AB17B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Actividad 3: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B17BD" w:rsidRDefault="00AB17B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Seguridad Información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B17BD" w:rsidRDefault="00AB17B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Orquidea Seijas</w:t>
                                      </w:r>
                                    </w:p>
                                  </w:sdtContent>
                                </w:sdt>
                                <w:p w:rsidR="00AB17BD" w:rsidRDefault="00AB17B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Grado en ingeniería informática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Escola Técnica Superior de Ingeniería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B17BD" w:rsidRDefault="00AB17B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Actividad 3: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B17BD" w:rsidRDefault="00AB17B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Seguridad Información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B17BD" w:rsidRDefault="00AB17B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Orquidea Seijas</w:t>
                                </w:r>
                              </w:p>
                            </w:sdtContent>
                          </w:sdt>
                          <w:p w:rsidR="00AB17BD" w:rsidRDefault="00AB17BD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Grado en ingeniería informática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Escola Técnica Superior de Ingeniería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4611913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sz w:val="22"/>
          <w:szCs w:val="22"/>
        </w:rPr>
      </w:sdtEndPr>
      <w:sdtContent>
        <w:p w:rsidR="00AB17BD" w:rsidRDefault="00AB17BD">
          <w:pPr>
            <w:pStyle w:val="TtuloTDC"/>
          </w:pPr>
          <w:r>
            <w:t>Contenido</w:t>
          </w:r>
        </w:p>
        <w:p w:rsidR="00AB17BD" w:rsidRDefault="00AB17BD">
          <w:pPr>
            <w:pStyle w:val="TD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711651" w:history="1">
            <w:r w:rsidRPr="00843633">
              <w:rPr>
                <w:rStyle w:val="Hipervnculo"/>
                <w:noProof/>
              </w:rPr>
              <w:t>Herramienta pilar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_Toc494711651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17BD" w:rsidRDefault="00AB17BD">
          <w:r>
            <w:rPr>
              <w:b/>
              <w:bCs/>
            </w:rPr>
            <w:fldChar w:fldCharType="end"/>
          </w:r>
        </w:p>
      </w:sdtContent>
    </w:sdt>
    <w:p w:rsidR="00AB17BD" w:rsidRDefault="00AB17BD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</w:p>
    <w:p w:rsidR="00AB17BD" w:rsidRDefault="00AB17BD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bookmarkStart w:id="0" w:name="_Toc494711651"/>
      <w:r>
        <w:br w:type="page"/>
      </w:r>
    </w:p>
    <w:p w:rsidR="00AB17BD" w:rsidRDefault="00AB17BD" w:rsidP="00AB17BD">
      <w:pPr>
        <w:pStyle w:val="Ttulo1"/>
        <w:numPr>
          <w:ilvl w:val="0"/>
          <w:numId w:val="30"/>
        </w:numPr>
      </w:pPr>
      <w:r>
        <w:lastRenderedPageBreak/>
        <w:t>Herramienta pilar</w:t>
      </w:r>
      <w:bookmarkEnd w:id="0"/>
    </w:p>
    <w:p w:rsidR="00855982" w:rsidRDefault="00AB17BD" w:rsidP="00413D0A">
      <w:pPr>
        <w:pStyle w:val="Ttulo2"/>
        <w:ind w:left="720"/>
      </w:pPr>
      <w:r>
        <w:t>Comprobación de los campos que aparecen en la descripción del proyecto</w:t>
      </w:r>
    </w:p>
    <w:p w:rsidR="00AB17BD" w:rsidRDefault="00AB17BD" w:rsidP="00AB17BD">
      <w:pPr>
        <w:pStyle w:val="Ttulo2"/>
        <w:numPr>
          <w:ilvl w:val="1"/>
          <w:numId w:val="30"/>
        </w:numPr>
      </w:pPr>
      <w:bookmarkStart w:id="1" w:name="_GoBack"/>
      <w:bookmarkEnd w:id="1"/>
      <w:r>
        <w:t>Análisis de riesgos</w:t>
      </w:r>
    </w:p>
    <w:p w:rsidR="00AB17BD" w:rsidRDefault="00AB17BD" w:rsidP="00AB17BD">
      <w:pPr>
        <w:pStyle w:val="Ttulo2"/>
        <w:numPr>
          <w:ilvl w:val="1"/>
          <w:numId w:val="30"/>
        </w:numPr>
      </w:pPr>
      <w:r>
        <w:t>Exploración de las salvaguardas</w:t>
      </w:r>
    </w:p>
    <w:p w:rsidR="00AB17BD" w:rsidRDefault="00AB17BD" w:rsidP="00AB17BD">
      <w:pPr>
        <w:pStyle w:val="Ttulo2"/>
        <w:numPr>
          <w:ilvl w:val="1"/>
          <w:numId w:val="30"/>
        </w:numPr>
      </w:pPr>
      <w:r>
        <w:t>Impacto y Riesgo</w:t>
      </w:r>
    </w:p>
    <w:p w:rsidR="00AB17BD" w:rsidRDefault="00AB17BD" w:rsidP="00AB17BD">
      <w:pPr>
        <w:pStyle w:val="Ttulo2"/>
        <w:numPr>
          <w:ilvl w:val="1"/>
          <w:numId w:val="30"/>
        </w:numPr>
      </w:pPr>
      <w:r>
        <w:t>Perfiles de seguridad</w:t>
      </w:r>
    </w:p>
    <w:p w:rsidR="00AB17BD" w:rsidRPr="00AB17BD" w:rsidRDefault="00AB17BD" w:rsidP="00AB17BD">
      <w:pPr>
        <w:pStyle w:val="Ttulo1"/>
        <w:numPr>
          <w:ilvl w:val="0"/>
          <w:numId w:val="30"/>
        </w:numPr>
      </w:pPr>
      <w:r>
        <w:t>Herramientas de autoevaluación de la normativa ISO/IEC 27001, 27002</w:t>
      </w:r>
    </w:p>
    <w:p w:rsidR="00AB17BD" w:rsidRDefault="00AB17BD" w:rsidP="00AB17BD">
      <w:pPr>
        <w:pStyle w:val="Ttulo2"/>
        <w:numPr>
          <w:ilvl w:val="1"/>
          <w:numId w:val="30"/>
        </w:numPr>
      </w:pPr>
      <w:r>
        <w:t>Cuestionario ISO/IEC 27001</w:t>
      </w:r>
      <w:r w:rsidR="00413D0A">
        <w:t>. Norma certificable</w:t>
      </w:r>
    </w:p>
    <w:p w:rsidR="00413D0A" w:rsidRDefault="00413D0A" w:rsidP="00413D0A">
      <w:pPr>
        <w:pStyle w:val="Ttulo2"/>
        <w:numPr>
          <w:ilvl w:val="1"/>
          <w:numId w:val="30"/>
        </w:numPr>
      </w:pPr>
      <w:r>
        <w:t>Cuestionario ISO/IEC 27002. Buenas prácticas de seguridad</w:t>
      </w:r>
    </w:p>
    <w:p w:rsidR="00413D0A" w:rsidRDefault="00413D0A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:rsidR="00413D0A" w:rsidRPr="00413D0A" w:rsidRDefault="00413D0A" w:rsidP="00413D0A">
      <w:pPr>
        <w:pStyle w:val="Ttulo1"/>
      </w:pPr>
      <w:r>
        <w:lastRenderedPageBreak/>
        <w:t>Referencias</w:t>
      </w:r>
    </w:p>
    <w:sectPr w:rsidR="00413D0A" w:rsidRPr="00413D0A" w:rsidSect="00AB17BD">
      <w:footerReference w:type="defaul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2F4" w:rsidRDefault="008F62F4" w:rsidP="00855982">
      <w:pPr>
        <w:spacing w:after="0" w:line="240" w:lineRule="auto"/>
      </w:pPr>
      <w:r>
        <w:separator/>
      </w:r>
    </w:p>
  </w:endnote>
  <w:endnote w:type="continuationSeparator" w:id="0">
    <w:p w:rsidR="008F62F4" w:rsidRDefault="008F62F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D177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2F4" w:rsidRDefault="008F62F4" w:rsidP="00855982">
      <w:pPr>
        <w:spacing w:after="0" w:line="240" w:lineRule="auto"/>
      </w:pPr>
      <w:r>
        <w:separator/>
      </w:r>
    </w:p>
  </w:footnote>
  <w:footnote w:type="continuationSeparator" w:id="0">
    <w:p w:rsidR="008F62F4" w:rsidRDefault="008F62F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7386FA1"/>
    <w:multiLevelType w:val="hybridMultilevel"/>
    <w:tmpl w:val="0FC8D5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3">
      <w:start w:val="1"/>
      <w:numFmt w:val="upp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BD"/>
    <w:rsid w:val="001D4362"/>
    <w:rsid w:val="003F3AD5"/>
    <w:rsid w:val="00413D0A"/>
    <w:rsid w:val="007833A7"/>
    <w:rsid w:val="00855982"/>
    <w:rsid w:val="008C5B3A"/>
    <w:rsid w:val="008F62F4"/>
    <w:rsid w:val="00A10484"/>
    <w:rsid w:val="00A64AAA"/>
    <w:rsid w:val="00AB17BD"/>
    <w:rsid w:val="00BD1775"/>
    <w:rsid w:val="00FD262C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64E7"/>
  <w15:chartTrackingRefBased/>
  <w15:docId w15:val="{16BF0B66-C4EF-4B5E-96DD-CFFBD535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B17BD"/>
    <w:pPr>
      <w:spacing w:after="0" w:line="240" w:lineRule="auto"/>
    </w:pPr>
    <w:rPr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17BD"/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B17BD"/>
    <w:pPr>
      <w:spacing w:after="100"/>
    </w:pPr>
  </w:style>
  <w:style w:type="paragraph" w:styleId="Prrafodelista">
    <w:name w:val="List Paragraph"/>
    <w:basedOn w:val="Normal"/>
    <w:uiPriority w:val="34"/>
    <w:unhideWhenUsed/>
    <w:qFormat/>
    <w:rsid w:val="00AB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qui\AppData\Roaming\Microsoft\Templates\Dise&#241;o%20de%20informe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A"/>
    <w:rsid w:val="00A0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602D30E5C444A58931F4BF219594B1">
    <w:name w:val="EC602D30E5C444A58931F4BF219594B1"/>
  </w:style>
  <w:style w:type="paragraph" w:customStyle="1" w:styleId="549C5AE573904E65A0A32C97C5965A2E">
    <w:name w:val="549C5AE573904E65A0A32C97C5965A2E"/>
  </w:style>
  <w:style w:type="paragraph" w:customStyle="1" w:styleId="1BA5EEA579304AF8B6968CE0F2E76C79">
    <w:name w:val="1BA5EEA579304AF8B6968CE0F2E76C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overPageProperties xmlns="http://schemas.microsoft.com/office/2006/coverPageProps">
  <PublishDate/>
  <Abstract/>
  <CompanyAddress>Escola Técnica Superior de Ingeniería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20</TotalTime>
  <Pages>4</Pages>
  <Words>76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Grado en ingeniería informática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3:</dc:title>
  <dc:subject>Seguridad Información</dc:subject>
  <dc:creator>Orquidea Seijas</dc:creator>
  <cp:lastModifiedBy>seijas salinas orquídea manuela</cp:lastModifiedBy>
  <cp:revision>1</cp:revision>
  <dcterms:created xsi:type="dcterms:W3CDTF">2017-10-02T10:41:00Z</dcterms:created>
  <dcterms:modified xsi:type="dcterms:W3CDTF">2017-10-02T11:44:00Z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