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25921618"/>
        <w:docPartObj>
          <w:docPartGallery w:val="Cover Pages"/>
          <w:docPartUnique/>
        </w:docPartObj>
      </w:sdtPr>
      <w:sdtEndPr>
        <w:rPr>
          <w:b/>
          <w:bCs/>
          <w:smallCaps/>
        </w:rPr>
      </w:sdtEndPr>
      <w:sdtContent>
        <w:p w:rsidR="002671EB" w:rsidRDefault="002671EB"/>
        <w:p w:rsidR="002671EB" w:rsidRDefault="002671EB">
          <w:pPr>
            <w:ind w:firstLine="0"/>
            <w:jc w:val="left"/>
          </w:pPr>
          <w:r>
            <w:rPr>
              <w:noProof/>
            </w:rPr>
            <mc:AlternateContent>
              <mc:Choice Requires="wps">
                <w:drawing>
                  <wp:anchor distT="0" distB="0" distL="182880" distR="182880" simplePos="0" relativeHeight="251666432"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1EB" w:rsidRDefault="002671EB">
                                <w:pPr>
                                  <w:pStyle w:val="Sinespaciado"/>
                                  <w:spacing w:before="40" w:after="560" w:line="216" w:lineRule="auto"/>
                                  <w:rPr>
                                    <w:color w:val="F07F09" w:themeColor="accent1"/>
                                    <w:sz w:val="72"/>
                                    <w:szCs w:val="72"/>
                                  </w:rPr>
                                </w:pPr>
                                <w:sdt>
                                  <w:sdtPr>
                                    <w:rPr>
                                      <w:color w:val="F07F09"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F07F09" w:themeColor="accent1"/>
                                        <w:sz w:val="72"/>
                                        <w:szCs w:val="72"/>
                                      </w:rPr>
                                      <w:t>Actividad 5:  Informe sobre cifrado simétrico y funciones hash</w:t>
                                    </w:r>
                                  </w:sdtContent>
                                </w:sdt>
                              </w:p>
                              <w:sdt>
                                <w:sdtPr>
                                  <w:rPr>
                                    <w:caps/>
                                    <w:color w:val="30243C"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2671EB" w:rsidRDefault="002671EB">
                                    <w:pPr>
                                      <w:pStyle w:val="Sinespaciado"/>
                                      <w:spacing w:before="40" w:after="40"/>
                                      <w:rPr>
                                        <w:caps/>
                                        <w:color w:val="30243C" w:themeColor="accent5" w:themeShade="80"/>
                                        <w:sz w:val="28"/>
                                        <w:szCs w:val="28"/>
                                      </w:rPr>
                                    </w:pPr>
                                    <w:r>
                                      <w:rPr>
                                        <w:caps/>
                                        <w:color w:val="30243C" w:themeColor="accent5" w:themeShade="80"/>
                                        <w:sz w:val="28"/>
                                        <w:szCs w:val="28"/>
                                      </w:rPr>
                                      <w:t>Seguridad informática</w:t>
                                    </w:r>
                                  </w:p>
                                </w:sdtContent>
                              </w:sdt>
                              <w:sdt>
                                <w:sdtPr>
                                  <w:rPr>
                                    <w:caps/>
                                    <w:color w:val="604878"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671EB" w:rsidRDefault="002671EB">
                                    <w:pPr>
                                      <w:pStyle w:val="Sinespaciado"/>
                                      <w:spacing w:before="80" w:after="40"/>
                                      <w:rPr>
                                        <w:caps/>
                                        <w:color w:val="604878" w:themeColor="accent5"/>
                                        <w:sz w:val="24"/>
                                        <w:szCs w:val="24"/>
                                      </w:rPr>
                                    </w:pPr>
                                    <w:r>
                                      <w:rPr>
                                        <w:caps/>
                                        <w:color w:val="604878" w:themeColor="accent5"/>
                                        <w:sz w:val="24"/>
                                        <w:szCs w:val="24"/>
                                      </w:rPr>
                                      <w:t>Orquidea Seijas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643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2671EB" w:rsidRDefault="002671EB">
                          <w:pPr>
                            <w:pStyle w:val="Sinespaciado"/>
                            <w:spacing w:before="40" w:after="560" w:line="216" w:lineRule="auto"/>
                            <w:rPr>
                              <w:color w:val="F07F09" w:themeColor="accent1"/>
                              <w:sz w:val="72"/>
                              <w:szCs w:val="72"/>
                            </w:rPr>
                          </w:pPr>
                          <w:sdt>
                            <w:sdtPr>
                              <w:rPr>
                                <w:color w:val="F07F09"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F07F09" w:themeColor="accent1"/>
                                  <w:sz w:val="72"/>
                                  <w:szCs w:val="72"/>
                                </w:rPr>
                                <w:t>Actividad 5:  Informe sobre cifrado simétrico y funciones hash</w:t>
                              </w:r>
                            </w:sdtContent>
                          </w:sdt>
                        </w:p>
                        <w:sdt>
                          <w:sdtPr>
                            <w:rPr>
                              <w:caps/>
                              <w:color w:val="30243C"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2671EB" w:rsidRDefault="002671EB">
                              <w:pPr>
                                <w:pStyle w:val="Sinespaciado"/>
                                <w:spacing w:before="40" w:after="40"/>
                                <w:rPr>
                                  <w:caps/>
                                  <w:color w:val="30243C" w:themeColor="accent5" w:themeShade="80"/>
                                  <w:sz w:val="28"/>
                                  <w:szCs w:val="28"/>
                                </w:rPr>
                              </w:pPr>
                              <w:r>
                                <w:rPr>
                                  <w:caps/>
                                  <w:color w:val="30243C" w:themeColor="accent5" w:themeShade="80"/>
                                  <w:sz w:val="28"/>
                                  <w:szCs w:val="28"/>
                                </w:rPr>
                                <w:t>Seguridad informática</w:t>
                              </w:r>
                            </w:p>
                          </w:sdtContent>
                        </w:sdt>
                        <w:sdt>
                          <w:sdtPr>
                            <w:rPr>
                              <w:caps/>
                              <w:color w:val="604878"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671EB" w:rsidRDefault="002671EB">
                              <w:pPr>
                                <w:pStyle w:val="Sinespaciado"/>
                                <w:spacing w:before="80" w:after="40"/>
                                <w:rPr>
                                  <w:caps/>
                                  <w:color w:val="604878" w:themeColor="accent5"/>
                                  <w:sz w:val="24"/>
                                  <w:szCs w:val="24"/>
                                </w:rPr>
                              </w:pPr>
                              <w:r>
                                <w:rPr>
                                  <w:caps/>
                                  <w:color w:val="604878" w:themeColor="accent5"/>
                                  <w:sz w:val="24"/>
                                  <w:szCs w:val="24"/>
                                </w:rPr>
                                <w:t>Orquidea Seijas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7-10-23T00:00:00Z">
                                    <w:dateFormat w:val="yyyy"/>
                                    <w:lid w:val="es-ES"/>
                                    <w:storeMappedDataAs w:val="dateTime"/>
                                    <w:calendar w:val="gregorian"/>
                                  </w:date>
                                </w:sdtPr>
                                <w:sdtContent>
                                  <w:p w:rsidR="002671EB" w:rsidRDefault="002671EB">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6540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f07f09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7-10-23T00:00:00Z">
                              <w:dateFormat w:val="yyyy"/>
                              <w:lid w:val="es-ES"/>
                              <w:storeMappedDataAs w:val="dateTime"/>
                              <w:calendar w:val="gregorian"/>
                            </w:date>
                          </w:sdtPr>
                          <w:sdtContent>
                            <w:p w:rsidR="002671EB" w:rsidRDefault="002671EB">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b/>
              <w:bCs/>
              <w:smallCaps/>
            </w:rPr>
            <w:br w:type="page"/>
          </w:r>
        </w:p>
      </w:sdtContent>
    </w:sdt>
    <w:sdt>
      <w:sdtPr>
        <w:rPr>
          <w:rFonts w:asciiTheme="minorHAnsi" w:eastAsiaTheme="minorEastAsia" w:hAnsiTheme="minorHAnsi" w:cstheme="minorBidi"/>
          <w:b w:val="0"/>
          <w:bCs w:val="0"/>
          <w:smallCaps w:val="0"/>
          <w:sz w:val="22"/>
          <w:szCs w:val="22"/>
        </w:rPr>
        <w:id w:val="-719506626"/>
        <w:docPartObj>
          <w:docPartGallery w:val="Table of Contents"/>
          <w:docPartUnique/>
        </w:docPartObj>
      </w:sdtPr>
      <w:sdtEndPr/>
      <w:sdtContent>
        <w:p w:rsidR="00004C6F" w:rsidRDefault="00004C6F">
          <w:pPr>
            <w:pStyle w:val="TtuloTDC"/>
          </w:pPr>
          <w:r>
            <w:t>Tabla de contenido</w:t>
          </w:r>
        </w:p>
        <w:p w:rsidR="00B67BC8" w:rsidRDefault="00004C6F">
          <w:pPr>
            <w:pStyle w:val="TDC1"/>
            <w:tabs>
              <w:tab w:val="left" w:pos="1100"/>
              <w:tab w:val="right" w:leader="dot" w:pos="9017"/>
            </w:tabs>
            <w:rPr>
              <w:noProof/>
            </w:rPr>
          </w:pPr>
          <w:r>
            <w:fldChar w:fldCharType="begin"/>
          </w:r>
          <w:r>
            <w:instrText xml:space="preserve"> TOC \o "1-3" \h \z \u </w:instrText>
          </w:r>
          <w:r>
            <w:fldChar w:fldCharType="separate"/>
          </w:r>
          <w:hyperlink w:anchor="_Toc496513702" w:history="1">
            <w:r w:rsidR="00B67BC8" w:rsidRPr="002A5693">
              <w:rPr>
                <w:rStyle w:val="Hipervnculo"/>
                <w:rFonts w:ascii="Helvetica" w:hAnsi="Helvetica" w:cs="Helvetica"/>
                <w:noProof/>
                <w:lang w:val="en-GB"/>
              </w:rPr>
              <w:t>I.</w:t>
            </w:r>
            <w:r w:rsidR="00B67BC8">
              <w:rPr>
                <w:noProof/>
              </w:rPr>
              <w:tab/>
            </w:r>
            <w:r w:rsidR="00B67BC8" w:rsidRPr="002A5693">
              <w:rPr>
                <w:rStyle w:val="Hipervnculo"/>
                <w:noProof/>
              </w:rPr>
              <w:t>Cifrado simétrico básico.</w:t>
            </w:r>
            <w:r w:rsidR="00B67BC8">
              <w:rPr>
                <w:noProof/>
                <w:webHidden/>
              </w:rPr>
              <w:tab/>
            </w:r>
            <w:r w:rsidR="00B67BC8">
              <w:rPr>
                <w:noProof/>
                <w:webHidden/>
              </w:rPr>
              <w:fldChar w:fldCharType="begin"/>
            </w:r>
            <w:r w:rsidR="00B67BC8">
              <w:rPr>
                <w:noProof/>
                <w:webHidden/>
              </w:rPr>
              <w:instrText xml:space="preserve"> PAGEREF _Toc496513702 \h </w:instrText>
            </w:r>
            <w:r w:rsidR="00B67BC8">
              <w:rPr>
                <w:noProof/>
                <w:webHidden/>
              </w:rPr>
            </w:r>
            <w:r w:rsidR="00B67BC8">
              <w:rPr>
                <w:noProof/>
                <w:webHidden/>
              </w:rPr>
              <w:fldChar w:fldCharType="separate"/>
            </w:r>
            <w:r w:rsidR="00B67BC8">
              <w:rPr>
                <w:noProof/>
                <w:webHidden/>
              </w:rPr>
              <w:t>2</w:t>
            </w:r>
            <w:r w:rsidR="00B67BC8">
              <w:rPr>
                <w:noProof/>
                <w:webHidden/>
              </w:rPr>
              <w:fldChar w:fldCharType="end"/>
            </w:r>
          </w:hyperlink>
        </w:p>
        <w:p w:rsidR="00B67BC8" w:rsidRDefault="00B67BC8">
          <w:pPr>
            <w:pStyle w:val="TDC2"/>
            <w:tabs>
              <w:tab w:val="left" w:pos="1320"/>
              <w:tab w:val="right" w:leader="dot" w:pos="9017"/>
            </w:tabs>
            <w:rPr>
              <w:noProof/>
            </w:rPr>
          </w:pPr>
          <w:hyperlink w:anchor="_Toc496513703" w:history="1">
            <w:r w:rsidRPr="002A5693">
              <w:rPr>
                <w:rStyle w:val="Hipervnculo"/>
                <w:noProof/>
              </w:rPr>
              <w:t>a.</w:t>
            </w:r>
            <w:r>
              <w:rPr>
                <w:noProof/>
              </w:rPr>
              <w:tab/>
            </w:r>
            <w:r w:rsidRPr="002A5693">
              <w:rPr>
                <w:rStyle w:val="Hipervnculo"/>
                <w:noProof/>
              </w:rPr>
              <w:t>Diferencia entre cifrado y codificación</w:t>
            </w:r>
            <w:r>
              <w:rPr>
                <w:noProof/>
                <w:webHidden/>
              </w:rPr>
              <w:tab/>
            </w:r>
            <w:r>
              <w:rPr>
                <w:noProof/>
                <w:webHidden/>
              </w:rPr>
              <w:fldChar w:fldCharType="begin"/>
            </w:r>
            <w:r>
              <w:rPr>
                <w:noProof/>
                <w:webHidden/>
              </w:rPr>
              <w:instrText xml:space="preserve"> PAGEREF _Toc496513703 \h </w:instrText>
            </w:r>
            <w:r>
              <w:rPr>
                <w:noProof/>
                <w:webHidden/>
              </w:rPr>
            </w:r>
            <w:r>
              <w:rPr>
                <w:noProof/>
                <w:webHidden/>
              </w:rPr>
              <w:fldChar w:fldCharType="separate"/>
            </w:r>
            <w:r>
              <w:rPr>
                <w:noProof/>
                <w:webHidden/>
              </w:rPr>
              <w:t>2</w:t>
            </w:r>
            <w:r>
              <w:rPr>
                <w:noProof/>
                <w:webHidden/>
              </w:rPr>
              <w:fldChar w:fldCharType="end"/>
            </w:r>
          </w:hyperlink>
        </w:p>
        <w:p w:rsidR="00B67BC8" w:rsidRDefault="00B67BC8">
          <w:pPr>
            <w:pStyle w:val="TDC1"/>
            <w:tabs>
              <w:tab w:val="left" w:pos="1100"/>
              <w:tab w:val="right" w:leader="dot" w:pos="9017"/>
            </w:tabs>
            <w:rPr>
              <w:noProof/>
            </w:rPr>
          </w:pPr>
          <w:hyperlink w:anchor="_Toc496513704" w:history="1">
            <w:r w:rsidRPr="002A5693">
              <w:rPr>
                <w:rStyle w:val="Hipervnculo"/>
                <w:noProof/>
                <w:lang w:val="en-GB"/>
              </w:rPr>
              <w:t>II.</w:t>
            </w:r>
            <w:r>
              <w:rPr>
                <w:noProof/>
              </w:rPr>
              <w:tab/>
            </w:r>
            <w:r w:rsidRPr="002A5693">
              <w:rPr>
                <w:rStyle w:val="Hipervnculo"/>
                <w:noProof/>
              </w:rPr>
              <w:t>Cifrado/Descifrado</w:t>
            </w:r>
            <w:r>
              <w:rPr>
                <w:noProof/>
                <w:webHidden/>
              </w:rPr>
              <w:tab/>
            </w:r>
            <w:r>
              <w:rPr>
                <w:noProof/>
                <w:webHidden/>
              </w:rPr>
              <w:fldChar w:fldCharType="begin"/>
            </w:r>
            <w:r>
              <w:rPr>
                <w:noProof/>
                <w:webHidden/>
              </w:rPr>
              <w:instrText xml:space="preserve"> PAGEREF _Toc496513704 \h </w:instrText>
            </w:r>
            <w:r>
              <w:rPr>
                <w:noProof/>
                <w:webHidden/>
              </w:rPr>
            </w:r>
            <w:r>
              <w:rPr>
                <w:noProof/>
                <w:webHidden/>
              </w:rPr>
              <w:fldChar w:fldCharType="separate"/>
            </w:r>
            <w:r>
              <w:rPr>
                <w:noProof/>
                <w:webHidden/>
              </w:rPr>
              <w:t>3</w:t>
            </w:r>
            <w:r>
              <w:rPr>
                <w:noProof/>
                <w:webHidden/>
              </w:rPr>
              <w:fldChar w:fldCharType="end"/>
            </w:r>
          </w:hyperlink>
        </w:p>
        <w:p w:rsidR="00B67BC8" w:rsidRDefault="00B67BC8">
          <w:pPr>
            <w:pStyle w:val="TDC2"/>
            <w:tabs>
              <w:tab w:val="left" w:pos="1320"/>
              <w:tab w:val="right" w:leader="dot" w:pos="9017"/>
            </w:tabs>
            <w:rPr>
              <w:noProof/>
            </w:rPr>
          </w:pPr>
          <w:hyperlink w:anchor="_Toc496513705" w:history="1">
            <w:r w:rsidRPr="002A5693">
              <w:rPr>
                <w:rStyle w:val="Hipervnculo"/>
                <w:noProof/>
              </w:rPr>
              <w:t>a.</w:t>
            </w:r>
            <w:r>
              <w:rPr>
                <w:noProof/>
              </w:rPr>
              <w:tab/>
            </w:r>
            <w:r w:rsidRPr="002A5693">
              <w:rPr>
                <w:rStyle w:val="Hipervnculo"/>
                <w:noProof/>
              </w:rPr>
              <w:t>Comparación del cifrado utilizando diferentes algoritmos simétricos.</w:t>
            </w:r>
            <w:r>
              <w:rPr>
                <w:noProof/>
                <w:webHidden/>
              </w:rPr>
              <w:tab/>
            </w:r>
            <w:r>
              <w:rPr>
                <w:noProof/>
                <w:webHidden/>
              </w:rPr>
              <w:fldChar w:fldCharType="begin"/>
            </w:r>
            <w:r>
              <w:rPr>
                <w:noProof/>
                <w:webHidden/>
              </w:rPr>
              <w:instrText xml:space="preserve"> PAGEREF _Toc496513705 \h </w:instrText>
            </w:r>
            <w:r>
              <w:rPr>
                <w:noProof/>
                <w:webHidden/>
              </w:rPr>
            </w:r>
            <w:r>
              <w:rPr>
                <w:noProof/>
                <w:webHidden/>
              </w:rPr>
              <w:fldChar w:fldCharType="separate"/>
            </w:r>
            <w:r>
              <w:rPr>
                <w:noProof/>
                <w:webHidden/>
              </w:rPr>
              <w:t>3</w:t>
            </w:r>
            <w:r>
              <w:rPr>
                <w:noProof/>
                <w:webHidden/>
              </w:rPr>
              <w:fldChar w:fldCharType="end"/>
            </w:r>
          </w:hyperlink>
        </w:p>
        <w:p w:rsidR="00B67BC8" w:rsidRDefault="00B67BC8">
          <w:pPr>
            <w:pStyle w:val="TDC2"/>
            <w:tabs>
              <w:tab w:val="left" w:pos="1320"/>
              <w:tab w:val="right" w:leader="dot" w:pos="9017"/>
            </w:tabs>
            <w:rPr>
              <w:noProof/>
            </w:rPr>
          </w:pPr>
          <w:hyperlink w:anchor="_Toc496513706" w:history="1">
            <w:r w:rsidRPr="002A5693">
              <w:rPr>
                <w:rStyle w:val="Hipervnculo"/>
                <w:noProof/>
              </w:rPr>
              <w:t>b.</w:t>
            </w:r>
            <w:r>
              <w:rPr>
                <w:noProof/>
              </w:rPr>
              <w:tab/>
            </w:r>
            <w:r w:rsidRPr="002A5693">
              <w:rPr>
                <w:rStyle w:val="Hipervnculo"/>
                <w:noProof/>
              </w:rPr>
              <w:t>Aplicación de un algoritmo de cifrado simétrico a un fichero pdf.</w:t>
            </w:r>
            <w:r>
              <w:rPr>
                <w:noProof/>
                <w:webHidden/>
              </w:rPr>
              <w:tab/>
            </w:r>
            <w:r>
              <w:rPr>
                <w:noProof/>
                <w:webHidden/>
              </w:rPr>
              <w:fldChar w:fldCharType="begin"/>
            </w:r>
            <w:r>
              <w:rPr>
                <w:noProof/>
                <w:webHidden/>
              </w:rPr>
              <w:instrText xml:space="preserve"> PAGEREF _Toc496513706 \h </w:instrText>
            </w:r>
            <w:r>
              <w:rPr>
                <w:noProof/>
                <w:webHidden/>
              </w:rPr>
            </w:r>
            <w:r>
              <w:rPr>
                <w:noProof/>
                <w:webHidden/>
              </w:rPr>
              <w:fldChar w:fldCharType="separate"/>
            </w:r>
            <w:r>
              <w:rPr>
                <w:noProof/>
                <w:webHidden/>
              </w:rPr>
              <w:t>4</w:t>
            </w:r>
            <w:r>
              <w:rPr>
                <w:noProof/>
                <w:webHidden/>
              </w:rPr>
              <w:fldChar w:fldCharType="end"/>
            </w:r>
          </w:hyperlink>
        </w:p>
        <w:p w:rsidR="00B67BC8" w:rsidRDefault="00B67BC8">
          <w:pPr>
            <w:pStyle w:val="TDC2"/>
            <w:tabs>
              <w:tab w:val="left" w:pos="1320"/>
              <w:tab w:val="right" w:leader="dot" w:pos="9017"/>
            </w:tabs>
            <w:rPr>
              <w:noProof/>
            </w:rPr>
          </w:pPr>
          <w:hyperlink w:anchor="_Toc496513707" w:history="1">
            <w:r w:rsidRPr="002A5693">
              <w:rPr>
                <w:rStyle w:val="Hipervnculo"/>
                <w:noProof/>
              </w:rPr>
              <w:t>c.</w:t>
            </w:r>
            <w:r>
              <w:rPr>
                <w:noProof/>
              </w:rPr>
              <w:tab/>
            </w:r>
            <w:r w:rsidRPr="002A5693">
              <w:rPr>
                <w:rStyle w:val="Hipervnculo"/>
                <w:noProof/>
              </w:rPr>
              <w:t>Rellenado en los algoritmos de cifrado simétrico</w:t>
            </w:r>
            <w:r>
              <w:rPr>
                <w:noProof/>
                <w:webHidden/>
              </w:rPr>
              <w:tab/>
            </w:r>
            <w:r>
              <w:rPr>
                <w:noProof/>
                <w:webHidden/>
              </w:rPr>
              <w:fldChar w:fldCharType="begin"/>
            </w:r>
            <w:r>
              <w:rPr>
                <w:noProof/>
                <w:webHidden/>
              </w:rPr>
              <w:instrText xml:space="preserve"> PAGEREF _Toc496513707 \h </w:instrText>
            </w:r>
            <w:r>
              <w:rPr>
                <w:noProof/>
                <w:webHidden/>
              </w:rPr>
            </w:r>
            <w:r>
              <w:rPr>
                <w:noProof/>
                <w:webHidden/>
              </w:rPr>
              <w:fldChar w:fldCharType="separate"/>
            </w:r>
            <w:r>
              <w:rPr>
                <w:noProof/>
                <w:webHidden/>
              </w:rPr>
              <w:t>4</w:t>
            </w:r>
            <w:r>
              <w:rPr>
                <w:noProof/>
                <w:webHidden/>
              </w:rPr>
              <w:fldChar w:fldCharType="end"/>
            </w:r>
          </w:hyperlink>
        </w:p>
        <w:p w:rsidR="00B67BC8" w:rsidRDefault="00B67BC8">
          <w:pPr>
            <w:pStyle w:val="TDC1"/>
            <w:tabs>
              <w:tab w:val="left" w:pos="1320"/>
              <w:tab w:val="right" w:leader="dot" w:pos="9017"/>
            </w:tabs>
            <w:rPr>
              <w:noProof/>
            </w:rPr>
          </w:pPr>
          <w:hyperlink w:anchor="_Toc496513708" w:history="1">
            <w:r w:rsidRPr="002A5693">
              <w:rPr>
                <w:rStyle w:val="Hipervnculo"/>
                <w:noProof/>
                <w:lang w:val="en-GB"/>
              </w:rPr>
              <w:t>III.</w:t>
            </w:r>
            <w:r>
              <w:rPr>
                <w:noProof/>
              </w:rPr>
              <w:tab/>
            </w:r>
            <w:r w:rsidRPr="002A5693">
              <w:rPr>
                <w:rStyle w:val="Hipervnculo"/>
                <w:noProof/>
              </w:rPr>
              <w:t>Extracto o resumen digital</w:t>
            </w:r>
            <w:r>
              <w:rPr>
                <w:noProof/>
                <w:webHidden/>
              </w:rPr>
              <w:tab/>
            </w:r>
            <w:r>
              <w:rPr>
                <w:noProof/>
                <w:webHidden/>
              </w:rPr>
              <w:fldChar w:fldCharType="begin"/>
            </w:r>
            <w:r>
              <w:rPr>
                <w:noProof/>
                <w:webHidden/>
              </w:rPr>
              <w:instrText xml:space="preserve"> PAGEREF _Toc496513708 \h </w:instrText>
            </w:r>
            <w:r>
              <w:rPr>
                <w:noProof/>
                <w:webHidden/>
              </w:rPr>
            </w:r>
            <w:r>
              <w:rPr>
                <w:noProof/>
                <w:webHidden/>
              </w:rPr>
              <w:fldChar w:fldCharType="separate"/>
            </w:r>
            <w:r>
              <w:rPr>
                <w:noProof/>
                <w:webHidden/>
              </w:rPr>
              <w:t>4</w:t>
            </w:r>
            <w:r>
              <w:rPr>
                <w:noProof/>
                <w:webHidden/>
              </w:rPr>
              <w:fldChar w:fldCharType="end"/>
            </w:r>
          </w:hyperlink>
        </w:p>
        <w:p w:rsidR="00B67BC8" w:rsidRDefault="00B67BC8">
          <w:pPr>
            <w:pStyle w:val="TDC2"/>
            <w:tabs>
              <w:tab w:val="left" w:pos="1320"/>
              <w:tab w:val="right" w:leader="dot" w:pos="9017"/>
            </w:tabs>
            <w:rPr>
              <w:noProof/>
            </w:rPr>
          </w:pPr>
          <w:hyperlink w:anchor="_Toc496513709" w:history="1">
            <w:r w:rsidRPr="002A5693">
              <w:rPr>
                <w:rStyle w:val="Hipervnculo"/>
                <w:noProof/>
              </w:rPr>
              <w:t>a.</w:t>
            </w:r>
            <w:r>
              <w:rPr>
                <w:noProof/>
              </w:rPr>
              <w:tab/>
            </w:r>
            <w:r w:rsidRPr="002A5693">
              <w:rPr>
                <w:rStyle w:val="Hipervnculo"/>
                <w:noProof/>
              </w:rPr>
              <w:t>Resumen digital de un documento</w:t>
            </w:r>
            <w:r>
              <w:rPr>
                <w:noProof/>
                <w:webHidden/>
              </w:rPr>
              <w:tab/>
            </w:r>
            <w:r>
              <w:rPr>
                <w:noProof/>
                <w:webHidden/>
              </w:rPr>
              <w:fldChar w:fldCharType="begin"/>
            </w:r>
            <w:r>
              <w:rPr>
                <w:noProof/>
                <w:webHidden/>
              </w:rPr>
              <w:instrText xml:space="preserve"> PAGEREF _Toc496513709 \h </w:instrText>
            </w:r>
            <w:r>
              <w:rPr>
                <w:noProof/>
                <w:webHidden/>
              </w:rPr>
            </w:r>
            <w:r>
              <w:rPr>
                <w:noProof/>
                <w:webHidden/>
              </w:rPr>
              <w:fldChar w:fldCharType="separate"/>
            </w:r>
            <w:r>
              <w:rPr>
                <w:noProof/>
                <w:webHidden/>
              </w:rPr>
              <w:t>4</w:t>
            </w:r>
            <w:r>
              <w:rPr>
                <w:noProof/>
                <w:webHidden/>
              </w:rPr>
              <w:fldChar w:fldCharType="end"/>
            </w:r>
          </w:hyperlink>
        </w:p>
        <w:p w:rsidR="00B67BC8" w:rsidRDefault="00B67BC8">
          <w:pPr>
            <w:pStyle w:val="TDC2"/>
            <w:tabs>
              <w:tab w:val="left" w:pos="1320"/>
              <w:tab w:val="right" w:leader="dot" w:pos="9017"/>
            </w:tabs>
            <w:rPr>
              <w:noProof/>
            </w:rPr>
          </w:pPr>
          <w:hyperlink w:anchor="_Toc496513710" w:history="1">
            <w:r w:rsidRPr="002A5693">
              <w:rPr>
                <w:rStyle w:val="Hipervnculo"/>
                <w:noProof/>
              </w:rPr>
              <w:t>b.</w:t>
            </w:r>
            <w:r>
              <w:rPr>
                <w:noProof/>
              </w:rPr>
              <w:tab/>
            </w:r>
            <w:r w:rsidRPr="002A5693">
              <w:rPr>
                <w:rStyle w:val="Hipervnculo"/>
                <w:noProof/>
              </w:rPr>
              <w:t>Usos posibles para un extracto digital</w:t>
            </w:r>
            <w:bookmarkStart w:id="0" w:name="_GoBack"/>
            <w:bookmarkEnd w:id="0"/>
            <w:r>
              <w:rPr>
                <w:noProof/>
                <w:webHidden/>
              </w:rPr>
              <w:tab/>
            </w:r>
            <w:r>
              <w:rPr>
                <w:noProof/>
                <w:webHidden/>
              </w:rPr>
              <w:fldChar w:fldCharType="begin"/>
            </w:r>
            <w:r>
              <w:rPr>
                <w:noProof/>
                <w:webHidden/>
              </w:rPr>
              <w:instrText xml:space="preserve"> PAGEREF _Toc496513710 \h </w:instrText>
            </w:r>
            <w:r>
              <w:rPr>
                <w:noProof/>
                <w:webHidden/>
              </w:rPr>
            </w:r>
            <w:r>
              <w:rPr>
                <w:noProof/>
                <w:webHidden/>
              </w:rPr>
              <w:fldChar w:fldCharType="separate"/>
            </w:r>
            <w:r>
              <w:rPr>
                <w:noProof/>
                <w:webHidden/>
              </w:rPr>
              <w:t>5</w:t>
            </w:r>
            <w:r>
              <w:rPr>
                <w:noProof/>
                <w:webHidden/>
              </w:rPr>
              <w:fldChar w:fldCharType="end"/>
            </w:r>
          </w:hyperlink>
        </w:p>
        <w:p w:rsidR="00B67BC8" w:rsidRDefault="00B67BC8">
          <w:pPr>
            <w:pStyle w:val="TDC2"/>
            <w:tabs>
              <w:tab w:val="left" w:pos="1320"/>
              <w:tab w:val="right" w:leader="dot" w:pos="9017"/>
            </w:tabs>
            <w:rPr>
              <w:noProof/>
            </w:rPr>
          </w:pPr>
          <w:hyperlink w:anchor="_Toc496513711" w:history="1">
            <w:r w:rsidRPr="002A5693">
              <w:rPr>
                <w:rStyle w:val="Hipervnculo"/>
                <w:noProof/>
              </w:rPr>
              <w:t>c.</w:t>
            </w:r>
            <w:r>
              <w:rPr>
                <w:noProof/>
              </w:rPr>
              <w:tab/>
            </w:r>
            <w:r w:rsidRPr="002A5693">
              <w:rPr>
                <w:rStyle w:val="Hipervnculo"/>
                <w:noProof/>
              </w:rPr>
              <w:t>Obtención de extracto digital SHA-1 para archivos más complejos.</w:t>
            </w:r>
            <w:r>
              <w:rPr>
                <w:noProof/>
                <w:webHidden/>
              </w:rPr>
              <w:tab/>
            </w:r>
            <w:r>
              <w:rPr>
                <w:noProof/>
                <w:webHidden/>
              </w:rPr>
              <w:fldChar w:fldCharType="begin"/>
            </w:r>
            <w:r>
              <w:rPr>
                <w:noProof/>
                <w:webHidden/>
              </w:rPr>
              <w:instrText xml:space="preserve"> PAGEREF _Toc496513711 \h </w:instrText>
            </w:r>
            <w:r>
              <w:rPr>
                <w:noProof/>
                <w:webHidden/>
              </w:rPr>
            </w:r>
            <w:r>
              <w:rPr>
                <w:noProof/>
                <w:webHidden/>
              </w:rPr>
              <w:fldChar w:fldCharType="separate"/>
            </w:r>
            <w:r>
              <w:rPr>
                <w:noProof/>
                <w:webHidden/>
              </w:rPr>
              <w:t>5</w:t>
            </w:r>
            <w:r>
              <w:rPr>
                <w:noProof/>
                <w:webHidden/>
              </w:rPr>
              <w:fldChar w:fldCharType="end"/>
            </w:r>
          </w:hyperlink>
        </w:p>
        <w:p w:rsidR="00B67BC8" w:rsidRDefault="00B67BC8">
          <w:pPr>
            <w:pStyle w:val="TDC2"/>
            <w:tabs>
              <w:tab w:val="left" w:pos="1320"/>
              <w:tab w:val="right" w:leader="dot" w:pos="9017"/>
            </w:tabs>
            <w:rPr>
              <w:noProof/>
            </w:rPr>
          </w:pPr>
          <w:hyperlink w:anchor="_Toc496513712" w:history="1">
            <w:r w:rsidRPr="002A5693">
              <w:rPr>
                <w:rStyle w:val="Hipervnculo"/>
                <w:noProof/>
              </w:rPr>
              <w:t>d.</w:t>
            </w:r>
            <w:r>
              <w:rPr>
                <w:noProof/>
              </w:rPr>
              <w:tab/>
            </w:r>
            <w:r w:rsidRPr="002A5693">
              <w:rPr>
                <w:rStyle w:val="Hipervnculo"/>
                <w:noProof/>
              </w:rPr>
              <w:t>Uso de los algoritmos SHA-256 y SHA-512 para obtención de extractos.</w:t>
            </w:r>
            <w:r>
              <w:rPr>
                <w:noProof/>
                <w:webHidden/>
              </w:rPr>
              <w:tab/>
            </w:r>
            <w:r>
              <w:rPr>
                <w:noProof/>
                <w:webHidden/>
              </w:rPr>
              <w:fldChar w:fldCharType="begin"/>
            </w:r>
            <w:r>
              <w:rPr>
                <w:noProof/>
                <w:webHidden/>
              </w:rPr>
              <w:instrText xml:space="preserve"> PAGEREF _Toc496513712 \h </w:instrText>
            </w:r>
            <w:r>
              <w:rPr>
                <w:noProof/>
                <w:webHidden/>
              </w:rPr>
            </w:r>
            <w:r>
              <w:rPr>
                <w:noProof/>
                <w:webHidden/>
              </w:rPr>
              <w:fldChar w:fldCharType="separate"/>
            </w:r>
            <w:r>
              <w:rPr>
                <w:noProof/>
                <w:webHidden/>
              </w:rPr>
              <w:t>5</w:t>
            </w:r>
            <w:r>
              <w:rPr>
                <w:noProof/>
                <w:webHidden/>
              </w:rPr>
              <w:fldChar w:fldCharType="end"/>
            </w:r>
          </w:hyperlink>
        </w:p>
        <w:p w:rsidR="00B67BC8" w:rsidRDefault="00B67BC8">
          <w:pPr>
            <w:pStyle w:val="TDC1"/>
            <w:tabs>
              <w:tab w:val="left" w:pos="1320"/>
              <w:tab w:val="right" w:leader="dot" w:pos="9017"/>
            </w:tabs>
            <w:rPr>
              <w:noProof/>
            </w:rPr>
          </w:pPr>
          <w:hyperlink w:anchor="_Toc496513713" w:history="1">
            <w:r w:rsidRPr="002A5693">
              <w:rPr>
                <w:rStyle w:val="Hipervnculo"/>
                <w:noProof/>
                <w:lang w:val="en-GB"/>
              </w:rPr>
              <w:t>IV.</w:t>
            </w:r>
            <w:r>
              <w:rPr>
                <w:noProof/>
              </w:rPr>
              <w:tab/>
            </w:r>
            <w:r w:rsidRPr="002A5693">
              <w:rPr>
                <w:rStyle w:val="Hipervnculo"/>
                <w:noProof/>
              </w:rPr>
              <w:t>Cifrado simétrico en HTTPS</w:t>
            </w:r>
            <w:r>
              <w:rPr>
                <w:noProof/>
                <w:webHidden/>
              </w:rPr>
              <w:tab/>
            </w:r>
            <w:r>
              <w:rPr>
                <w:noProof/>
                <w:webHidden/>
              </w:rPr>
              <w:fldChar w:fldCharType="begin"/>
            </w:r>
            <w:r>
              <w:rPr>
                <w:noProof/>
                <w:webHidden/>
              </w:rPr>
              <w:instrText xml:space="preserve"> PAGEREF _Toc496513713 \h </w:instrText>
            </w:r>
            <w:r>
              <w:rPr>
                <w:noProof/>
                <w:webHidden/>
              </w:rPr>
            </w:r>
            <w:r>
              <w:rPr>
                <w:noProof/>
                <w:webHidden/>
              </w:rPr>
              <w:fldChar w:fldCharType="separate"/>
            </w:r>
            <w:r>
              <w:rPr>
                <w:noProof/>
                <w:webHidden/>
              </w:rPr>
              <w:t>6</w:t>
            </w:r>
            <w:r>
              <w:rPr>
                <w:noProof/>
                <w:webHidden/>
              </w:rPr>
              <w:fldChar w:fldCharType="end"/>
            </w:r>
          </w:hyperlink>
        </w:p>
        <w:p w:rsidR="00B67BC8" w:rsidRDefault="00B67BC8">
          <w:pPr>
            <w:pStyle w:val="TDC2"/>
            <w:tabs>
              <w:tab w:val="left" w:pos="1320"/>
              <w:tab w:val="right" w:leader="dot" w:pos="9017"/>
            </w:tabs>
            <w:rPr>
              <w:noProof/>
            </w:rPr>
          </w:pPr>
          <w:hyperlink w:anchor="_Toc496513714" w:history="1">
            <w:r w:rsidRPr="002A5693">
              <w:rPr>
                <w:rStyle w:val="Hipervnculo"/>
                <w:noProof/>
              </w:rPr>
              <w:t>a.</w:t>
            </w:r>
            <w:r>
              <w:rPr>
                <w:noProof/>
              </w:rPr>
              <w:tab/>
            </w:r>
            <w:r w:rsidRPr="002A5693">
              <w:rPr>
                <w:rStyle w:val="Hipervnculo"/>
                <w:noProof/>
              </w:rPr>
              <w:t>Selección del algoritmo de cifrado</w:t>
            </w:r>
            <w:r>
              <w:rPr>
                <w:noProof/>
                <w:webHidden/>
              </w:rPr>
              <w:tab/>
            </w:r>
            <w:r>
              <w:rPr>
                <w:noProof/>
                <w:webHidden/>
              </w:rPr>
              <w:fldChar w:fldCharType="begin"/>
            </w:r>
            <w:r>
              <w:rPr>
                <w:noProof/>
                <w:webHidden/>
              </w:rPr>
              <w:instrText xml:space="preserve"> PAGEREF _Toc496513714 \h </w:instrText>
            </w:r>
            <w:r>
              <w:rPr>
                <w:noProof/>
                <w:webHidden/>
              </w:rPr>
            </w:r>
            <w:r>
              <w:rPr>
                <w:noProof/>
                <w:webHidden/>
              </w:rPr>
              <w:fldChar w:fldCharType="separate"/>
            </w:r>
            <w:r>
              <w:rPr>
                <w:noProof/>
                <w:webHidden/>
              </w:rPr>
              <w:t>6</w:t>
            </w:r>
            <w:r>
              <w:rPr>
                <w:noProof/>
                <w:webHidden/>
              </w:rPr>
              <w:fldChar w:fldCharType="end"/>
            </w:r>
          </w:hyperlink>
        </w:p>
        <w:p w:rsidR="00B67BC8" w:rsidRDefault="00B67BC8">
          <w:pPr>
            <w:pStyle w:val="TDC1"/>
            <w:tabs>
              <w:tab w:val="right" w:leader="dot" w:pos="9017"/>
            </w:tabs>
            <w:rPr>
              <w:noProof/>
            </w:rPr>
          </w:pPr>
          <w:hyperlink w:anchor="_Toc496513715" w:history="1">
            <w:r w:rsidRPr="002A5693">
              <w:rPr>
                <w:rStyle w:val="Hipervnculo"/>
                <w:noProof/>
              </w:rPr>
              <w:t>Referencias</w:t>
            </w:r>
            <w:r>
              <w:rPr>
                <w:noProof/>
                <w:webHidden/>
              </w:rPr>
              <w:tab/>
            </w:r>
            <w:r>
              <w:rPr>
                <w:noProof/>
                <w:webHidden/>
              </w:rPr>
              <w:fldChar w:fldCharType="begin"/>
            </w:r>
            <w:r>
              <w:rPr>
                <w:noProof/>
                <w:webHidden/>
              </w:rPr>
              <w:instrText xml:space="preserve"> PAGEREF _Toc496513715 \h </w:instrText>
            </w:r>
            <w:r>
              <w:rPr>
                <w:noProof/>
                <w:webHidden/>
              </w:rPr>
            </w:r>
            <w:r>
              <w:rPr>
                <w:noProof/>
                <w:webHidden/>
              </w:rPr>
              <w:fldChar w:fldCharType="separate"/>
            </w:r>
            <w:r>
              <w:rPr>
                <w:noProof/>
                <w:webHidden/>
              </w:rPr>
              <w:t>8</w:t>
            </w:r>
            <w:r>
              <w:rPr>
                <w:noProof/>
                <w:webHidden/>
              </w:rPr>
              <w:fldChar w:fldCharType="end"/>
            </w:r>
          </w:hyperlink>
        </w:p>
        <w:p w:rsidR="004C7F13" w:rsidRDefault="00004C6F" w:rsidP="002671EB">
          <w:r>
            <w:rPr>
              <w:b/>
              <w:bCs/>
            </w:rPr>
            <w:fldChar w:fldCharType="end"/>
          </w:r>
        </w:p>
      </w:sdtContent>
    </w:sdt>
    <w:p w:rsidR="004C7F13" w:rsidRDefault="004C7F13" w:rsidP="00EA0388">
      <w:pPr>
        <w:rPr>
          <w:rFonts w:asciiTheme="majorHAnsi" w:eastAsiaTheme="majorEastAsia" w:hAnsiTheme="majorHAnsi" w:cstheme="majorBidi"/>
          <w:sz w:val="36"/>
          <w:szCs w:val="36"/>
        </w:rPr>
      </w:pPr>
      <w:r>
        <w:br w:type="page"/>
      </w:r>
    </w:p>
    <w:p w:rsidR="004C7F13" w:rsidRPr="004C7F13" w:rsidRDefault="004C7F13" w:rsidP="00EA0388">
      <w:pPr>
        <w:pStyle w:val="Ttulo1"/>
        <w:numPr>
          <w:ilvl w:val="0"/>
          <w:numId w:val="30"/>
        </w:numPr>
        <w:rPr>
          <w:rFonts w:ascii="Helvetica" w:hAnsi="Helvetica" w:cs="Helvetica"/>
          <w:color w:val="333333"/>
          <w:sz w:val="21"/>
          <w:szCs w:val="21"/>
        </w:rPr>
      </w:pPr>
      <w:bookmarkStart w:id="1" w:name="_Toc496513702"/>
      <w:r>
        <w:lastRenderedPageBreak/>
        <w:t>Cifrado simétrico básico.</w:t>
      </w:r>
      <w:bookmarkEnd w:id="1"/>
    </w:p>
    <w:p w:rsidR="00496299" w:rsidRDefault="00496299" w:rsidP="00EA0388">
      <w:r>
        <w:t>Para iniciar la sesión, se ha realizado un ejercicio para observar la diferencia entre cifrado y codificación. En primer lugar, se ha elegido una palabra como clave, de forma arbitraria, para cifrar un documento. Esta clave se ha cifrado en base64 utilizando el siguiente comando:</w:t>
      </w:r>
    </w:p>
    <w:p w:rsidR="00496299" w:rsidRPr="000A03A6" w:rsidRDefault="000A03A6" w:rsidP="00EA0388">
      <w:pPr>
        <w:pStyle w:val="Cdigo"/>
      </w:pPr>
      <w:proofErr w:type="spellStart"/>
      <w:r w:rsidRPr="000A03A6">
        <w:t>o</w:t>
      </w:r>
      <w:r w:rsidR="00496299" w:rsidRPr="000A03A6">
        <w:t>penssl</w:t>
      </w:r>
      <w:proofErr w:type="spellEnd"/>
      <w:r w:rsidR="00496299" w:rsidRPr="000A03A6">
        <w:t xml:space="preserve"> </w:t>
      </w:r>
      <w:proofErr w:type="spellStart"/>
      <w:r w:rsidR="00496299" w:rsidRPr="000A03A6">
        <w:t>enc</w:t>
      </w:r>
      <w:proofErr w:type="spellEnd"/>
      <w:r w:rsidR="00496299" w:rsidRPr="000A03A6">
        <w:t xml:space="preserve"> -base64 -in file.txt -out filecoded.txt</w:t>
      </w:r>
    </w:p>
    <w:p w:rsidR="00496299" w:rsidRDefault="00496299" w:rsidP="00EA0388">
      <w:r w:rsidRPr="00496299">
        <w:t xml:space="preserve">Donde </w:t>
      </w:r>
      <w:r w:rsidRPr="00496299">
        <w:rPr>
          <w:i/>
        </w:rPr>
        <w:t>file.txt</w:t>
      </w:r>
      <w:r w:rsidRPr="00496299">
        <w:t xml:space="preserve"> es el </w:t>
      </w:r>
      <w:r>
        <w:t>archivo que contiene la clave, en este caso</w:t>
      </w:r>
      <w:r>
        <w:rPr>
          <w:i/>
        </w:rPr>
        <w:t xml:space="preserve"> </w:t>
      </w:r>
      <w:proofErr w:type="spellStart"/>
      <w:r>
        <w:rPr>
          <w:i/>
        </w:rPr>
        <w:t>holi</w:t>
      </w:r>
      <w:proofErr w:type="spellEnd"/>
      <w:r>
        <w:t xml:space="preserve">, </w:t>
      </w:r>
      <w:r w:rsidR="00FF3401">
        <w:t xml:space="preserve">y </w:t>
      </w:r>
      <w:r w:rsidR="00FF3401">
        <w:rPr>
          <w:i/>
        </w:rPr>
        <w:t>filecoded.txt</w:t>
      </w:r>
      <w:r w:rsidR="00FF3401">
        <w:t xml:space="preserve"> contiene la clave codificada en base64. </w:t>
      </w:r>
      <w:r w:rsidR="000A03A6">
        <w:t>Para comprobar que la codificación era correcta, se ha utilizado el mismo comando con la opción de decodificar:</w:t>
      </w:r>
    </w:p>
    <w:p w:rsidR="000A03A6" w:rsidRPr="000A03A6" w:rsidRDefault="000A03A6" w:rsidP="00EA0388">
      <w:pPr>
        <w:pStyle w:val="Cdigo"/>
      </w:pPr>
      <w:proofErr w:type="spellStart"/>
      <w:r w:rsidRPr="000A03A6">
        <w:t>openssl</w:t>
      </w:r>
      <w:proofErr w:type="spellEnd"/>
      <w:r w:rsidRPr="000A03A6">
        <w:t xml:space="preserve"> </w:t>
      </w:r>
      <w:proofErr w:type="spellStart"/>
      <w:r w:rsidRPr="000A03A6">
        <w:t>enc</w:t>
      </w:r>
      <w:proofErr w:type="spellEnd"/>
      <w:r w:rsidRPr="000A03A6">
        <w:t xml:space="preserve"> -base64 -d -in filecoded.txt -out filedecoded.txt</w:t>
      </w:r>
    </w:p>
    <w:p w:rsidR="00FF3401" w:rsidRDefault="000A03A6" w:rsidP="00EA0388">
      <w:r>
        <w:t xml:space="preserve">Se obtuvo la misma clave introducida al principio, por lo que se pudo concluir que la codificación había sido exitosa. </w:t>
      </w:r>
      <w:r w:rsidR="00FF3401">
        <w:t xml:space="preserve">A continuación, se ha utilizado la palabra escogida para cifrar un documento </w:t>
      </w:r>
      <w:r>
        <w:t>utilizando DES en modo CBC utilizando el comando:</w:t>
      </w:r>
    </w:p>
    <w:p w:rsidR="000A03A6" w:rsidRPr="000A03A6" w:rsidRDefault="000A03A6" w:rsidP="00EA0388">
      <w:pPr>
        <w:pStyle w:val="Cdigo"/>
      </w:pPr>
      <w:proofErr w:type="spellStart"/>
      <w:r w:rsidRPr="000A03A6">
        <w:t>openssl</w:t>
      </w:r>
      <w:proofErr w:type="spellEnd"/>
      <w:r w:rsidRPr="000A03A6">
        <w:t xml:space="preserve"> </w:t>
      </w:r>
      <w:proofErr w:type="spellStart"/>
      <w:r w:rsidRPr="000A03A6">
        <w:t>enc</w:t>
      </w:r>
      <w:proofErr w:type="spellEnd"/>
      <w:r w:rsidRPr="000A03A6">
        <w:t xml:space="preserve"> -des-</w:t>
      </w:r>
      <w:proofErr w:type="spellStart"/>
      <w:r w:rsidRPr="000A03A6">
        <w:t>cbc</w:t>
      </w:r>
      <w:proofErr w:type="spellEnd"/>
      <w:r w:rsidRPr="000A03A6">
        <w:t xml:space="preserve"> -in file.txt -out fileencrypted.txt</w:t>
      </w:r>
    </w:p>
    <w:p w:rsidR="000A03A6" w:rsidRDefault="000A03A6" w:rsidP="00EA0388">
      <w:r w:rsidRPr="000A03A6">
        <w:t xml:space="preserve">Donde </w:t>
      </w:r>
      <w:r w:rsidRPr="000A03A6">
        <w:rPr>
          <w:i/>
        </w:rPr>
        <w:t>file.txt</w:t>
      </w:r>
      <w:r w:rsidRPr="000A03A6">
        <w:t xml:space="preserve"> es el fichero que </w:t>
      </w:r>
      <w:r>
        <w:t xml:space="preserve">contiene el texto a encriptar y </w:t>
      </w:r>
      <w:r>
        <w:rPr>
          <w:i/>
        </w:rPr>
        <w:t>fileencrypted.txt</w:t>
      </w:r>
      <w:r>
        <w:t xml:space="preserve"> es el fichero que contiende el texto obtenido una vez se realiza la encriptación. Puesto que este archivo iba a ser reenviado a un compañero, se consideró necesario comprobar que la encriptación había sido exitosa y se decidió desencriptarlo:</w:t>
      </w:r>
    </w:p>
    <w:p w:rsidR="000A03A6" w:rsidRPr="000A03A6" w:rsidRDefault="000A03A6" w:rsidP="00EA0388">
      <w:pPr>
        <w:pStyle w:val="Cdigo"/>
      </w:pPr>
      <w:proofErr w:type="spellStart"/>
      <w:r w:rsidRPr="000A03A6">
        <w:t>openssl</w:t>
      </w:r>
      <w:proofErr w:type="spellEnd"/>
      <w:r w:rsidRPr="000A03A6">
        <w:t xml:space="preserve"> </w:t>
      </w:r>
      <w:proofErr w:type="spellStart"/>
      <w:r w:rsidRPr="000A03A6">
        <w:t>enc</w:t>
      </w:r>
      <w:proofErr w:type="spellEnd"/>
      <w:r w:rsidRPr="000A03A6">
        <w:t xml:space="preserve"> -</w:t>
      </w:r>
      <w:r w:rsidR="006C1D29">
        <w:t>des-</w:t>
      </w:r>
      <w:proofErr w:type="spellStart"/>
      <w:r w:rsidR="006C1D29">
        <w:t>cb</w:t>
      </w:r>
      <w:r w:rsidR="00937989">
        <w:t>c</w:t>
      </w:r>
      <w:proofErr w:type="spellEnd"/>
      <w:r w:rsidRPr="000A03A6">
        <w:t xml:space="preserve"> -d -in fileencrypted.txt -out filedecrypted.txt</w:t>
      </w:r>
    </w:p>
    <w:p w:rsidR="000A03A6" w:rsidRDefault="0064762A" w:rsidP="00EA0388">
      <w:r w:rsidRPr="0064762A">
        <w:t>A continuación, se recibieron dos ficheros por parte de un compañero: uno conten</w:t>
      </w:r>
      <w:r>
        <w:t>ía la clave codificada</w:t>
      </w:r>
      <w:r w:rsidR="00E12483">
        <w:t xml:space="preserve"> y otro contenía el texto cifrado. Se utilizaron los mismos comandos comentados anteriormente para la descodificación de la clave, que es </w:t>
      </w:r>
      <w:r w:rsidR="00383309">
        <w:rPr>
          <w:i/>
        </w:rPr>
        <w:t>pizza</w:t>
      </w:r>
      <w:r w:rsidR="00383309">
        <w:t xml:space="preserve">, y para la </w:t>
      </w:r>
      <w:proofErr w:type="spellStart"/>
      <w:r w:rsidR="00383309">
        <w:t>desencriptación</w:t>
      </w:r>
      <w:proofErr w:type="spellEnd"/>
      <w:r w:rsidR="00383309">
        <w:t xml:space="preserve"> del texto, que es el siguiente:</w:t>
      </w:r>
    </w:p>
    <w:p w:rsidR="00383309" w:rsidRPr="0002581E" w:rsidRDefault="00383309" w:rsidP="00ED6ED6">
      <w:pPr>
        <w:pStyle w:val="Ttulo4"/>
        <w:ind w:left="1080"/>
        <w:rPr>
          <w:rStyle w:val="Textoennegrita"/>
        </w:rPr>
      </w:pPr>
      <w:r w:rsidRPr="0002581E">
        <w:rPr>
          <w:rStyle w:val="Textoennegrita"/>
        </w:rPr>
        <w:t xml:space="preserve">El lobo (Canis lupus) es una especie de mamífero placentario del orden de los carnívoros. El perro doméstico (Canis lupus </w:t>
      </w:r>
      <w:proofErr w:type="spellStart"/>
      <w:r w:rsidRPr="0002581E">
        <w:rPr>
          <w:rStyle w:val="Textoennegrita"/>
        </w:rPr>
        <w:t>familiaris</w:t>
      </w:r>
      <w:proofErr w:type="spellEnd"/>
      <w:r w:rsidRPr="0002581E">
        <w:rPr>
          <w:rStyle w:val="Textoennegrita"/>
        </w:rPr>
        <w:t>) se considera miembro de la misma especie según distintos indicios, la secuencia del ADN y otros estudios genéticos. Los lobos fueron antaño abundantes y se distribuían por Norteamérica, Eurasia y el Oriente Medio. Actualmente, por una serie de razones relacionadas con el hombre, incluyendo el muy extendido hábito de la caza, los lobos habitan únicamente en una muy limitada porción del que antes fue su territorio.</w:t>
      </w:r>
    </w:p>
    <w:p w:rsidR="00855982" w:rsidRDefault="004C7F13" w:rsidP="00EA0388">
      <w:pPr>
        <w:pStyle w:val="Ttulo2"/>
        <w:numPr>
          <w:ilvl w:val="1"/>
          <w:numId w:val="30"/>
        </w:numPr>
      </w:pPr>
      <w:bookmarkStart w:id="2" w:name="_Toc496513703"/>
      <w:r>
        <w:t>Diferencia entre cifrado y codificación</w:t>
      </w:r>
      <w:bookmarkEnd w:id="2"/>
    </w:p>
    <w:p w:rsidR="001F6110" w:rsidRDefault="00937989" w:rsidP="00EA0388">
      <w:r>
        <w:t>La diferencia más significativa entre</w:t>
      </w:r>
      <w:r w:rsidR="00383309">
        <w:t xml:space="preserve"> codificación y cifrado es que la transformación aplicada al </w:t>
      </w:r>
      <w:r w:rsidR="001F6110">
        <w:t>elemento que se desea proteger:</w:t>
      </w:r>
    </w:p>
    <w:p w:rsidR="001F6110" w:rsidRDefault="00383309" w:rsidP="00EA0388">
      <w:r>
        <w:t>Si se codifica un texto, simplemente se está realizando un intercambio</w:t>
      </w:r>
      <w:r w:rsidR="0002649C">
        <w:t>, más o menos complejo, de un carácter por otro. El resultado de la codificación tiene una equivalencia directa, carácter a carácter, con el texto original</w:t>
      </w:r>
      <w:r w:rsidR="001F6110">
        <w:t>, gracias a una serie de normas preestablecidas para alterar la semántica del mensaje</w:t>
      </w:r>
      <w:r w:rsidR="0002649C">
        <w:t xml:space="preserve">. </w:t>
      </w:r>
    </w:p>
    <w:p w:rsidR="00937989" w:rsidRPr="00937989" w:rsidRDefault="0002649C" w:rsidP="00EA0388">
      <w:r>
        <w:t>Por otra parte, el cifrado de un texto, se realiza a través de un algoritmo que puede modificar la extensión</w:t>
      </w:r>
      <w:r w:rsidR="001F6110">
        <w:t xml:space="preserve"> y composición</w:t>
      </w:r>
      <w:r>
        <w:t xml:space="preserve"> origina</w:t>
      </w:r>
      <w:r w:rsidR="00B40747">
        <w:t>l.</w:t>
      </w:r>
      <w:r w:rsidR="00F60459">
        <w:t xml:space="preserve"> Solo es posible recuperar el texto cifrado a través de un algoritmo </w:t>
      </w:r>
      <w:r w:rsidR="00F60459">
        <w:lastRenderedPageBreak/>
        <w:t>equivalente</w:t>
      </w:r>
      <w:r w:rsidR="001F6110">
        <w:t>. El cifrado suele usar una clave para transformar la estructura, de forma tal</w:t>
      </w:r>
      <w:r w:rsidR="00592655">
        <w:t>,</w:t>
      </w:r>
      <w:r w:rsidR="001F6110">
        <w:t xml:space="preserve"> que</w:t>
      </w:r>
      <w:r w:rsidR="00753120">
        <w:t>,</w:t>
      </w:r>
      <w:r w:rsidR="001F6110">
        <w:t xml:space="preserve"> si un tercero interviene, </w:t>
      </w:r>
      <w:r w:rsidR="008739D3">
        <w:t>no pueda acceder a la información. Este cifrado puede ser simétrico, siendo la clave igual a ambos sentidos de la comunicación, o asimétrico, donde se utiliza un sistema de clave pública y clave privada.</w:t>
      </w:r>
    </w:p>
    <w:p w:rsidR="008739D3" w:rsidRDefault="004C7F13" w:rsidP="00EA0388">
      <w:pPr>
        <w:pStyle w:val="Ttulo1"/>
        <w:numPr>
          <w:ilvl w:val="0"/>
          <w:numId w:val="30"/>
        </w:numPr>
      </w:pPr>
      <w:bookmarkStart w:id="3" w:name="_Toc496513704"/>
      <w:r>
        <w:t>Cifrado/Descifrado</w:t>
      </w:r>
      <w:bookmarkEnd w:id="3"/>
    </w:p>
    <w:p w:rsidR="00753120" w:rsidRDefault="00753120" w:rsidP="00EA0388">
      <w:r>
        <w:t>Con el fin de comprender mejor el funcionamiento del cifrado y descifrado, se utilizó el algoritmo DES (</w:t>
      </w:r>
      <w:r w:rsidRPr="00753120">
        <w:rPr>
          <w:i/>
        </w:rPr>
        <w:t xml:space="preserve">Data </w:t>
      </w:r>
      <w:proofErr w:type="spellStart"/>
      <w:r w:rsidRPr="00753120">
        <w:rPr>
          <w:i/>
        </w:rPr>
        <w:t>Encryption</w:t>
      </w:r>
      <w:proofErr w:type="spellEnd"/>
      <w:r w:rsidRPr="00753120">
        <w:rPr>
          <w:i/>
        </w:rPr>
        <w:t xml:space="preserve"> Standard</w:t>
      </w:r>
      <w:r>
        <w:t xml:space="preserve">) en modo CBC </w:t>
      </w:r>
      <w:r w:rsidRPr="00753120">
        <w:t>(</w:t>
      </w:r>
      <w:proofErr w:type="spellStart"/>
      <w:r>
        <w:rPr>
          <w:i/>
        </w:rPr>
        <w:t>Cipher</w:t>
      </w:r>
      <w:proofErr w:type="spellEnd"/>
      <w:r>
        <w:rPr>
          <w:i/>
        </w:rPr>
        <w:t xml:space="preserve"> Block </w:t>
      </w:r>
      <w:proofErr w:type="spellStart"/>
      <w:r>
        <w:rPr>
          <w:i/>
        </w:rPr>
        <w:t>Chaining</w:t>
      </w:r>
      <w:proofErr w:type="spellEnd"/>
      <w:r>
        <w:rPr>
          <w:i/>
        </w:rPr>
        <w:t xml:space="preserve"> </w:t>
      </w:r>
      <w:proofErr w:type="spellStart"/>
      <w:r>
        <w:rPr>
          <w:i/>
        </w:rPr>
        <w:t>Mode</w:t>
      </w:r>
      <w:proofErr w:type="spellEnd"/>
      <w:r w:rsidRPr="00753120">
        <w:t>)</w:t>
      </w:r>
      <w:r>
        <w:t xml:space="preserve"> para cifrar un texto pequeño y uno más grande. Se comparó el valor del vector de inicialización para ambos textos y se pudo comprobar que los valores eran diferentes. </w:t>
      </w:r>
      <w:r w:rsidR="0069132F">
        <w:t>Puesto que</w:t>
      </w:r>
      <w:r>
        <w:t xml:space="preserve"> el cifrado en modo CBC supone que el cifrado de cada bloque </w:t>
      </w:r>
      <w:r w:rsidR="0069132F">
        <w:t>dependa del contenido del bloque anterior y no solo de su propio contenido. Este vector se utiliza para, como bien indica su nombre, iniciar el cifrado ya que en el primer bloque no hay un bloque previo para utilizar.</w:t>
      </w:r>
    </w:p>
    <w:p w:rsidR="0069132F" w:rsidRPr="00753120" w:rsidRDefault="0069132F" w:rsidP="00EA0388">
      <w:r>
        <w:t>Al probar con el cifrado DES en modo ECB (</w:t>
      </w:r>
      <w:proofErr w:type="spellStart"/>
      <w:r>
        <w:rPr>
          <w:i/>
        </w:rPr>
        <w:t>Code</w:t>
      </w:r>
      <w:proofErr w:type="spellEnd"/>
      <w:r>
        <w:rPr>
          <w:i/>
        </w:rPr>
        <w:t xml:space="preserve"> Book </w:t>
      </w:r>
      <w:proofErr w:type="spellStart"/>
      <w:r>
        <w:rPr>
          <w:i/>
        </w:rPr>
        <w:t>Mode</w:t>
      </w:r>
      <w:proofErr w:type="spellEnd"/>
      <w:r>
        <w:t>) se pudo comprobar que, tal y como se esperaba dado su comportamiento, el vector inicial no forma parte de los elementos que se utilizan para el cifrado del vector. Este vector no forma parte del encriptado en este modo, puesto que los bloques se cifran individualmente, dependiendo únicamente de sí mismos. Esto provoca una debilidad, ya que las repeticiones en el texto plano, cifradas con la misma clave, que sí que es común a todos los bloques, originan el mismo texto cifrado. Es decir, que en caso de que se intentara producir un ataque, se proveería al atacante con demasiada información.</w:t>
      </w:r>
    </w:p>
    <w:p w:rsidR="0069132F" w:rsidRDefault="0069132F" w:rsidP="00EA0388">
      <w:pPr>
        <w:pStyle w:val="Ttulo2"/>
        <w:numPr>
          <w:ilvl w:val="1"/>
          <w:numId w:val="30"/>
        </w:numPr>
      </w:pPr>
      <w:bookmarkStart w:id="4" w:name="_Toc496513705"/>
      <w:r>
        <w:t>Comparación del cifrado utilizando diferentes algoritmos simétricos.</w:t>
      </w:r>
      <w:bookmarkEnd w:id="4"/>
    </w:p>
    <w:tbl>
      <w:tblPr>
        <w:tblStyle w:val="Tabladecuadrcula1clara"/>
        <w:tblW w:w="0" w:type="auto"/>
        <w:tblLayout w:type="fixed"/>
        <w:tblLook w:val="04A0" w:firstRow="1" w:lastRow="0" w:firstColumn="1" w:lastColumn="0" w:noHBand="0" w:noVBand="1"/>
      </w:tblPr>
      <w:tblGrid>
        <w:gridCol w:w="1129"/>
        <w:gridCol w:w="1276"/>
        <w:gridCol w:w="1134"/>
        <w:gridCol w:w="1559"/>
        <w:gridCol w:w="3919"/>
      </w:tblGrid>
      <w:tr w:rsidR="0073718A" w:rsidTr="0026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9132F" w:rsidRPr="00EA0388" w:rsidRDefault="0069132F" w:rsidP="00EA0388">
            <w:pPr>
              <w:ind w:firstLine="0"/>
              <w:jc w:val="left"/>
              <w:rPr>
                <w:sz w:val="20"/>
                <w:szCs w:val="20"/>
              </w:rPr>
            </w:pPr>
            <w:r w:rsidRPr="00EA0388">
              <w:rPr>
                <w:sz w:val="20"/>
                <w:szCs w:val="20"/>
              </w:rPr>
              <w:t>Algoritmo</w:t>
            </w:r>
          </w:p>
        </w:tc>
        <w:tc>
          <w:tcPr>
            <w:tcW w:w="1276" w:type="dxa"/>
          </w:tcPr>
          <w:p w:rsidR="0069132F" w:rsidRPr="00EA0388" w:rsidRDefault="0069132F" w:rsidP="00EA0388">
            <w:pPr>
              <w:ind w:firstLine="0"/>
              <w:jc w:val="left"/>
              <w:cnfStyle w:val="100000000000" w:firstRow="1" w:lastRow="0" w:firstColumn="0" w:lastColumn="0" w:oddVBand="0" w:evenVBand="0" w:oddHBand="0" w:evenHBand="0" w:firstRowFirstColumn="0" w:firstRowLastColumn="0" w:lastRowFirstColumn="0" w:lastRowLastColumn="0"/>
              <w:rPr>
                <w:sz w:val="20"/>
                <w:szCs w:val="20"/>
              </w:rPr>
            </w:pPr>
            <w:r w:rsidRPr="00EA0388">
              <w:rPr>
                <w:sz w:val="20"/>
                <w:szCs w:val="20"/>
              </w:rPr>
              <w:t>Longitud de clave</w:t>
            </w:r>
          </w:p>
        </w:tc>
        <w:tc>
          <w:tcPr>
            <w:tcW w:w="1134" w:type="dxa"/>
          </w:tcPr>
          <w:p w:rsidR="0069132F" w:rsidRPr="00EA0388" w:rsidRDefault="0069132F" w:rsidP="00EA0388">
            <w:pPr>
              <w:ind w:firstLine="0"/>
              <w:jc w:val="left"/>
              <w:cnfStyle w:val="100000000000" w:firstRow="1" w:lastRow="0" w:firstColumn="0" w:lastColumn="0" w:oddVBand="0" w:evenVBand="0" w:oddHBand="0" w:evenHBand="0" w:firstRowFirstColumn="0" w:firstRowLastColumn="0" w:lastRowFirstColumn="0" w:lastRowLastColumn="0"/>
              <w:rPr>
                <w:sz w:val="20"/>
                <w:szCs w:val="20"/>
              </w:rPr>
            </w:pPr>
            <w:r w:rsidRPr="00EA0388">
              <w:rPr>
                <w:sz w:val="20"/>
                <w:szCs w:val="20"/>
              </w:rPr>
              <w:t>Tamaño de bloque</w:t>
            </w:r>
          </w:p>
        </w:tc>
        <w:tc>
          <w:tcPr>
            <w:tcW w:w="1559" w:type="dxa"/>
          </w:tcPr>
          <w:p w:rsidR="0069132F" w:rsidRPr="00EA0388" w:rsidRDefault="007E3AF7" w:rsidP="00EA0388">
            <w:pPr>
              <w:ind w:firstLine="0"/>
              <w:jc w:val="left"/>
              <w:cnfStyle w:val="100000000000" w:firstRow="1" w:lastRow="0" w:firstColumn="0" w:lastColumn="0" w:oddVBand="0" w:evenVBand="0" w:oddHBand="0" w:evenHBand="0" w:firstRowFirstColumn="0" w:firstRowLastColumn="0" w:lastRowFirstColumn="0" w:lastRowLastColumn="0"/>
              <w:rPr>
                <w:sz w:val="20"/>
                <w:szCs w:val="20"/>
              </w:rPr>
            </w:pPr>
            <w:r w:rsidRPr="00EA0388">
              <w:rPr>
                <w:sz w:val="20"/>
                <w:szCs w:val="20"/>
              </w:rPr>
              <w:t>Tamaño de fichero c</w:t>
            </w:r>
            <w:r w:rsidR="0069132F" w:rsidRPr="00EA0388">
              <w:rPr>
                <w:sz w:val="20"/>
                <w:szCs w:val="20"/>
              </w:rPr>
              <w:t>ifrado</w:t>
            </w:r>
          </w:p>
        </w:tc>
        <w:tc>
          <w:tcPr>
            <w:tcW w:w="3919" w:type="dxa"/>
          </w:tcPr>
          <w:p w:rsidR="0069132F" w:rsidRPr="00EA0388" w:rsidRDefault="007E3AF7" w:rsidP="00EA0388">
            <w:pPr>
              <w:ind w:firstLine="0"/>
              <w:jc w:val="left"/>
              <w:cnfStyle w:val="100000000000" w:firstRow="1" w:lastRow="0" w:firstColumn="0" w:lastColumn="0" w:oddVBand="0" w:evenVBand="0" w:oddHBand="0" w:evenHBand="0" w:firstRowFirstColumn="0" w:firstRowLastColumn="0" w:lastRowFirstColumn="0" w:lastRowLastColumn="0"/>
              <w:rPr>
                <w:sz w:val="20"/>
                <w:szCs w:val="20"/>
              </w:rPr>
            </w:pPr>
            <w:r w:rsidRPr="00EA0388">
              <w:rPr>
                <w:sz w:val="20"/>
                <w:szCs w:val="20"/>
              </w:rPr>
              <w:t>Vector</w:t>
            </w:r>
            <w:r w:rsidR="0069132F" w:rsidRPr="00EA0388">
              <w:rPr>
                <w:sz w:val="20"/>
                <w:szCs w:val="20"/>
              </w:rPr>
              <w:t xml:space="preserve"> de inicialización</w:t>
            </w:r>
          </w:p>
        </w:tc>
      </w:tr>
      <w:tr w:rsidR="0073718A" w:rsidTr="002671EB">
        <w:tc>
          <w:tcPr>
            <w:cnfStyle w:val="001000000000" w:firstRow="0" w:lastRow="0" w:firstColumn="1" w:lastColumn="0" w:oddVBand="0" w:evenVBand="0" w:oddHBand="0" w:evenHBand="0" w:firstRowFirstColumn="0" w:firstRowLastColumn="0" w:lastRowFirstColumn="0" w:lastRowLastColumn="0"/>
            <w:tcW w:w="1129" w:type="dxa"/>
          </w:tcPr>
          <w:p w:rsidR="0073718A" w:rsidRPr="00EA0388" w:rsidRDefault="0073718A" w:rsidP="00EA0388">
            <w:pPr>
              <w:ind w:firstLine="0"/>
              <w:jc w:val="left"/>
              <w:rPr>
                <w:sz w:val="20"/>
                <w:szCs w:val="20"/>
              </w:rPr>
            </w:pPr>
            <w:r w:rsidRPr="00EA0388">
              <w:rPr>
                <w:sz w:val="20"/>
                <w:szCs w:val="20"/>
              </w:rPr>
              <w:t>DES</w:t>
            </w:r>
          </w:p>
        </w:tc>
        <w:tc>
          <w:tcPr>
            <w:tcW w:w="1276" w:type="dxa"/>
          </w:tcPr>
          <w:p w:rsidR="0073718A" w:rsidRPr="00EA0388" w:rsidRDefault="002671EB" w:rsidP="00EA0388">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64</w:t>
            </w:r>
            <w:r w:rsidR="0073718A" w:rsidRPr="00EA0388">
              <w:rPr>
                <w:sz w:val="16"/>
                <w:szCs w:val="16"/>
              </w:rPr>
              <w:t xml:space="preserve"> bits</w:t>
            </w:r>
            <w:r>
              <w:rPr>
                <w:sz w:val="16"/>
                <w:szCs w:val="16"/>
              </w:rPr>
              <w:t xml:space="preserve"> (56+8 de comprobación)</w:t>
            </w:r>
          </w:p>
        </w:tc>
        <w:tc>
          <w:tcPr>
            <w:tcW w:w="1134" w:type="dxa"/>
          </w:tcPr>
          <w:p w:rsidR="0073718A" w:rsidRPr="00EA0388" w:rsidRDefault="0073718A" w:rsidP="00EA0388">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EA0388">
              <w:rPr>
                <w:sz w:val="16"/>
                <w:szCs w:val="16"/>
              </w:rPr>
              <w:t>64 bits</w:t>
            </w:r>
          </w:p>
        </w:tc>
        <w:tc>
          <w:tcPr>
            <w:tcW w:w="1559" w:type="dxa"/>
          </w:tcPr>
          <w:p w:rsidR="0073718A" w:rsidRPr="00EA0388" w:rsidRDefault="0073718A" w:rsidP="00EA0388">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EA0388">
              <w:rPr>
                <w:sz w:val="16"/>
                <w:szCs w:val="16"/>
              </w:rPr>
              <w:t>6568 bytes</w:t>
            </w:r>
          </w:p>
        </w:tc>
        <w:tc>
          <w:tcPr>
            <w:tcW w:w="3919" w:type="dxa"/>
          </w:tcPr>
          <w:p w:rsidR="0073718A" w:rsidRPr="00EA0388" w:rsidRDefault="0073718A" w:rsidP="00EA0388">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EA0388">
              <w:rPr>
                <w:sz w:val="16"/>
                <w:szCs w:val="16"/>
              </w:rPr>
              <w:t xml:space="preserve">iv =D3A5D33CD1425C30   </w:t>
            </w:r>
          </w:p>
        </w:tc>
      </w:tr>
      <w:tr w:rsidR="0073718A" w:rsidTr="002671EB">
        <w:tc>
          <w:tcPr>
            <w:cnfStyle w:val="001000000000" w:firstRow="0" w:lastRow="0" w:firstColumn="1" w:lastColumn="0" w:oddVBand="0" w:evenVBand="0" w:oddHBand="0" w:evenHBand="0" w:firstRowFirstColumn="0" w:firstRowLastColumn="0" w:lastRowFirstColumn="0" w:lastRowLastColumn="0"/>
            <w:tcW w:w="1129" w:type="dxa"/>
          </w:tcPr>
          <w:p w:rsidR="0073718A" w:rsidRPr="00EA0388" w:rsidRDefault="0073718A" w:rsidP="00EA0388">
            <w:pPr>
              <w:ind w:firstLine="0"/>
              <w:jc w:val="left"/>
              <w:rPr>
                <w:sz w:val="20"/>
                <w:szCs w:val="20"/>
              </w:rPr>
            </w:pPr>
            <w:r w:rsidRPr="00EA0388">
              <w:rPr>
                <w:sz w:val="20"/>
                <w:szCs w:val="20"/>
              </w:rPr>
              <w:t>3DES</w:t>
            </w:r>
          </w:p>
        </w:tc>
        <w:tc>
          <w:tcPr>
            <w:tcW w:w="1276" w:type="dxa"/>
          </w:tcPr>
          <w:p w:rsidR="0073718A" w:rsidRPr="00EA0388" w:rsidRDefault="0073718A" w:rsidP="00EA0388">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EA0388">
              <w:rPr>
                <w:sz w:val="16"/>
                <w:szCs w:val="16"/>
              </w:rPr>
              <w:t>168 bits</w:t>
            </w:r>
          </w:p>
        </w:tc>
        <w:tc>
          <w:tcPr>
            <w:tcW w:w="1134" w:type="dxa"/>
          </w:tcPr>
          <w:p w:rsidR="0073718A" w:rsidRPr="00EA0388" w:rsidRDefault="0073718A" w:rsidP="00EA0388">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EA0388">
              <w:rPr>
                <w:sz w:val="16"/>
                <w:szCs w:val="16"/>
              </w:rPr>
              <w:t>64 bits</w:t>
            </w:r>
          </w:p>
        </w:tc>
        <w:tc>
          <w:tcPr>
            <w:tcW w:w="1559" w:type="dxa"/>
          </w:tcPr>
          <w:p w:rsidR="0073718A" w:rsidRPr="00EA0388" w:rsidRDefault="0073718A" w:rsidP="00EA0388">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EA0388">
              <w:rPr>
                <w:sz w:val="16"/>
                <w:szCs w:val="16"/>
              </w:rPr>
              <w:t>6568 bytes</w:t>
            </w:r>
          </w:p>
        </w:tc>
        <w:tc>
          <w:tcPr>
            <w:tcW w:w="3919" w:type="dxa"/>
          </w:tcPr>
          <w:p w:rsidR="0073718A" w:rsidRPr="00EA0388" w:rsidRDefault="0073718A" w:rsidP="00EA0388">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EA0388">
              <w:rPr>
                <w:sz w:val="16"/>
                <w:szCs w:val="16"/>
              </w:rPr>
              <w:t>iv =8BC3364BCB50829D</w:t>
            </w:r>
          </w:p>
        </w:tc>
      </w:tr>
      <w:tr w:rsidR="0073718A" w:rsidTr="002671EB">
        <w:tc>
          <w:tcPr>
            <w:cnfStyle w:val="001000000000" w:firstRow="0" w:lastRow="0" w:firstColumn="1" w:lastColumn="0" w:oddVBand="0" w:evenVBand="0" w:oddHBand="0" w:evenHBand="0" w:firstRowFirstColumn="0" w:firstRowLastColumn="0" w:lastRowFirstColumn="0" w:lastRowLastColumn="0"/>
            <w:tcW w:w="1129" w:type="dxa"/>
          </w:tcPr>
          <w:p w:rsidR="0073718A" w:rsidRPr="00EA0388" w:rsidRDefault="0073718A" w:rsidP="00EA0388">
            <w:pPr>
              <w:ind w:firstLine="0"/>
              <w:jc w:val="left"/>
              <w:rPr>
                <w:sz w:val="20"/>
                <w:szCs w:val="20"/>
              </w:rPr>
            </w:pPr>
            <w:r w:rsidRPr="00EA0388">
              <w:rPr>
                <w:sz w:val="20"/>
                <w:szCs w:val="20"/>
              </w:rPr>
              <w:t>AES (128)</w:t>
            </w:r>
          </w:p>
        </w:tc>
        <w:tc>
          <w:tcPr>
            <w:tcW w:w="1276" w:type="dxa"/>
          </w:tcPr>
          <w:p w:rsidR="0073718A" w:rsidRPr="00EA0388" w:rsidRDefault="0073718A" w:rsidP="00EA0388">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EA0388">
              <w:rPr>
                <w:sz w:val="16"/>
                <w:szCs w:val="16"/>
              </w:rPr>
              <w:t>128 bits</w:t>
            </w:r>
          </w:p>
        </w:tc>
        <w:tc>
          <w:tcPr>
            <w:tcW w:w="1134" w:type="dxa"/>
          </w:tcPr>
          <w:p w:rsidR="0073718A" w:rsidRPr="00EA0388" w:rsidRDefault="0073718A" w:rsidP="00EA0388">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EA0388">
              <w:rPr>
                <w:sz w:val="16"/>
                <w:szCs w:val="16"/>
              </w:rPr>
              <w:t>128 bits</w:t>
            </w:r>
          </w:p>
        </w:tc>
        <w:tc>
          <w:tcPr>
            <w:tcW w:w="1559" w:type="dxa"/>
          </w:tcPr>
          <w:p w:rsidR="0073718A" w:rsidRPr="00EA0388" w:rsidRDefault="0073718A" w:rsidP="00EA0388">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EA0388">
              <w:rPr>
                <w:sz w:val="16"/>
                <w:szCs w:val="16"/>
              </w:rPr>
              <w:t>657</w:t>
            </w:r>
            <w:r w:rsidR="00D42BB3" w:rsidRPr="00EA0388">
              <w:rPr>
                <w:sz w:val="16"/>
                <w:szCs w:val="16"/>
              </w:rPr>
              <w:t>6</w:t>
            </w:r>
            <w:r w:rsidRPr="00EA0388">
              <w:rPr>
                <w:sz w:val="16"/>
                <w:szCs w:val="16"/>
              </w:rPr>
              <w:t xml:space="preserve"> bytes</w:t>
            </w:r>
          </w:p>
        </w:tc>
        <w:tc>
          <w:tcPr>
            <w:tcW w:w="3919" w:type="dxa"/>
          </w:tcPr>
          <w:p w:rsidR="0073718A" w:rsidRPr="00EA0388" w:rsidRDefault="0073718A" w:rsidP="00EA0388">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EA0388">
              <w:rPr>
                <w:sz w:val="16"/>
                <w:szCs w:val="16"/>
              </w:rPr>
              <w:t>iv =F6A7A9391A5CBCC851CC027B0070D3FC</w:t>
            </w:r>
          </w:p>
        </w:tc>
      </w:tr>
      <w:tr w:rsidR="0073718A" w:rsidTr="002671EB">
        <w:tc>
          <w:tcPr>
            <w:cnfStyle w:val="001000000000" w:firstRow="0" w:lastRow="0" w:firstColumn="1" w:lastColumn="0" w:oddVBand="0" w:evenVBand="0" w:oddHBand="0" w:evenHBand="0" w:firstRowFirstColumn="0" w:firstRowLastColumn="0" w:lastRowFirstColumn="0" w:lastRowLastColumn="0"/>
            <w:tcW w:w="1129" w:type="dxa"/>
          </w:tcPr>
          <w:p w:rsidR="0073718A" w:rsidRPr="00EA0388" w:rsidRDefault="0073718A" w:rsidP="00EA0388">
            <w:pPr>
              <w:ind w:firstLine="0"/>
              <w:jc w:val="left"/>
              <w:rPr>
                <w:sz w:val="20"/>
                <w:szCs w:val="20"/>
              </w:rPr>
            </w:pPr>
            <w:r w:rsidRPr="00EA0388">
              <w:rPr>
                <w:sz w:val="20"/>
                <w:szCs w:val="20"/>
              </w:rPr>
              <w:t>AES (192)</w:t>
            </w:r>
          </w:p>
        </w:tc>
        <w:tc>
          <w:tcPr>
            <w:tcW w:w="1276" w:type="dxa"/>
          </w:tcPr>
          <w:p w:rsidR="0073718A" w:rsidRPr="00EA0388" w:rsidRDefault="0073718A" w:rsidP="00EA0388">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EA0388">
              <w:rPr>
                <w:sz w:val="16"/>
                <w:szCs w:val="16"/>
              </w:rPr>
              <w:t>192 bits</w:t>
            </w:r>
          </w:p>
        </w:tc>
        <w:tc>
          <w:tcPr>
            <w:tcW w:w="1134" w:type="dxa"/>
          </w:tcPr>
          <w:p w:rsidR="0073718A" w:rsidRPr="00EA0388" w:rsidRDefault="0073718A" w:rsidP="00EA0388">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EA0388">
              <w:rPr>
                <w:sz w:val="16"/>
                <w:szCs w:val="16"/>
              </w:rPr>
              <w:t>128 bits</w:t>
            </w:r>
          </w:p>
        </w:tc>
        <w:tc>
          <w:tcPr>
            <w:tcW w:w="1559" w:type="dxa"/>
          </w:tcPr>
          <w:p w:rsidR="0073718A" w:rsidRPr="00EA0388" w:rsidRDefault="00D42BB3" w:rsidP="00EA0388">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EA0388">
              <w:rPr>
                <w:sz w:val="16"/>
                <w:szCs w:val="16"/>
              </w:rPr>
              <w:t>6576 bytes</w:t>
            </w:r>
          </w:p>
        </w:tc>
        <w:tc>
          <w:tcPr>
            <w:tcW w:w="3919" w:type="dxa"/>
          </w:tcPr>
          <w:p w:rsidR="0073718A" w:rsidRPr="00EA0388" w:rsidRDefault="00EA0388" w:rsidP="00EA0388">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w:t>
            </w:r>
            <w:r w:rsidR="0073718A" w:rsidRPr="00EA0388">
              <w:rPr>
                <w:sz w:val="16"/>
                <w:szCs w:val="16"/>
              </w:rPr>
              <w:t>v=D694A171547CDC0829C549E9CDF9486A</w:t>
            </w:r>
          </w:p>
        </w:tc>
      </w:tr>
      <w:tr w:rsidR="00D42BB3" w:rsidTr="002671EB">
        <w:tc>
          <w:tcPr>
            <w:cnfStyle w:val="001000000000" w:firstRow="0" w:lastRow="0" w:firstColumn="1" w:lastColumn="0" w:oddVBand="0" w:evenVBand="0" w:oddHBand="0" w:evenHBand="0" w:firstRowFirstColumn="0" w:firstRowLastColumn="0" w:lastRowFirstColumn="0" w:lastRowLastColumn="0"/>
            <w:tcW w:w="1129" w:type="dxa"/>
          </w:tcPr>
          <w:p w:rsidR="00D42BB3" w:rsidRPr="00EA0388" w:rsidRDefault="00D42BB3" w:rsidP="00EA0388">
            <w:pPr>
              <w:ind w:firstLine="0"/>
              <w:jc w:val="left"/>
              <w:rPr>
                <w:sz w:val="20"/>
                <w:szCs w:val="20"/>
              </w:rPr>
            </w:pPr>
            <w:r w:rsidRPr="00EA0388">
              <w:rPr>
                <w:sz w:val="20"/>
                <w:szCs w:val="20"/>
              </w:rPr>
              <w:t>AES (256)</w:t>
            </w:r>
          </w:p>
        </w:tc>
        <w:tc>
          <w:tcPr>
            <w:tcW w:w="1276" w:type="dxa"/>
          </w:tcPr>
          <w:p w:rsidR="00D42BB3" w:rsidRPr="00EA0388" w:rsidRDefault="00D42BB3" w:rsidP="00EA0388">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EA0388">
              <w:rPr>
                <w:sz w:val="16"/>
                <w:szCs w:val="16"/>
              </w:rPr>
              <w:t>256 bits</w:t>
            </w:r>
          </w:p>
        </w:tc>
        <w:tc>
          <w:tcPr>
            <w:tcW w:w="1134" w:type="dxa"/>
          </w:tcPr>
          <w:p w:rsidR="00D42BB3" w:rsidRPr="00EA0388" w:rsidRDefault="00D42BB3" w:rsidP="00EA0388">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EA0388">
              <w:rPr>
                <w:sz w:val="16"/>
                <w:szCs w:val="16"/>
              </w:rPr>
              <w:t>128 bits</w:t>
            </w:r>
          </w:p>
        </w:tc>
        <w:tc>
          <w:tcPr>
            <w:tcW w:w="1559" w:type="dxa"/>
          </w:tcPr>
          <w:p w:rsidR="00D42BB3" w:rsidRPr="00EA0388" w:rsidRDefault="00D42BB3" w:rsidP="00EA0388">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EA0388">
              <w:rPr>
                <w:sz w:val="16"/>
                <w:szCs w:val="16"/>
              </w:rPr>
              <w:t>6576 bytes</w:t>
            </w:r>
          </w:p>
        </w:tc>
        <w:tc>
          <w:tcPr>
            <w:tcW w:w="3919" w:type="dxa"/>
          </w:tcPr>
          <w:p w:rsidR="00D42BB3" w:rsidRPr="00EA0388" w:rsidRDefault="00D42BB3" w:rsidP="00EA0388">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EA0388">
              <w:rPr>
                <w:sz w:val="16"/>
                <w:szCs w:val="16"/>
              </w:rPr>
              <w:t>iv =448D5631B42FC1ABDBD0BB55167AFE0C</w:t>
            </w:r>
          </w:p>
        </w:tc>
      </w:tr>
    </w:tbl>
    <w:p w:rsidR="006F6813" w:rsidRDefault="006F6813" w:rsidP="00EA0388">
      <w:r>
        <w:t>Para la obtención de la tabla presentada se han utilizado los siguientes comandos:</w:t>
      </w:r>
    </w:p>
    <w:p w:rsidR="006F6813" w:rsidRPr="006F6813" w:rsidRDefault="006F6813" w:rsidP="00EA0388">
      <w:pPr>
        <w:pStyle w:val="Cdigo"/>
        <w:numPr>
          <w:ilvl w:val="0"/>
          <w:numId w:val="44"/>
        </w:numPr>
      </w:pPr>
      <w:proofErr w:type="spellStart"/>
      <w:r w:rsidRPr="006F6813">
        <w:t>openssl</w:t>
      </w:r>
      <w:proofErr w:type="spellEnd"/>
      <w:r w:rsidRPr="006F6813">
        <w:t xml:space="preserve"> </w:t>
      </w:r>
      <w:proofErr w:type="spellStart"/>
      <w:r w:rsidRPr="006F6813">
        <w:t>enc</w:t>
      </w:r>
      <w:proofErr w:type="spellEnd"/>
      <w:r w:rsidRPr="006F6813">
        <w:t xml:space="preserve"> -p -des-ede3-cbc -in a.txt -out b.txt</w:t>
      </w:r>
    </w:p>
    <w:p w:rsidR="006F6813" w:rsidRPr="006F6813" w:rsidRDefault="006F6813" w:rsidP="00EA0388">
      <w:pPr>
        <w:pStyle w:val="Cdigo"/>
        <w:numPr>
          <w:ilvl w:val="0"/>
          <w:numId w:val="44"/>
        </w:numPr>
      </w:pPr>
      <w:proofErr w:type="spellStart"/>
      <w:r w:rsidRPr="006F6813">
        <w:t>openssl</w:t>
      </w:r>
      <w:proofErr w:type="spellEnd"/>
      <w:r w:rsidRPr="006F6813">
        <w:t xml:space="preserve"> </w:t>
      </w:r>
      <w:proofErr w:type="spellStart"/>
      <w:r w:rsidRPr="006F6813">
        <w:t>enc</w:t>
      </w:r>
      <w:proofErr w:type="spellEnd"/>
      <w:r w:rsidRPr="006F6813">
        <w:t xml:space="preserve"> -p -des-</w:t>
      </w:r>
      <w:proofErr w:type="spellStart"/>
      <w:r w:rsidRPr="006F6813">
        <w:t>cbc</w:t>
      </w:r>
      <w:proofErr w:type="spellEnd"/>
      <w:r w:rsidRPr="006F6813">
        <w:t xml:space="preserve"> -in a.txt -out b.txt</w:t>
      </w:r>
    </w:p>
    <w:p w:rsidR="006F6813" w:rsidRPr="006F6813" w:rsidRDefault="006F6813" w:rsidP="00EA0388">
      <w:pPr>
        <w:pStyle w:val="Cdigo"/>
        <w:numPr>
          <w:ilvl w:val="0"/>
          <w:numId w:val="44"/>
        </w:numPr>
      </w:pPr>
      <w:proofErr w:type="spellStart"/>
      <w:r w:rsidRPr="006F6813">
        <w:t>openssl</w:t>
      </w:r>
      <w:proofErr w:type="spellEnd"/>
      <w:r w:rsidRPr="006F6813">
        <w:t xml:space="preserve"> </w:t>
      </w:r>
      <w:proofErr w:type="spellStart"/>
      <w:r w:rsidRPr="006F6813">
        <w:t>enc</w:t>
      </w:r>
      <w:proofErr w:type="spellEnd"/>
      <w:r w:rsidRPr="006F6813">
        <w:t xml:space="preserve"> -p -aes-128-cbc -in a.txt -out b.txt  </w:t>
      </w:r>
    </w:p>
    <w:p w:rsidR="006F6813" w:rsidRPr="006F6813" w:rsidRDefault="006F6813" w:rsidP="00EA0388">
      <w:pPr>
        <w:pStyle w:val="Cdigo"/>
        <w:numPr>
          <w:ilvl w:val="0"/>
          <w:numId w:val="44"/>
        </w:numPr>
      </w:pPr>
      <w:proofErr w:type="spellStart"/>
      <w:r w:rsidRPr="006F6813">
        <w:t>openssl</w:t>
      </w:r>
      <w:proofErr w:type="spellEnd"/>
      <w:r w:rsidRPr="006F6813">
        <w:t xml:space="preserve"> </w:t>
      </w:r>
      <w:proofErr w:type="spellStart"/>
      <w:r w:rsidRPr="006F6813">
        <w:t>enc</w:t>
      </w:r>
      <w:proofErr w:type="spellEnd"/>
      <w:r w:rsidRPr="006F6813">
        <w:t xml:space="preserve"> -p -aes-192-cbc -in a.txt -out b.txt   </w:t>
      </w:r>
    </w:p>
    <w:p w:rsidR="006F6813" w:rsidRDefault="006F6813" w:rsidP="00EA0388">
      <w:pPr>
        <w:pStyle w:val="Cdigo"/>
        <w:numPr>
          <w:ilvl w:val="0"/>
          <w:numId w:val="44"/>
        </w:numPr>
      </w:pPr>
      <w:proofErr w:type="spellStart"/>
      <w:r w:rsidRPr="006F6813">
        <w:t>openssl</w:t>
      </w:r>
      <w:proofErr w:type="spellEnd"/>
      <w:r w:rsidRPr="006F6813">
        <w:t xml:space="preserve"> </w:t>
      </w:r>
      <w:proofErr w:type="spellStart"/>
      <w:r w:rsidRPr="006F6813">
        <w:t>enc</w:t>
      </w:r>
      <w:proofErr w:type="spellEnd"/>
      <w:r w:rsidRPr="006F6813">
        <w:t xml:space="preserve"> -p -aes-256-cbc -in a.txt -out b.txt    </w:t>
      </w:r>
    </w:p>
    <w:p w:rsidR="006F6813" w:rsidRPr="006F6813" w:rsidRDefault="006F6813" w:rsidP="00EA0388">
      <w:pPr>
        <w:pStyle w:val="Prrafodelista"/>
        <w:rPr>
          <w:lang w:val="en-GB"/>
        </w:rPr>
      </w:pPr>
      <w:r w:rsidRPr="006F6813">
        <w:rPr>
          <w:lang w:val="en-GB"/>
        </w:rPr>
        <w:t xml:space="preserve"> </w:t>
      </w:r>
    </w:p>
    <w:p w:rsidR="006F6813" w:rsidRPr="0002581E" w:rsidRDefault="006F6813" w:rsidP="00EA0388">
      <w:pPr>
        <w:rPr>
          <w:rFonts w:asciiTheme="majorHAnsi" w:eastAsiaTheme="majorEastAsia" w:hAnsiTheme="majorHAnsi" w:cstheme="majorBidi"/>
          <w:sz w:val="28"/>
          <w:szCs w:val="28"/>
          <w:lang w:val="en-GB"/>
        </w:rPr>
      </w:pPr>
      <w:r w:rsidRPr="0002581E">
        <w:rPr>
          <w:lang w:val="en-GB"/>
        </w:rPr>
        <w:br w:type="page"/>
      </w:r>
    </w:p>
    <w:p w:rsidR="00D42BB3" w:rsidRDefault="00D42BB3" w:rsidP="00EA0388">
      <w:pPr>
        <w:pStyle w:val="Ttulo2"/>
        <w:numPr>
          <w:ilvl w:val="1"/>
          <w:numId w:val="30"/>
        </w:numPr>
      </w:pPr>
      <w:bookmarkStart w:id="5" w:name="_Toc496513706"/>
      <w:r>
        <w:lastRenderedPageBreak/>
        <w:t xml:space="preserve">Aplicación de un algoritmo de cifrado simétrico a un fichero </w:t>
      </w:r>
      <w:proofErr w:type="spellStart"/>
      <w:r>
        <w:t>pdf</w:t>
      </w:r>
      <w:proofErr w:type="spellEnd"/>
      <w:r>
        <w:t>.</w:t>
      </w:r>
      <w:bookmarkEnd w:id="5"/>
    </w:p>
    <w:p w:rsidR="006F6813" w:rsidRDefault="006F6813" w:rsidP="00EA0388">
      <w:r>
        <w:t xml:space="preserve">Tal y como se explicó en el apartado I de este informe, los </w:t>
      </w:r>
      <w:proofErr w:type="spellStart"/>
      <w:r>
        <w:t>algorimos</w:t>
      </w:r>
      <w:proofErr w:type="spellEnd"/>
      <w:r>
        <w:t xml:space="preserve"> de cifrado transforman la estructura de un documento. Esto provoca que se modifique a tal nivel el</w:t>
      </w:r>
      <w:r w:rsidR="008E1F5D">
        <w:t xml:space="preserve"> archivo, que, de ser un tipo de fichero complejo, deje de seguir los patrones que permiten que se pueda identificar como tal. Por ejemplo, en este caso se probó a encriptar un fichero </w:t>
      </w:r>
      <w:proofErr w:type="spellStart"/>
      <w:r w:rsidR="008E1F5D">
        <w:t>pdf</w:t>
      </w:r>
      <w:proofErr w:type="spellEnd"/>
      <w:r w:rsidR="008E1F5D">
        <w:t xml:space="preserve"> con el siguiente comando:</w:t>
      </w:r>
    </w:p>
    <w:p w:rsidR="008E1F5D" w:rsidRPr="008E1F5D" w:rsidRDefault="008E1F5D" w:rsidP="00EA0388">
      <w:pPr>
        <w:pStyle w:val="Cdigo"/>
      </w:pPr>
      <w:proofErr w:type="spellStart"/>
      <w:r w:rsidRPr="008E1F5D">
        <w:t>openssl</w:t>
      </w:r>
      <w:proofErr w:type="spellEnd"/>
      <w:r w:rsidRPr="008E1F5D">
        <w:t xml:space="preserve"> </w:t>
      </w:r>
      <w:proofErr w:type="spellStart"/>
      <w:r w:rsidRPr="008E1F5D">
        <w:t>enc</w:t>
      </w:r>
      <w:proofErr w:type="spellEnd"/>
      <w:r w:rsidRPr="008E1F5D">
        <w:t xml:space="preserve"> -p -a</w:t>
      </w:r>
      <w:r w:rsidR="00ED6ED6">
        <w:t xml:space="preserve">es-256-cbc -in </w:t>
      </w:r>
      <w:proofErr w:type="spellStart"/>
      <w:r w:rsidR="00ED6ED6">
        <w:t>Actividad</w:t>
      </w:r>
      <w:proofErr w:type="spellEnd"/>
      <w:r w:rsidR="00ED6ED6">
        <w:t>\ 5.pdf</w:t>
      </w:r>
      <w:r w:rsidRPr="008E1F5D">
        <w:t xml:space="preserve"> -out x.pdf</w:t>
      </w:r>
    </w:p>
    <w:p w:rsidR="008E1F5D" w:rsidRDefault="008E1F5D" w:rsidP="00EA0388">
      <w:r>
        <w:rPr>
          <w:noProof/>
        </w:rPr>
        <w:drawing>
          <wp:anchor distT="0" distB="0" distL="114300" distR="114300" simplePos="0" relativeHeight="251663360" behindDoc="0" locked="0" layoutInCell="1" allowOverlap="1" wp14:anchorId="08F4C49F">
            <wp:simplePos x="0" y="0"/>
            <wp:positionH relativeFrom="margin">
              <wp:align>center</wp:align>
            </wp:positionH>
            <wp:positionV relativeFrom="paragraph">
              <wp:posOffset>436880</wp:posOffset>
            </wp:positionV>
            <wp:extent cx="5019675" cy="19621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19675" cy="1962150"/>
                    </a:xfrm>
                    <a:prstGeom prst="rect">
                      <a:avLst/>
                    </a:prstGeom>
                  </pic:spPr>
                </pic:pic>
              </a:graphicData>
            </a:graphic>
            <wp14:sizeRelH relativeFrom="page">
              <wp14:pctWidth>0</wp14:pctWidth>
            </wp14:sizeRelH>
            <wp14:sizeRelV relativeFrom="page">
              <wp14:pctHeight>0</wp14:pctHeight>
            </wp14:sizeRelV>
          </wp:anchor>
        </w:drawing>
      </w:r>
      <w:r>
        <w:t xml:space="preserve">A continuación, se intentó abrir el fichero con el lector utilizado habitualmente y saltó este mensaje de error, conforme no se podía abrir el </w:t>
      </w:r>
      <w:proofErr w:type="spellStart"/>
      <w:r w:rsidRPr="008E1F5D">
        <w:rPr>
          <w:i/>
        </w:rPr>
        <w:t>pdf</w:t>
      </w:r>
      <w:proofErr w:type="spellEnd"/>
      <w:r>
        <w:t xml:space="preserve"> ya que se creía corrupto:</w:t>
      </w:r>
    </w:p>
    <w:p w:rsidR="006A1EEA" w:rsidRDefault="006A1EEA" w:rsidP="00EA0388">
      <w:pPr>
        <w:ind w:firstLine="0"/>
      </w:pPr>
    </w:p>
    <w:p w:rsidR="006A1EEA" w:rsidRDefault="006A1EEA" w:rsidP="00EA0388">
      <w:pPr>
        <w:ind w:firstLine="0"/>
      </w:pPr>
    </w:p>
    <w:p w:rsidR="006A1EEA" w:rsidRDefault="006A1EEA" w:rsidP="00EA0388">
      <w:r>
        <w:t xml:space="preserve">Al desencriptar con el siguiente comando se pudo recuperar apropiadamente el fichero y abrirlo en el fichero indicado como </w:t>
      </w:r>
      <w:proofErr w:type="spellStart"/>
      <w:r>
        <w:rPr>
          <w:i/>
        </w:rPr>
        <w:t>out</w:t>
      </w:r>
      <w:proofErr w:type="spellEnd"/>
      <w:r>
        <w:t>:</w:t>
      </w:r>
    </w:p>
    <w:p w:rsidR="006A1EEA" w:rsidRPr="00EA0388" w:rsidRDefault="006A1EEA" w:rsidP="00EA0388">
      <w:pPr>
        <w:pStyle w:val="Cdigo"/>
      </w:pPr>
      <w:proofErr w:type="spellStart"/>
      <w:r w:rsidRPr="00EA0388">
        <w:t>openssl</w:t>
      </w:r>
      <w:proofErr w:type="spellEnd"/>
      <w:r w:rsidR="002671EB">
        <w:t xml:space="preserve"> </w:t>
      </w:r>
      <w:proofErr w:type="spellStart"/>
      <w:r w:rsidR="002671EB">
        <w:t>enc</w:t>
      </w:r>
      <w:proofErr w:type="spellEnd"/>
      <w:r w:rsidR="002671EB">
        <w:t xml:space="preserve"> -d -aes-256-cbc -in x.pdf </w:t>
      </w:r>
      <w:r w:rsidRPr="00EA0388">
        <w:t xml:space="preserve">-out f.pdf  </w:t>
      </w:r>
    </w:p>
    <w:p w:rsidR="006A1EEA" w:rsidRDefault="006A1EEA" w:rsidP="00EA0388">
      <w:pPr>
        <w:pStyle w:val="Ttulo2"/>
        <w:numPr>
          <w:ilvl w:val="1"/>
          <w:numId w:val="30"/>
        </w:numPr>
      </w:pPr>
      <w:bookmarkStart w:id="6" w:name="_Toc496513707"/>
      <w:r>
        <w:t>Rellenado en los algoritmos de cifrado simétrico</w:t>
      </w:r>
      <w:bookmarkEnd w:id="6"/>
    </w:p>
    <w:p w:rsidR="006A1EEA" w:rsidRPr="00EA0388" w:rsidRDefault="00027DD3" w:rsidP="00EA0388">
      <w:r>
        <w:t xml:space="preserve">Puesto que </w:t>
      </w:r>
      <w:r w:rsidR="00EA0388">
        <w:t>algunos algoritmos requieren bloques</w:t>
      </w:r>
      <w:r w:rsidR="00E8643F">
        <w:t xml:space="preserve"> de bits</w:t>
      </w:r>
      <w:r w:rsidR="00EA0388">
        <w:t xml:space="preserve"> de cierto tamaño, es necesario añadir un cierto </w:t>
      </w:r>
      <w:r w:rsidR="00EA0388">
        <w:rPr>
          <w:i/>
        </w:rPr>
        <w:t>relleno</w:t>
      </w:r>
      <w:r w:rsidR="00EA0388">
        <w:t xml:space="preserve"> o </w:t>
      </w:r>
      <w:proofErr w:type="spellStart"/>
      <w:r w:rsidR="00EA0388">
        <w:rPr>
          <w:i/>
        </w:rPr>
        <w:t>padding</w:t>
      </w:r>
      <w:proofErr w:type="spellEnd"/>
      <w:r w:rsidR="00EA0388">
        <w:rPr>
          <w:i/>
        </w:rPr>
        <w:t xml:space="preserve"> </w:t>
      </w:r>
      <w:r w:rsidR="00EA0388">
        <w:t xml:space="preserve">para conseguir que los bits de un archivo a cifrar coincidan con lo que se desea. </w:t>
      </w:r>
      <w:r w:rsidR="00E522C1">
        <w:t>Así, el tamaño del mensaje es un múltiplo de los bloques que se utilizan para la encriptación y esta se puede efectuar apropiadamente.</w:t>
      </w:r>
    </w:p>
    <w:p w:rsidR="004C7F13" w:rsidRDefault="004C7F13" w:rsidP="00EA0388">
      <w:pPr>
        <w:pStyle w:val="Ttulo1"/>
        <w:numPr>
          <w:ilvl w:val="0"/>
          <w:numId w:val="30"/>
        </w:numPr>
      </w:pPr>
      <w:bookmarkStart w:id="7" w:name="_Toc496513708"/>
      <w:r>
        <w:t>Extracto o resumen digital</w:t>
      </w:r>
      <w:bookmarkEnd w:id="7"/>
    </w:p>
    <w:p w:rsidR="003C242F" w:rsidRDefault="003C242F" w:rsidP="003C242F">
      <w:pPr>
        <w:pStyle w:val="Ttulo2"/>
        <w:numPr>
          <w:ilvl w:val="1"/>
          <w:numId w:val="30"/>
        </w:numPr>
      </w:pPr>
      <w:bookmarkStart w:id="8" w:name="_Toc496513709"/>
      <w:r>
        <w:t>Resumen digital de un documento</w:t>
      </w:r>
      <w:bookmarkEnd w:id="8"/>
    </w:p>
    <w:p w:rsidR="0002581E" w:rsidRDefault="008F3D04" w:rsidP="00601CDC">
      <w:r>
        <w:t>A continuación, se obtuvo el extracto digital, o resumen, de un documento de texto plano. Este resumen se obtuvo a través del algoritmo MD5</w:t>
      </w:r>
      <w:r w:rsidR="00AF2B3A">
        <w:t xml:space="preserve"> (</w:t>
      </w:r>
      <w:proofErr w:type="spellStart"/>
      <w:r w:rsidR="00AF2B3A">
        <w:rPr>
          <w:i/>
        </w:rPr>
        <w:t>Message</w:t>
      </w:r>
      <w:proofErr w:type="spellEnd"/>
      <w:r w:rsidR="00AF2B3A">
        <w:rPr>
          <w:i/>
        </w:rPr>
        <w:t xml:space="preserve"> </w:t>
      </w:r>
      <w:proofErr w:type="spellStart"/>
      <w:r w:rsidR="00AF2B3A">
        <w:rPr>
          <w:i/>
        </w:rPr>
        <w:t>Digest</w:t>
      </w:r>
      <w:proofErr w:type="spellEnd"/>
      <w:r w:rsidR="00AF2B3A">
        <w:rPr>
          <w:i/>
        </w:rPr>
        <w:t xml:space="preserve"> 5</w:t>
      </w:r>
      <w:r w:rsidR="00AF2B3A">
        <w:t>)</w:t>
      </w:r>
      <w:r>
        <w:t xml:space="preserve"> y del algoritmo SHA-1</w:t>
      </w:r>
      <w:r w:rsidR="00AF2B3A">
        <w:t>(</w:t>
      </w:r>
      <w:proofErr w:type="spellStart"/>
      <w:r w:rsidR="00AF2B3A">
        <w:rPr>
          <w:i/>
        </w:rPr>
        <w:t>Secure</w:t>
      </w:r>
      <w:proofErr w:type="spellEnd"/>
      <w:r w:rsidR="00AF2B3A">
        <w:rPr>
          <w:i/>
        </w:rPr>
        <w:t xml:space="preserve"> Hash </w:t>
      </w:r>
      <w:proofErr w:type="spellStart"/>
      <w:r w:rsidR="00AF2B3A">
        <w:rPr>
          <w:i/>
        </w:rPr>
        <w:t>Algorithm</w:t>
      </w:r>
      <w:proofErr w:type="spellEnd"/>
      <w:r w:rsidR="00AF2B3A">
        <w:rPr>
          <w:i/>
        </w:rPr>
        <w:t xml:space="preserve"> 1</w:t>
      </w:r>
      <w:r w:rsidR="00AF2B3A">
        <w:t>)</w:t>
      </w:r>
      <w:r>
        <w:t xml:space="preserve"> con los siguientes comandos:</w:t>
      </w:r>
    </w:p>
    <w:p w:rsidR="008F3D04" w:rsidRDefault="008F3D04" w:rsidP="008F3D04">
      <w:pPr>
        <w:pStyle w:val="Cdigo"/>
      </w:pPr>
      <w:r w:rsidRPr="00AF2B3A">
        <w:rPr>
          <w:lang w:val="es-ES"/>
        </w:rPr>
        <w:tab/>
      </w:r>
      <w:proofErr w:type="spellStart"/>
      <w:r>
        <w:t>openssl</w:t>
      </w:r>
      <w:proofErr w:type="spellEnd"/>
      <w:r>
        <w:t xml:space="preserve"> </w:t>
      </w:r>
      <w:proofErr w:type="spellStart"/>
      <w:r>
        <w:t>dgst</w:t>
      </w:r>
      <w:proofErr w:type="spellEnd"/>
      <w:r>
        <w:t xml:space="preserve"> -md5 file.txt</w:t>
      </w:r>
    </w:p>
    <w:p w:rsidR="008F3D04" w:rsidRDefault="008F3D04" w:rsidP="008F3D04">
      <w:pPr>
        <w:pStyle w:val="Cdigo"/>
      </w:pPr>
      <w:r>
        <w:tab/>
      </w:r>
      <w:proofErr w:type="spellStart"/>
      <w:r>
        <w:t>openssl</w:t>
      </w:r>
      <w:proofErr w:type="spellEnd"/>
      <w:r>
        <w:t xml:space="preserve"> </w:t>
      </w:r>
      <w:proofErr w:type="spellStart"/>
      <w:r>
        <w:t>dgst</w:t>
      </w:r>
      <w:proofErr w:type="spellEnd"/>
      <w:r>
        <w:t xml:space="preserve"> -sha1 file.txt</w:t>
      </w:r>
    </w:p>
    <w:p w:rsidR="00CA131E" w:rsidRDefault="00601CDC" w:rsidP="00CA131E">
      <w:r w:rsidRPr="00601CDC">
        <w:t>Por un lado, el resumen del algoritmo MD5</w:t>
      </w:r>
      <w:r>
        <w:t xml:space="preserve"> (</w:t>
      </w:r>
      <w:r w:rsidRPr="00601CDC">
        <w:rPr>
          <w:i/>
        </w:rPr>
        <w:t>35899082e51edf667f14477ac000cbba</w:t>
      </w:r>
      <w:r>
        <w:t>)</w:t>
      </w:r>
      <w:r w:rsidRPr="00601CDC">
        <w:t xml:space="preserve"> es de 128 bits</w:t>
      </w:r>
      <w:r>
        <w:t>, lo que puede llegar a ser una vulnerabilidad ya que, como se demostró en 2004, es posible realizar un ataque de fuerza bruta en un tiempo computacional razonable.</w:t>
      </w:r>
      <w:r w:rsidRPr="00601CDC">
        <w:t xml:space="preserve"> </w:t>
      </w:r>
      <w:r w:rsidR="00AF2B3A">
        <w:t>Por otro lado, e</w:t>
      </w:r>
      <w:r w:rsidRPr="00601CDC">
        <w:t>l resumen del</w:t>
      </w:r>
      <w:r>
        <w:t xml:space="preserve"> algoritmo de SHA-1 (</w:t>
      </w:r>
      <w:r w:rsidR="004B679E" w:rsidRPr="004B679E">
        <w:rPr>
          <w:i/>
        </w:rPr>
        <w:t>e7505beb754bed863e3885f73e3bb6866bdd7f8c</w:t>
      </w:r>
      <w:r>
        <w:t xml:space="preserve">) ocupa 160 bits, lo que, en </w:t>
      </w:r>
      <w:r>
        <w:lastRenderedPageBreak/>
        <w:t xml:space="preserve">comparativa, lo hace más robusto. </w:t>
      </w:r>
      <w:r w:rsidR="00AF2B3A">
        <w:t xml:space="preserve"> Sin embargo, se encontraron debilidades criptográficas en este algoritmo y la mayor parte de los estándares criptográficos ya no lo aceptan</w:t>
      </w:r>
      <w:r w:rsidR="004B679E">
        <w:t xml:space="preserve"> desde 2010</w:t>
      </w:r>
      <w:r w:rsidR="00AF2B3A">
        <w:t>.</w:t>
      </w:r>
      <w:r w:rsidR="004B679E">
        <w:t xml:space="preserve"> </w:t>
      </w:r>
    </w:p>
    <w:p w:rsidR="0005452F" w:rsidRPr="00ED6ED6" w:rsidRDefault="00CA131E" w:rsidP="00ED6ED6">
      <w:r w:rsidRPr="008D4340">
        <w:t xml:space="preserve">A continuación, se modificó un único carácter en el texto y se obtuvieron los resúmenes de nuevo. Ambos resúmenes variaron, ya que se trata de un archivo diferentes y, por lo tanto, el resumen asociado debe serio. </w:t>
      </w:r>
      <w:r w:rsidR="00953EAF">
        <w:t xml:space="preserve">Este resumen cambió radicalmente, ya que se supone que debe tener una distribución estadística lo suficientemente grande como para no ser ni parecido al resumen original. Por otra parte, ya </w:t>
      </w:r>
      <w:r w:rsidRPr="008D4340">
        <w:t>que el resumen debe ser siempre de la misma longitud, esta no cambió en ninguno de los dos casos.</w:t>
      </w:r>
    </w:p>
    <w:p w:rsidR="008D4340" w:rsidRDefault="008D4340" w:rsidP="008D4340">
      <w:pPr>
        <w:pStyle w:val="Ttulo2"/>
        <w:numPr>
          <w:ilvl w:val="1"/>
          <w:numId w:val="30"/>
        </w:numPr>
      </w:pPr>
      <w:bookmarkStart w:id="9" w:name="_Toc496513710"/>
      <w:r>
        <w:t>Usos posibles para un extracto digital</w:t>
      </w:r>
      <w:bookmarkEnd w:id="9"/>
    </w:p>
    <w:p w:rsidR="00953EAF" w:rsidRDefault="00FA6F76" w:rsidP="00FA6F76">
      <w:r>
        <w:t xml:space="preserve">Un extracto o resumen </w:t>
      </w:r>
      <w:r w:rsidR="00953EAF">
        <w:t>digital se puede utilizar:</w:t>
      </w:r>
    </w:p>
    <w:p w:rsidR="00953EAF" w:rsidRDefault="00953EAF" w:rsidP="00953EAF">
      <w:pPr>
        <w:pStyle w:val="Prrafodelista"/>
        <w:numPr>
          <w:ilvl w:val="0"/>
          <w:numId w:val="50"/>
        </w:numPr>
      </w:pPr>
      <w:r>
        <w:t xml:space="preserve">Para firmas digitales, de forma que se hace que la firma sea dependiente de todo el mensaje a firmar, en lugar de bloque a bloque (como se hace en los algoritmos de firma por bloques). Además, se mejora la velocidad de firma, ya que los valores hash suelen ser mucho más cortos, </w:t>
      </w:r>
      <w:proofErr w:type="gramStart"/>
      <w:r>
        <w:t>y</w:t>
      </w:r>
      <w:proofErr w:type="gramEnd"/>
      <w:r>
        <w:t xml:space="preserve"> además, las funciones hash destruyen cualquier estructura que pueda ser vulnerable al criptoanálisis.</w:t>
      </w:r>
    </w:p>
    <w:p w:rsidR="00953EAF" w:rsidRDefault="00953EAF" w:rsidP="00953EAF">
      <w:pPr>
        <w:pStyle w:val="Prrafodelista"/>
        <w:numPr>
          <w:ilvl w:val="0"/>
          <w:numId w:val="50"/>
        </w:numPr>
      </w:pPr>
      <w:r>
        <w:t xml:space="preserve">Para suma de verificación:  para proteger frente a errores de almacenamiento o transmisión. En este caso se </w:t>
      </w:r>
      <w:r w:rsidR="00AE56BC">
        <w:t>utilizan funciones hash con ciertas propiedades de forma que puedan ser utilizadas para verificar hasta cierto punto el dato.</w:t>
      </w:r>
    </w:p>
    <w:p w:rsidR="00953EAF" w:rsidRDefault="00953EAF" w:rsidP="00953EAF">
      <w:pPr>
        <w:pStyle w:val="Prrafodelista"/>
        <w:numPr>
          <w:ilvl w:val="0"/>
          <w:numId w:val="50"/>
        </w:numPr>
      </w:pPr>
      <w:r>
        <w:t>Para realizar una prueba de</w:t>
      </w:r>
      <w:r w:rsidR="00AE56BC">
        <w:t xml:space="preserve"> la integridad de los contenidos: se proporciona un valor resumen del contenido, de forma que este valor se obtenga al realizar la función resumen sobre el contenido distribuido. A este proceso se le suele llamar </w:t>
      </w:r>
      <w:proofErr w:type="spellStart"/>
      <w:r w:rsidR="00AE56BC">
        <w:rPr>
          <w:i/>
        </w:rPr>
        <w:t>checksum</w:t>
      </w:r>
      <w:proofErr w:type="spellEnd"/>
      <w:r w:rsidR="00AE56BC">
        <w:rPr>
          <w:i/>
        </w:rPr>
        <w:t xml:space="preserve"> criptográfico.</w:t>
      </w:r>
    </w:p>
    <w:p w:rsidR="00AE56BC" w:rsidRDefault="00AE56BC" w:rsidP="00953EAF">
      <w:pPr>
        <w:pStyle w:val="Prrafodelista"/>
        <w:numPr>
          <w:ilvl w:val="0"/>
          <w:numId w:val="50"/>
        </w:numPr>
      </w:pPr>
      <w:r>
        <w:t>Para realizar autenticación de entidades: el cliente, que se quiere autenticar, genera un mensaje y calcula su valor resumen. Estos datos se envían al servidor, que verifica. En este momento, el servidor comprueba la autenticidad del mensaje con el valor resumen. Así, verifica que el cliente tiene la clave y lo autentifica.</w:t>
      </w:r>
    </w:p>
    <w:p w:rsidR="00FA6F76" w:rsidRDefault="00AE56BC" w:rsidP="00AE56BC">
      <w:pPr>
        <w:pStyle w:val="Prrafodelista"/>
        <w:numPr>
          <w:ilvl w:val="0"/>
          <w:numId w:val="50"/>
        </w:numPr>
      </w:pPr>
      <w:r>
        <w:t>Almacenamiento seguro de contraseñas: basta con almacenar el resumen digital obtenido tras la aplicación de uno de los algoritmos de obtención de cifrado. Para comprobar si una contraseña es correcta, bastará con comparar los resúmenes.</w:t>
      </w:r>
    </w:p>
    <w:p w:rsidR="00FA6F76" w:rsidRDefault="00FA6F76" w:rsidP="00FA6F76">
      <w:pPr>
        <w:pStyle w:val="Ttulo2"/>
        <w:numPr>
          <w:ilvl w:val="1"/>
          <w:numId w:val="30"/>
        </w:numPr>
      </w:pPr>
      <w:bookmarkStart w:id="10" w:name="_Toc496513711"/>
      <w:r>
        <w:t>Obtención de extracto</w:t>
      </w:r>
      <w:r w:rsidR="00AC08FC">
        <w:t xml:space="preserve"> digital SHA-1 </w:t>
      </w:r>
      <w:r>
        <w:t>para archivos más complejos.</w:t>
      </w:r>
      <w:bookmarkEnd w:id="10"/>
    </w:p>
    <w:p w:rsidR="0005452F" w:rsidRDefault="00CA131E" w:rsidP="0005452F">
      <w:r>
        <w:t xml:space="preserve">Con el fin de comparar la longitud de los extractos digitales para SHA-1 en otros casos, seguidamente se obtuvieron para texto plano de mayor tamaño que el anterior, que tan solo era un texto de una línea, y una imagen. </w:t>
      </w:r>
    </w:p>
    <w:p w:rsidR="00CA131E" w:rsidRDefault="00CA131E" w:rsidP="0005452F">
      <w:r>
        <w:t xml:space="preserve">Para el texto plano se obtuvo esta clave: </w:t>
      </w:r>
      <w:r w:rsidRPr="00AC08FC">
        <w:rPr>
          <w:i/>
        </w:rPr>
        <w:t>deb6004ea83a49b43e47124acda417ce1266bc75</w:t>
      </w:r>
      <w:r>
        <w:t xml:space="preserve"> y para el fichero asociado a una imagen, se obtuvo: </w:t>
      </w:r>
      <w:r w:rsidRPr="00AC08FC">
        <w:rPr>
          <w:i/>
        </w:rPr>
        <w:t>da08f5fbc1e187bac44986f2e198e17c2ec3baa5</w:t>
      </w:r>
      <w:r>
        <w:t xml:space="preserve">. Tal y como se explicó previamente, </w:t>
      </w:r>
      <w:r w:rsidR="00AC08FC">
        <w:t>la longitud tiene que ser la misma siempre, debido al algoritmo utilizado para calcular el extracto, y en este caso se comprobó que seguía siendo así.</w:t>
      </w:r>
      <w:r w:rsidR="00953EAF">
        <w:t xml:space="preserve"> </w:t>
      </w:r>
    </w:p>
    <w:p w:rsidR="00AC08FC" w:rsidRDefault="00EF4CE7" w:rsidP="00AC08FC">
      <w:pPr>
        <w:pStyle w:val="Ttulo2"/>
        <w:numPr>
          <w:ilvl w:val="1"/>
          <w:numId w:val="30"/>
        </w:numPr>
      </w:pPr>
      <w:bookmarkStart w:id="11" w:name="_Toc496513712"/>
      <w:r>
        <w:t xml:space="preserve">Uso de los algoritmos SHA-256 y </w:t>
      </w:r>
      <w:r w:rsidR="00AC08FC">
        <w:t>SHA-512 para obtención de extractos.</w:t>
      </w:r>
      <w:bookmarkEnd w:id="11"/>
    </w:p>
    <w:p w:rsidR="00AC08FC" w:rsidRDefault="00EF4CE7" w:rsidP="00AC08FC">
      <w:r>
        <w:t xml:space="preserve">El algoritmo SHA-1 no es el único </w:t>
      </w:r>
      <w:proofErr w:type="spellStart"/>
      <w:r>
        <w:rPr>
          <w:i/>
        </w:rPr>
        <w:t>Secure</w:t>
      </w:r>
      <w:proofErr w:type="spellEnd"/>
      <w:r>
        <w:rPr>
          <w:i/>
        </w:rPr>
        <w:t xml:space="preserve"> Hash </w:t>
      </w:r>
      <w:proofErr w:type="spellStart"/>
      <w:r>
        <w:rPr>
          <w:i/>
        </w:rPr>
        <w:t>Algorithm</w:t>
      </w:r>
      <w:proofErr w:type="spellEnd"/>
      <w:r>
        <w:t xml:space="preserve">, es por ello </w:t>
      </w:r>
      <w:r w:rsidR="00ED6ED6">
        <w:t>por lo que</w:t>
      </w:r>
      <w:r>
        <w:t xml:space="preserve"> se decidió estudiar el extracto obtenido con otros dos algoritmos de la misma familia. Estos algoritmos son SHA-256</w:t>
      </w:r>
      <w:r w:rsidR="002979DA">
        <w:t>, que tiene un extracto de</w:t>
      </w:r>
      <w:r>
        <w:t xml:space="preserve"> </w:t>
      </w:r>
      <w:r w:rsidR="004D1391">
        <w:t>longitud de 256 bits,</w:t>
      </w:r>
      <w:r>
        <w:t xml:space="preserve"> y SHA-512</w:t>
      </w:r>
      <w:r w:rsidR="002979DA">
        <w:t>, que tiene un extracto de</w:t>
      </w:r>
      <w:r w:rsidR="004D1391">
        <w:t xml:space="preserve"> longitud de </w:t>
      </w:r>
      <w:r w:rsidR="004D1391">
        <w:lastRenderedPageBreak/>
        <w:t>512 bits</w:t>
      </w:r>
      <w:r>
        <w:t>.</w:t>
      </w:r>
      <w:r w:rsidR="002979DA">
        <w:t xml:space="preserve"> Se han utilizado los algoritmos en todos los archivos de los que se obtuvo un extracto previamente, con los siguientes comandos:</w:t>
      </w:r>
    </w:p>
    <w:p w:rsidR="002979DA" w:rsidRDefault="002979DA" w:rsidP="002979DA">
      <w:pPr>
        <w:pStyle w:val="Cdigo"/>
      </w:pPr>
      <w:proofErr w:type="spellStart"/>
      <w:r w:rsidRPr="002979DA">
        <w:t>openssl</w:t>
      </w:r>
      <w:proofErr w:type="spellEnd"/>
      <w:r w:rsidRPr="002979DA">
        <w:t xml:space="preserve"> </w:t>
      </w:r>
      <w:proofErr w:type="spellStart"/>
      <w:r w:rsidRPr="002979DA">
        <w:t>dgst</w:t>
      </w:r>
      <w:proofErr w:type="spellEnd"/>
      <w:r w:rsidRPr="002979DA">
        <w:t xml:space="preserve"> -sha512 a.txt  </w:t>
      </w:r>
    </w:p>
    <w:p w:rsidR="002979DA" w:rsidRPr="002671EB" w:rsidRDefault="002979DA" w:rsidP="002979DA">
      <w:pPr>
        <w:pStyle w:val="Cdigo"/>
      </w:pPr>
      <w:proofErr w:type="spellStart"/>
      <w:r w:rsidRPr="002671EB">
        <w:t>openssl</w:t>
      </w:r>
      <w:proofErr w:type="spellEnd"/>
      <w:r w:rsidRPr="002671EB">
        <w:t xml:space="preserve"> </w:t>
      </w:r>
      <w:proofErr w:type="spellStart"/>
      <w:r w:rsidRPr="002671EB">
        <w:t>dgst</w:t>
      </w:r>
      <w:proofErr w:type="spellEnd"/>
      <w:r w:rsidRPr="002671EB">
        <w:t xml:space="preserve"> -sha256 a.txt  </w:t>
      </w:r>
    </w:p>
    <w:p w:rsidR="00FA6F76" w:rsidRPr="002979DA" w:rsidRDefault="002979DA" w:rsidP="00FA6F76">
      <w:r w:rsidRPr="002979DA">
        <w:t>Sustituyendo “</w:t>
      </w:r>
      <w:r w:rsidRPr="002979DA">
        <w:rPr>
          <w:i/>
        </w:rPr>
        <w:t>a.txt</w:t>
      </w:r>
      <w:r w:rsidR="00ED6ED6">
        <w:t>” por el archivo</w:t>
      </w:r>
      <w:r w:rsidRPr="002979DA">
        <w:t xml:space="preserve"> del que se quer</w:t>
      </w:r>
      <w:r>
        <w:t>ía obtener el extracto digital. Estos extractos son mucho más seguros que los vistos previamente, ya que no se pueden atacar por fuerza bruta en un tiempo computacional razonable.</w:t>
      </w:r>
    </w:p>
    <w:p w:rsidR="004C7F13" w:rsidRPr="004C7F13" w:rsidRDefault="004C7F13" w:rsidP="00EA0388">
      <w:pPr>
        <w:pStyle w:val="Ttulo1"/>
        <w:numPr>
          <w:ilvl w:val="0"/>
          <w:numId w:val="30"/>
        </w:numPr>
      </w:pPr>
      <w:bookmarkStart w:id="12" w:name="_Toc496513713"/>
      <w:r>
        <w:t>Cifrado simétrico en HTTPS</w:t>
      </w:r>
      <w:bookmarkEnd w:id="12"/>
    </w:p>
    <w:p w:rsidR="00E9020A" w:rsidRDefault="00ED6ED6" w:rsidP="00E9020A">
      <w:r>
        <w:t>Para finalizar esta sesión, se decidió estudiar el uso del cifrado simétrico en el protocolo HTTPS (</w:t>
      </w:r>
      <w:proofErr w:type="spellStart"/>
      <w:r w:rsidRPr="00ED6ED6">
        <w:rPr>
          <w:i/>
        </w:rPr>
        <w:t>Hyper</w:t>
      </w:r>
      <w:proofErr w:type="spellEnd"/>
      <w:r w:rsidRPr="00ED6ED6">
        <w:rPr>
          <w:i/>
        </w:rPr>
        <w:t xml:space="preserve"> Text Transfer </w:t>
      </w:r>
      <w:proofErr w:type="spellStart"/>
      <w:r w:rsidRPr="00ED6ED6">
        <w:rPr>
          <w:i/>
        </w:rPr>
        <w:t>Protocol</w:t>
      </w:r>
      <w:proofErr w:type="spellEnd"/>
      <w:r w:rsidRPr="00ED6ED6">
        <w:rPr>
          <w:i/>
        </w:rPr>
        <w:t xml:space="preserve"> </w:t>
      </w:r>
      <w:proofErr w:type="spellStart"/>
      <w:r w:rsidRPr="00ED6ED6">
        <w:rPr>
          <w:i/>
        </w:rPr>
        <w:t>Secure</w:t>
      </w:r>
      <w:proofErr w:type="spellEnd"/>
      <w:r>
        <w:t xml:space="preserve">). Se han buscado una serie de ejemplos tales como el Campus virtual, el </w:t>
      </w:r>
      <w:r w:rsidR="00E9020A">
        <w:t xml:space="preserve">servidor de correo de la universidad, </w:t>
      </w:r>
      <w:r w:rsidR="00E9020A" w:rsidRPr="00E9020A">
        <w:rPr>
          <w:i/>
        </w:rPr>
        <w:t>Gmail</w:t>
      </w:r>
      <w:r w:rsidR="00E9020A">
        <w:t xml:space="preserve">, </w:t>
      </w:r>
      <w:r w:rsidR="002B7188">
        <w:rPr>
          <w:i/>
        </w:rPr>
        <w:t>PayP</w:t>
      </w:r>
      <w:r w:rsidR="00E9020A" w:rsidRPr="00E9020A">
        <w:rPr>
          <w:i/>
        </w:rPr>
        <w:t>al</w:t>
      </w:r>
      <w:r w:rsidR="00E9020A">
        <w:t xml:space="preserve">, </w:t>
      </w:r>
      <w:r w:rsidR="00E9020A" w:rsidRPr="00E9020A">
        <w:rPr>
          <w:i/>
        </w:rPr>
        <w:t>A</w:t>
      </w:r>
      <w:r w:rsidR="002B7188">
        <w:rPr>
          <w:i/>
        </w:rPr>
        <w:t xml:space="preserve">BANCA </w:t>
      </w:r>
      <w:r w:rsidR="00E9020A">
        <w:t xml:space="preserve">y </w:t>
      </w:r>
      <w:proofErr w:type="spellStart"/>
      <w:r w:rsidR="002B7188">
        <w:rPr>
          <w:i/>
        </w:rPr>
        <w:t>f</w:t>
      </w:r>
      <w:r w:rsidR="00E9020A" w:rsidRPr="00E9020A">
        <w:rPr>
          <w:i/>
        </w:rPr>
        <w:t>otoefectos</w:t>
      </w:r>
      <w:proofErr w:type="spellEnd"/>
      <w:r w:rsidR="00E9020A">
        <w:t xml:space="preserve">. Se han utilizado dos navegadores para estas pruebas: </w:t>
      </w:r>
      <w:r w:rsidR="00E9020A" w:rsidRPr="00E9020A">
        <w:rPr>
          <w:i/>
        </w:rPr>
        <w:t>Google</w:t>
      </w:r>
      <w:r w:rsidR="00E9020A">
        <w:t xml:space="preserve"> </w:t>
      </w:r>
      <w:r w:rsidR="00E9020A" w:rsidRPr="00E9020A">
        <w:rPr>
          <w:i/>
        </w:rPr>
        <w:t>Chrome</w:t>
      </w:r>
      <w:r w:rsidR="00E9020A">
        <w:t xml:space="preserve"> y </w:t>
      </w:r>
      <w:r w:rsidR="00E9020A" w:rsidRPr="00E9020A">
        <w:rPr>
          <w:i/>
        </w:rPr>
        <w:t>Mozilla</w:t>
      </w:r>
      <w:r w:rsidR="00E9020A">
        <w:t xml:space="preserve"> </w:t>
      </w:r>
      <w:r w:rsidR="00E9020A" w:rsidRPr="00E9020A">
        <w:rPr>
          <w:i/>
        </w:rPr>
        <w:t>Firefox</w:t>
      </w:r>
      <w:r w:rsidR="00E9020A">
        <w:t>.</w:t>
      </w:r>
    </w:p>
    <w:p w:rsidR="00E9020A" w:rsidRPr="002B7188" w:rsidRDefault="002B7188" w:rsidP="002B7188">
      <w:pPr>
        <w:pStyle w:val="Prrafodelista"/>
        <w:numPr>
          <w:ilvl w:val="0"/>
          <w:numId w:val="47"/>
        </w:numPr>
      </w:pPr>
      <w:r>
        <w:rPr>
          <w:i/>
        </w:rPr>
        <w:t>Campus virtual:</w:t>
      </w:r>
      <w:r>
        <w:t xml:space="preserve"> </w:t>
      </w:r>
      <w:r w:rsidR="00546EA6">
        <w:t xml:space="preserve">en este caso, el algoritmo de cifrado simétrico que se utiliza en ambos navegadores es </w:t>
      </w:r>
      <w:r>
        <w:t>AES 128</w:t>
      </w:r>
      <w:r w:rsidR="00546EA6">
        <w:t>.</w:t>
      </w:r>
    </w:p>
    <w:p w:rsidR="002B7188" w:rsidRPr="002B7188" w:rsidRDefault="002B7188" w:rsidP="00546EA6">
      <w:pPr>
        <w:pStyle w:val="Prrafodelista"/>
        <w:numPr>
          <w:ilvl w:val="0"/>
          <w:numId w:val="47"/>
        </w:numPr>
      </w:pPr>
      <w:r>
        <w:rPr>
          <w:i/>
        </w:rPr>
        <w:t>Servidor de correo de la Universidad de Santiago de Compostela:</w:t>
      </w:r>
      <w:r w:rsidR="00546EA6">
        <w:t xml:space="preserve"> en este caso, para </w:t>
      </w:r>
      <w:r w:rsidR="00546EA6">
        <w:rPr>
          <w:i/>
        </w:rPr>
        <w:t>Google Chrome</w:t>
      </w:r>
      <w:r w:rsidR="00546EA6">
        <w:t xml:space="preserve"> se utiliza el algoritmo de cifrado simétrico</w:t>
      </w:r>
      <w:r>
        <w:rPr>
          <w:i/>
        </w:rPr>
        <w:t xml:space="preserve"> </w:t>
      </w:r>
      <w:r>
        <w:t>AES 128</w:t>
      </w:r>
      <w:r>
        <w:t xml:space="preserve"> </w:t>
      </w:r>
      <w:r w:rsidR="00546EA6">
        <w:t xml:space="preserve">y para </w:t>
      </w:r>
      <w:r w:rsidR="00546EA6">
        <w:rPr>
          <w:i/>
        </w:rPr>
        <w:t>Mozilla Firefox</w:t>
      </w:r>
      <w:r>
        <w:t xml:space="preserve"> AES 256.</w:t>
      </w:r>
    </w:p>
    <w:p w:rsidR="002B7188" w:rsidRPr="002B7188" w:rsidRDefault="002B7188" w:rsidP="002B7188">
      <w:pPr>
        <w:pStyle w:val="Prrafodelista"/>
        <w:numPr>
          <w:ilvl w:val="0"/>
          <w:numId w:val="47"/>
        </w:numPr>
      </w:pPr>
      <w:r>
        <w:rPr>
          <w:i/>
        </w:rPr>
        <w:t xml:space="preserve">Gmail: </w:t>
      </w:r>
      <w:r w:rsidR="00546EA6">
        <w:rPr>
          <w:i/>
        </w:rPr>
        <w:t xml:space="preserve"> </w:t>
      </w:r>
      <w:r w:rsidR="00546EA6">
        <w:t>en este caso, el algoritmo de cifrado simétrico que se utiliza en ambos navegadores es AES 128.</w:t>
      </w:r>
    </w:p>
    <w:p w:rsidR="002B7188" w:rsidRPr="002B7188" w:rsidRDefault="002B7188" w:rsidP="002B7188">
      <w:pPr>
        <w:pStyle w:val="Prrafodelista"/>
        <w:numPr>
          <w:ilvl w:val="0"/>
          <w:numId w:val="47"/>
        </w:numPr>
      </w:pPr>
      <w:r>
        <w:rPr>
          <w:i/>
        </w:rPr>
        <w:t>PayPal:</w:t>
      </w:r>
      <w:r w:rsidR="00546EA6">
        <w:rPr>
          <w:i/>
        </w:rPr>
        <w:t xml:space="preserve"> </w:t>
      </w:r>
      <w:r w:rsidR="00546EA6">
        <w:t>en este caso, el algoritmo de cifrado simétrico que se utiliza en ambos navegadores es AES 128.</w:t>
      </w:r>
    </w:p>
    <w:p w:rsidR="002B7188" w:rsidRPr="002B7188" w:rsidRDefault="002B7188" w:rsidP="00D4747F">
      <w:pPr>
        <w:pStyle w:val="Prrafodelista"/>
        <w:numPr>
          <w:ilvl w:val="0"/>
          <w:numId w:val="47"/>
        </w:numPr>
        <w:jc w:val="left"/>
      </w:pPr>
      <w:r>
        <w:rPr>
          <w:i/>
        </w:rPr>
        <w:t xml:space="preserve">ABANCA: </w:t>
      </w:r>
      <w:r w:rsidR="00546EA6">
        <w:t>en este caso, el algoritmo de cifrado simétrico que se utiliza en</w:t>
      </w:r>
      <w:r w:rsidR="00B60106">
        <w:rPr>
          <w:i/>
        </w:rPr>
        <w:t xml:space="preserve"> </w:t>
      </w:r>
      <w:r w:rsidR="00B60106">
        <w:t>ambos navegadores es</w:t>
      </w:r>
      <w:r w:rsidR="00546EA6">
        <w:rPr>
          <w:i/>
        </w:rPr>
        <w:t xml:space="preserve"> </w:t>
      </w:r>
      <w:r w:rsidR="00546EA6">
        <w:t>AES 256 con HMAC – SHA1.</w:t>
      </w:r>
      <w:r w:rsidR="00D4747F">
        <w:t xml:space="preserve"> </w:t>
      </w:r>
      <w:r w:rsidR="00D4747F" w:rsidRPr="00D4747F">
        <w:rPr>
          <w:i/>
        </w:rPr>
        <w:t>Google Chrome</w:t>
      </w:r>
      <w:r w:rsidR="00D4747F">
        <w:t xml:space="preserve"> advierte que se trata de un cifrado obsoleto.</w:t>
      </w:r>
    </w:p>
    <w:p w:rsidR="002B7188" w:rsidRDefault="002B7188" w:rsidP="002B7188">
      <w:pPr>
        <w:pStyle w:val="Prrafodelista"/>
        <w:numPr>
          <w:ilvl w:val="0"/>
          <w:numId w:val="47"/>
        </w:numPr>
      </w:pPr>
      <w:proofErr w:type="spellStart"/>
      <w:r>
        <w:rPr>
          <w:i/>
        </w:rPr>
        <w:t>fotoefectos</w:t>
      </w:r>
      <w:proofErr w:type="spellEnd"/>
      <w:r>
        <w:rPr>
          <w:i/>
        </w:rPr>
        <w:t xml:space="preserve">: </w:t>
      </w:r>
      <w:r w:rsidR="00546EA6">
        <w:t xml:space="preserve">en este caso, el algoritmo de cifrado simétrico que se utiliza en ambos navegadores es AES </w:t>
      </w:r>
      <w:r w:rsidR="00546EA6">
        <w:t>256</w:t>
      </w:r>
      <w:r w:rsidR="00546EA6">
        <w:t>.</w:t>
      </w:r>
    </w:p>
    <w:p w:rsidR="00D4747F" w:rsidRDefault="00D4747F" w:rsidP="00D4747F">
      <w:pPr>
        <w:pStyle w:val="Ttulo2"/>
        <w:numPr>
          <w:ilvl w:val="1"/>
          <w:numId w:val="30"/>
        </w:numPr>
      </w:pPr>
      <w:bookmarkStart w:id="13" w:name="_Toc496513714"/>
      <w:r>
        <w:t>Selección del algoritmo de cifrado</w:t>
      </w:r>
      <w:bookmarkEnd w:id="13"/>
    </w:p>
    <w:p w:rsidR="00B60106" w:rsidRDefault="00D4747F" w:rsidP="00EA0388">
      <w:r>
        <w:t>Finalmente, fue necesario estudiar cómo se selecciona el algoritmo de cifrado simétrico a utilizar en una conexión particular. Esta selección se realiza en el momento en el que se establece la conexión SSL. Las metas de esta conexión son: certificar que el cliente está hablando con el servidor apropiado, que ambos involucrados han acordado un algoritmo de cifrado, que se utilizará para intercambiar información, y, finalmente, que ambos involucrados hayan acordado cuántas claves se necesitan para el algoritmo.</w:t>
      </w:r>
    </w:p>
    <w:p w:rsidR="00D4747F" w:rsidRDefault="00D4747F" w:rsidP="00EA0388">
      <w:r>
        <w:t>Esta fase de conexión se divide en tres fases:</w:t>
      </w:r>
    </w:p>
    <w:p w:rsidR="00D4747F" w:rsidRDefault="00433858" w:rsidP="00D4747F">
      <w:pPr>
        <w:pStyle w:val="Prrafodelista"/>
        <w:numPr>
          <w:ilvl w:val="0"/>
          <w:numId w:val="49"/>
        </w:numPr>
      </w:pPr>
      <w:r w:rsidRPr="00433858">
        <w:rPr>
          <w:b/>
        </w:rPr>
        <w:t>Inicio:</w:t>
      </w:r>
      <w:r>
        <w:t xml:space="preserve"> en esta fase, el cliente envía al servidor un mensaje para abrir la conexión. Este mensaje contiene toda la información necesaria para que el servidor se pueda conectar al cliente vía SSL, incluidos varios tipos de cifrado. El servidor responde con otro mensaje de saludo, que contiene información necesaria para el cliente, incluyendo qué cifrado y qué versión de SSL</w:t>
      </w:r>
      <w:r w:rsidRPr="00433858">
        <w:t xml:space="preserve"> </w:t>
      </w:r>
      <w:r>
        <w:t>se va a utilizar</w:t>
      </w:r>
      <w:r>
        <w:t>.</w:t>
      </w:r>
    </w:p>
    <w:p w:rsidR="00433858" w:rsidRDefault="00433858" w:rsidP="00D4747F">
      <w:pPr>
        <w:pStyle w:val="Prrafodelista"/>
        <w:numPr>
          <w:ilvl w:val="0"/>
          <w:numId w:val="49"/>
        </w:numPr>
      </w:pPr>
      <w:r w:rsidRPr="00433858">
        <w:rPr>
          <w:b/>
        </w:rPr>
        <w:lastRenderedPageBreak/>
        <w:t>Intercambio de certificado:</w:t>
      </w:r>
      <w:r>
        <w:t xml:space="preserve"> una vez el contacto se ha establecido, el servidor tiene que demostrar su identidad utilizando su certificado SSL. El servidor puede pedir el certificado del cliente, pero no es necesario.</w:t>
      </w:r>
    </w:p>
    <w:p w:rsidR="00433858" w:rsidRDefault="00433858" w:rsidP="00D4747F">
      <w:pPr>
        <w:pStyle w:val="Prrafodelista"/>
        <w:numPr>
          <w:ilvl w:val="0"/>
          <w:numId w:val="49"/>
        </w:numPr>
      </w:pPr>
      <w:r w:rsidRPr="00433858">
        <w:rPr>
          <w:b/>
        </w:rPr>
        <w:t>Intercambio de clave:</w:t>
      </w:r>
      <w:r>
        <w:t xml:space="preserve"> para comunicarse, ambos involucrados tienen que estar de acuerdo en la clave simétrica, que se acuerda a través del uso de encriptado asimétrico y de las claves privada y pública del servidor.</w:t>
      </w:r>
    </w:p>
    <w:p w:rsidR="004C7F13" w:rsidRDefault="004C7F13" w:rsidP="00EA0388"/>
    <w:p w:rsidR="004F7FA4" w:rsidRDefault="004F7FA4" w:rsidP="00EA0388">
      <w:pPr>
        <w:rPr>
          <w:rFonts w:asciiTheme="majorHAnsi" w:eastAsiaTheme="majorEastAsia" w:hAnsiTheme="majorHAnsi" w:cstheme="majorBidi"/>
          <w:sz w:val="36"/>
          <w:szCs w:val="36"/>
        </w:rPr>
      </w:pPr>
      <w:r>
        <w:br w:type="page"/>
      </w:r>
    </w:p>
    <w:p w:rsidR="004C7F13" w:rsidRPr="004C7F13" w:rsidRDefault="004F7FA4" w:rsidP="00EA0388">
      <w:pPr>
        <w:pStyle w:val="Ttulo1"/>
      </w:pPr>
      <w:bookmarkStart w:id="14" w:name="_Toc496513715"/>
      <w:r>
        <w:lastRenderedPageBreak/>
        <w:t>Referencias</w:t>
      </w:r>
      <w:bookmarkEnd w:id="14"/>
    </w:p>
    <w:p w:rsidR="004C7F13" w:rsidRDefault="00F60459" w:rsidP="00EA0388">
      <w:pPr>
        <w:pStyle w:val="Prrafodelista"/>
        <w:numPr>
          <w:ilvl w:val="0"/>
          <w:numId w:val="40"/>
        </w:numPr>
      </w:pPr>
      <w:r w:rsidRPr="001F6110">
        <w:rPr>
          <w:i/>
        </w:rPr>
        <w:t>¿Codificación o cifrado? Aclaraciones que marcan la diferencia</w:t>
      </w:r>
      <w:r>
        <w:t xml:space="preserve">. C. Gutiérrez Amaya. 7/12/2016. </w:t>
      </w:r>
      <w:hyperlink r:id="rId12" w:history="1">
        <w:r w:rsidRPr="00E93993">
          <w:rPr>
            <w:rStyle w:val="Hipervnculo"/>
          </w:rPr>
          <w:t>https://www.welivesecurity.com/la-es/2016/12/07/codificacion-o-cifrado-diferencia/</w:t>
        </w:r>
      </w:hyperlink>
      <w:r w:rsidR="00753120">
        <w:t xml:space="preserve"> [Última visita: 19/10/2017</w:t>
      </w:r>
      <w:r>
        <w:t>]</w:t>
      </w:r>
    </w:p>
    <w:p w:rsidR="006A1EEA" w:rsidRDefault="00753120" w:rsidP="00EA0388">
      <w:pPr>
        <w:pStyle w:val="Prrafodelista"/>
        <w:numPr>
          <w:ilvl w:val="0"/>
          <w:numId w:val="40"/>
        </w:numPr>
      </w:pPr>
      <w:proofErr w:type="spellStart"/>
      <w:r w:rsidRPr="00753120">
        <w:rPr>
          <w:i/>
        </w:rPr>
        <w:t>Enc</w:t>
      </w:r>
      <w:proofErr w:type="spellEnd"/>
      <w:r w:rsidRPr="00753120">
        <w:rPr>
          <w:i/>
        </w:rPr>
        <w:t>.</w:t>
      </w:r>
      <w:r>
        <w:t xml:space="preserve"> </w:t>
      </w:r>
      <w:proofErr w:type="spellStart"/>
      <w:r>
        <w:t>OpenSSL</w:t>
      </w:r>
      <w:proofErr w:type="spellEnd"/>
      <w:r>
        <w:t xml:space="preserve">. </w:t>
      </w:r>
      <w:hyperlink r:id="rId13" w:history="1">
        <w:r w:rsidR="00A655D6" w:rsidRPr="00EA715E">
          <w:rPr>
            <w:rStyle w:val="Hipervnculo"/>
          </w:rPr>
          <w:t>https://wiki.openssl.org/index.php/Enc</w:t>
        </w:r>
      </w:hyperlink>
      <w:r w:rsidR="00A655D6">
        <w:t xml:space="preserve"> [Ú</w:t>
      </w:r>
      <w:r>
        <w:t>l</w:t>
      </w:r>
      <w:r w:rsidR="00A655D6">
        <w:t>tima visita:</w:t>
      </w:r>
      <w:r>
        <w:t xml:space="preserve"> 19/10/2017</w:t>
      </w:r>
      <w:r w:rsidR="00A655D6">
        <w:t>]</w:t>
      </w:r>
    </w:p>
    <w:p w:rsidR="006A1EEA" w:rsidRDefault="006A1EEA" w:rsidP="00EA0388">
      <w:pPr>
        <w:pStyle w:val="Prrafodelista"/>
        <w:numPr>
          <w:ilvl w:val="0"/>
          <w:numId w:val="40"/>
        </w:numPr>
      </w:pPr>
      <w:r w:rsidRPr="0002581E">
        <w:rPr>
          <w:i/>
          <w:lang w:val="en-GB"/>
        </w:rPr>
        <w:t>Security in Computing</w:t>
      </w:r>
      <w:r w:rsidRPr="0002581E">
        <w:rPr>
          <w:lang w:val="en-GB"/>
        </w:rPr>
        <w:t>.</w:t>
      </w:r>
      <w:r w:rsidR="00027DD3" w:rsidRPr="0002581E">
        <w:rPr>
          <w:lang w:val="en-GB"/>
        </w:rPr>
        <w:t xml:space="preserve"> </w:t>
      </w:r>
      <w:proofErr w:type="spellStart"/>
      <w:r w:rsidR="00027DD3" w:rsidRPr="0002581E">
        <w:rPr>
          <w:i/>
          <w:lang w:val="en-GB"/>
        </w:rPr>
        <w:t>Apartado</w:t>
      </w:r>
      <w:proofErr w:type="spellEnd"/>
      <w:r w:rsidR="00027DD3" w:rsidRPr="0002581E">
        <w:rPr>
          <w:i/>
          <w:lang w:val="en-GB"/>
        </w:rPr>
        <w:t xml:space="preserve"> 2.3: </w:t>
      </w:r>
      <w:proofErr w:type="spellStart"/>
      <w:r w:rsidR="00027DD3" w:rsidRPr="0002581E">
        <w:rPr>
          <w:i/>
          <w:lang w:val="en-GB"/>
        </w:rPr>
        <w:t>Criptography</w:t>
      </w:r>
      <w:proofErr w:type="spellEnd"/>
      <w:r w:rsidR="00027DD3" w:rsidRPr="0002581E">
        <w:rPr>
          <w:lang w:val="en-GB"/>
        </w:rPr>
        <w:t>.</w:t>
      </w:r>
      <w:r w:rsidRPr="0002581E">
        <w:rPr>
          <w:i/>
          <w:lang w:val="en-GB"/>
        </w:rPr>
        <w:t xml:space="preserve"> </w:t>
      </w:r>
      <w:proofErr w:type="spellStart"/>
      <w:r w:rsidR="00EA0388" w:rsidRPr="0002581E">
        <w:rPr>
          <w:i/>
          <w:lang w:val="en-GB"/>
        </w:rPr>
        <w:t>Apartado</w:t>
      </w:r>
      <w:proofErr w:type="spellEnd"/>
      <w:r w:rsidR="00EA0388" w:rsidRPr="0002581E">
        <w:rPr>
          <w:i/>
          <w:lang w:val="en-GB"/>
        </w:rPr>
        <w:t xml:space="preserve"> 6.6: Cryptography in Network security. </w:t>
      </w:r>
      <w:r w:rsidRPr="00027DD3">
        <w:t>5º edición</w:t>
      </w:r>
      <w:r w:rsidRPr="00027DD3">
        <w:rPr>
          <w:i/>
        </w:rPr>
        <w:t>.</w:t>
      </w:r>
      <w:r w:rsidR="00027DD3" w:rsidRPr="00027DD3">
        <w:rPr>
          <w:i/>
        </w:rPr>
        <w:t xml:space="preserve"> </w:t>
      </w:r>
      <w:r w:rsidR="00027DD3" w:rsidRPr="00027DD3">
        <w:t xml:space="preserve">C.P. </w:t>
      </w:r>
      <w:proofErr w:type="spellStart"/>
      <w:r w:rsidR="00027DD3" w:rsidRPr="00027DD3">
        <w:t>Pfleeger</w:t>
      </w:r>
      <w:proofErr w:type="spellEnd"/>
      <w:r w:rsidR="00027DD3" w:rsidRPr="00027DD3">
        <w:t xml:space="preserve">, et al. </w:t>
      </w:r>
      <w:r w:rsidR="00027DD3">
        <w:t xml:space="preserve">ISBN: 9780134085043. </w:t>
      </w:r>
    </w:p>
    <w:p w:rsidR="00AF2B3A" w:rsidRDefault="00AF2B3A" w:rsidP="00AF2B3A">
      <w:pPr>
        <w:pStyle w:val="Prrafodelista"/>
        <w:numPr>
          <w:ilvl w:val="0"/>
          <w:numId w:val="40"/>
        </w:numPr>
      </w:pPr>
      <w:r w:rsidRPr="00AF2B3A">
        <w:rPr>
          <w:lang w:val="en-GB"/>
        </w:rPr>
        <w:t xml:space="preserve">Secure Hash Algorithms. </w:t>
      </w:r>
      <w:r>
        <w:rPr>
          <w:lang w:val="en-GB"/>
        </w:rPr>
        <w:t xml:space="preserve">Wikipedia. 2017. </w:t>
      </w:r>
      <w:hyperlink r:id="rId14" w:history="1">
        <w:r w:rsidRPr="00AF2B3A">
          <w:rPr>
            <w:rStyle w:val="Hipervnculo"/>
          </w:rPr>
          <w:t>https://en.wikipedia.org/wiki/Secure_Hash_Algorithms</w:t>
        </w:r>
      </w:hyperlink>
      <w:r w:rsidRPr="00AF2B3A">
        <w:t xml:space="preserve"> [Última visita</w:t>
      </w:r>
      <w:r>
        <w:t>:</w:t>
      </w:r>
      <w:r w:rsidRPr="00AF2B3A">
        <w:t xml:space="preserve"> 20/10/2</w:t>
      </w:r>
      <w:r>
        <w:t>0</w:t>
      </w:r>
      <w:r w:rsidRPr="00AF2B3A">
        <w:t>1</w:t>
      </w:r>
      <w:r>
        <w:t>7</w:t>
      </w:r>
      <w:r w:rsidRPr="00AF2B3A">
        <w:t>]</w:t>
      </w:r>
    </w:p>
    <w:p w:rsidR="00AF2B3A" w:rsidRDefault="00AF2B3A" w:rsidP="00AF2B3A">
      <w:pPr>
        <w:pStyle w:val="Prrafodelista"/>
        <w:numPr>
          <w:ilvl w:val="0"/>
          <w:numId w:val="40"/>
        </w:numPr>
      </w:pPr>
      <w:r>
        <w:t xml:space="preserve">MD5. Wikipedia. 2017. </w:t>
      </w:r>
      <w:hyperlink r:id="rId15" w:anchor="Seguridad" w:history="1">
        <w:r w:rsidRPr="00057754">
          <w:rPr>
            <w:rStyle w:val="Hipervnculo"/>
          </w:rPr>
          <w:t>https://es.wikipedia.org/wiki/MD5#Seguridad</w:t>
        </w:r>
      </w:hyperlink>
      <w:r>
        <w:t xml:space="preserve"> [Última visita: 20/10/2017]</w:t>
      </w:r>
    </w:p>
    <w:p w:rsidR="002671EB" w:rsidRDefault="002671EB" w:rsidP="00AF2B3A">
      <w:pPr>
        <w:pStyle w:val="Prrafodelista"/>
        <w:numPr>
          <w:ilvl w:val="0"/>
          <w:numId w:val="40"/>
        </w:numPr>
      </w:pPr>
      <w:r w:rsidRPr="002671EB">
        <w:rPr>
          <w:i/>
        </w:rPr>
        <w:t>Criptografía Simétrica (II): Algoritmos de cifrado simétrico.</w:t>
      </w:r>
      <w:r>
        <w:t xml:space="preserve"> 2017. P. Cariñena. Campus Virtual de la Universidad de Santiago de Compostela. [Última visita: 20/10/2017]</w:t>
      </w:r>
    </w:p>
    <w:p w:rsidR="002671EB" w:rsidRDefault="00ED6ED6" w:rsidP="002671EB">
      <w:pPr>
        <w:pStyle w:val="Prrafodelista"/>
        <w:numPr>
          <w:ilvl w:val="0"/>
          <w:numId w:val="40"/>
        </w:numPr>
      </w:pPr>
      <w:r w:rsidRPr="00ED6ED6">
        <w:rPr>
          <w:i/>
        </w:rPr>
        <w:t>Funciones hash criptográficas</w:t>
      </w:r>
      <w:r w:rsidR="002671EB" w:rsidRPr="00ED6ED6">
        <w:rPr>
          <w:i/>
        </w:rPr>
        <w:t>.</w:t>
      </w:r>
      <w:r w:rsidR="002671EB">
        <w:t xml:space="preserve"> 2017. P. Cariñena. Campus Virtual de la Universidad de Santiago de Compostela. [Última visita: 20/10/2017]</w:t>
      </w:r>
    </w:p>
    <w:p w:rsidR="00433858" w:rsidRDefault="00433858" w:rsidP="00433858">
      <w:pPr>
        <w:pStyle w:val="Prrafodelista"/>
        <w:numPr>
          <w:ilvl w:val="0"/>
          <w:numId w:val="40"/>
        </w:numPr>
      </w:pPr>
      <w:r w:rsidRPr="00433858">
        <w:rPr>
          <w:i/>
          <w:lang w:val="en-GB"/>
        </w:rPr>
        <w:t xml:space="preserve">How does HTTPS </w:t>
      </w:r>
      <w:proofErr w:type="gramStart"/>
      <w:r w:rsidRPr="00433858">
        <w:rPr>
          <w:i/>
          <w:lang w:val="en-GB"/>
        </w:rPr>
        <w:t>actually work</w:t>
      </w:r>
      <w:proofErr w:type="gramEnd"/>
      <w:r w:rsidRPr="00433858">
        <w:rPr>
          <w:i/>
          <w:lang w:val="en-GB"/>
        </w:rPr>
        <w:t xml:space="preserve">? </w:t>
      </w:r>
      <w:r>
        <w:rPr>
          <w:lang w:val="en-GB"/>
        </w:rPr>
        <w:t xml:space="preserve">2014. R. Heaton. </w:t>
      </w:r>
      <w:hyperlink r:id="rId16" w:history="1">
        <w:r w:rsidRPr="00433858">
          <w:rPr>
            <w:rStyle w:val="Hipervnculo"/>
          </w:rPr>
          <w:t>https://robertheaton.com/2014/03/27/how-does-https-actually-work/</w:t>
        </w:r>
      </w:hyperlink>
      <w:r w:rsidRPr="00433858">
        <w:t xml:space="preserve"> [Última visita:</w:t>
      </w:r>
      <w:r>
        <w:t xml:space="preserve"> 21/10/2017</w:t>
      </w:r>
      <w:r w:rsidRPr="00433858">
        <w:t>]</w:t>
      </w:r>
    </w:p>
    <w:p w:rsidR="00AE56BC" w:rsidRPr="00433858" w:rsidRDefault="00AE56BC" w:rsidP="00AE56BC">
      <w:pPr>
        <w:pStyle w:val="Prrafodelista"/>
        <w:numPr>
          <w:ilvl w:val="0"/>
          <w:numId w:val="40"/>
        </w:numPr>
      </w:pPr>
      <w:r>
        <w:t xml:space="preserve">Función Hash. Wikipedia. 2017. </w:t>
      </w:r>
      <w:hyperlink r:id="rId17" w:history="1">
        <w:r w:rsidRPr="00227839">
          <w:rPr>
            <w:rStyle w:val="Hipervnculo"/>
          </w:rPr>
          <w:t>https://es.wikipedia.org/wiki/Función_hash#Aplicaciones</w:t>
        </w:r>
      </w:hyperlink>
      <w:r>
        <w:t xml:space="preserve"> [Última visita: 20/10/2017]</w:t>
      </w:r>
    </w:p>
    <w:p w:rsidR="002671EB" w:rsidRPr="00433858" w:rsidRDefault="002671EB" w:rsidP="002671EB">
      <w:pPr>
        <w:pStyle w:val="Prrafodelista"/>
        <w:ind w:firstLine="0"/>
      </w:pPr>
    </w:p>
    <w:p w:rsidR="004C7F13" w:rsidRPr="00433858" w:rsidRDefault="004C7F13" w:rsidP="00EA0388"/>
    <w:sectPr w:rsidR="004C7F13" w:rsidRPr="00433858" w:rsidSect="004C7F13">
      <w:footerReference w:type="default" r:id="rId18"/>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0BD6" w:rsidRDefault="00BC0BD6" w:rsidP="00EA0388">
      <w:r>
        <w:separator/>
      </w:r>
    </w:p>
  </w:endnote>
  <w:endnote w:type="continuationSeparator" w:id="0">
    <w:p w:rsidR="00BC0BD6" w:rsidRDefault="00BC0BD6" w:rsidP="00EA0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AF2B3A" w:rsidRDefault="00AF2B3A" w:rsidP="00EA0388">
        <w:pPr>
          <w:pStyle w:val="Piedepgina"/>
        </w:pPr>
        <w:r>
          <w:rPr>
            <w:lang w:bidi="es-ES"/>
          </w:rPr>
          <w:fldChar w:fldCharType="begin"/>
        </w:r>
        <w:r>
          <w:rPr>
            <w:lang w:bidi="es-ES"/>
          </w:rPr>
          <w:instrText xml:space="preserve"> PAGE   \* MERGEFORMAT </w:instrText>
        </w:r>
        <w:r>
          <w:rPr>
            <w:lang w:bidi="es-ES"/>
          </w:rPr>
          <w:fldChar w:fldCharType="separate"/>
        </w:r>
        <w:r w:rsidR="00FA6F76">
          <w:rPr>
            <w:noProof/>
            <w:lang w:bidi="es-ES"/>
          </w:rPr>
          <w:t>5</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0BD6" w:rsidRDefault="00BC0BD6" w:rsidP="00EA0388">
      <w:r>
        <w:separator/>
      </w:r>
    </w:p>
  </w:footnote>
  <w:footnote w:type="continuationSeparator" w:id="0">
    <w:p w:rsidR="00BC0BD6" w:rsidRDefault="00BC0BD6" w:rsidP="00EA03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A616E"/>
    <w:multiLevelType w:val="multilevel"/>
    <w:tmpl w:val="F268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39532B"/>
    <w:multiLevelType w:val="multilevel"/>
    <w:tmpl w:val="D1E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E35D55"/>
    <w:multiLevelType w:val="hybridMultilevel"/>
    <w:tmpl w:val="B6B607D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A42467A"/>
    <w:multiLevelType w:val="multilevel"/>
    <w:tmpl w:val="32C64BC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B086CCA"/>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643DA1"/>
    <w:multiLevelType w:val="hybridMultilevel"/>
    <w:tmpl w:val="15687FE2"/>
    <w:lvl w:ilvl="0" w:tplc="0C0A000F">
      <w:start w:val="1"/>
      <w:numFmt w:val="decimal"/>
      <w:lvlText w:val="%1."/>
      <w:lvlJc w:val="left"/>
      <w:pPr>
        <w:ind w:left="1095" w:hanging="360"/>
      </w:pPr>
    </w:lvl>
    <w:lvl w:ilvl="1" w:tplc="0C0A0019" w:tentative="1">
      <w:start w:val="1"/>
      <w:numFmt w:val="lowerLetter"/>
      <w:lvlText w:val="%2."/>
      <w:lvlJc w:val="left"/>
      <w:pPr>
        <w:ind w:left="1815" w:hanging="360"/>
      </w:pPr>
    </w:lvl>
    <w:lvl w:ilvl="2" w:tplc="0C0A001B" w:tentative="1">
      <w:start w:val="1"/>
      <w:numFmt w:val="lowerRoman"/>
      <w:lvlText w:val="%3."/>
      <w:lvlJc w:val="right"/>
      <w:pPr>
        <w:ind w:left="2535" w:hanging="180"/>
      </w:pPr>
    </w:lvl>
    <w:lvl w:ilvl="3" w:tplc="0C0A000F" w:tentative="1">
      <w:start w:val="1"/>
      <w:numFmt w:val="decimal"/>
      <w:lvlText w:val="%4."/>
      <w:lvlJc w:val="left"/>
      <w:pPr>
        <w:ind w:left="3255" w:hanging="360"/>
      </w:pPr>
    </w:lvl>
    <w:lvl w:ilvl="4" w:tplc="0C0A0019" w:tentative="1">
      <w:start w:val="1"/>
      <w:numFmt w:val="lowerLetter"/>
      <w:lvlText w:val="%5."/>
      <w:lvlJc w:val="left"/>
      <w:pPr>
        <w:ind w:left="3975" w:hanging="360"/>
      </w:pPr>
    </w:lvl>
    <w:lvl w:ilvl="5" w:tplc="0C0A001B" w:tentative="1">
      <w:start w:val="1"/>
      <w:numFmt w:val="lowerRoman"/>
      <w:lvlText w:val="%6."/>
      <w:lvlJc w:val="right"/>
      <w:pPr>
        <w:ind w:left="4695" w:hanging="180"/>
      </w:pPr>
    </w:lvl>
    <w:lvl w:ilvl="6" w:tplc="0C0A000F" w:tentative="1">
      <w:start w:val="1"/>
      <w:numFmt w:val="decimal"/>
      <w:lvlText w:val="%7."/>
      <w:lvlJc w:val="left"/>
      <w:pPr>
        <w:ind w:left="5415" w:hanging="360"/>
      </w:pPr>
    </w:lvl>
    <w:lvl w:ilvl="7" w:tplc="0C0A0019" w:tentative="1">
      <w:start w:val="1"/>
      <w:numFmt w:val="lowerLetter"/>
      <w:lvlText w:val="%8."/>
      <w:lvlJc w:val="left"/>
      <w:pPr>
        <w:ind w:left="6135" w:hanging="360"/>
      </w:pPr>
    </w:lvl>
    <w:lvl w:ilvl="8" w:tplc="0C0A001B" w:tentative="1">
      <w:start w:val="1"/>
      <w:numFmt w:val="lowerRoman"/>
      <w:lvlText w:val="%9."/>
      <w:lvlJc w:val="right"/>
      <w:pPr>
        <w:ind w:left="6855" w:hanging="180"/>
      </w:pPr>
    </w:lvl>
  </w:abstractNum>
  <w:abstractNum w:abstractNumId="1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14F815B8"/>
    <w:multiLevelType w:val="hybridMultilevel"/>
    <w:tmpl w:val="6F2A1A30"/>
    <w:lvl w:ilvl="0" w:tplc="28825582">
      <w:start w:val="1"/>
      <w:numFmt w:val="upperRoman"/>
      <w:lvlText w:val="%1."/>
      <w:lvlJc w:val="right"/>
      <w:pPr>
        <w:ind w:left="720" w:hanging="360"/>
      </w:pPr>
      <w:rPr>
        <w:lang w:val="en-G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7FB35F9"/>
    <w:multiLevelType w:val="hybridMultilevel"/>
    <w:tmpl w:val="AACA9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AFD20C6"/>
    <w:multiLevelType w:val="hybridMultilevel"/>
    <w:tmpl w:val="0C825C1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3" w15:restartNumberingAfterBreak="0">
    <w:nsid w:val="22E7416E"/>
    <w:multiLevelType w:val="hybridMultilevel"/>
    <w:tmpl w:val="A16055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2845234A"/>
    <w:multiLevelType w:val="hybridMultilevel"/>
    <w:tmpl w:val="7A72C63E"/>
    <w:lvl w:ilvl="0" w:tplc="0C0A000F">
      <w:start w:val="1"/>
      <w:numFmt w:val="decimal"/>
      <w:lvlText w:val="%1."/>
      <w:lvlJc w:val="left"/>
      <w:pPr>
        <w:ind w:left="720" w:hanging="360"/>
      </w:pPr>
      <w:rPr>
        <w:lang w:val="en-G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E992982"/>
    <w:multiLevelType w:val="hybridMultilevel"/>
    <w:tmpl w:val="2578CF8C"/>
    <w:lvl w:ilvl="0" w:tplc="0C0A000F">
      <w:start w:val="1"/>
      <w:numFmt w:val="decimal"/>
      <w:lvlText w:val="%1."/>
      <w:lvlJc w:val="left"/>
      <w:pPr>
        <w:ind w:left="375" w:hanging="360"/>
      </w:pPr>
    </w:lvl>
    <w:lvl w:ilvl="1" w:tplc="0C0A0019" w:tentative="1">
      <w:start w:val="1"/>
      <w:numFmt w:val="lowerLetter"/>
      <w:lvlText w:val="%2."/>
      <w:lvlJc w:val="left"/>
      <w:pPr>
        <w:ind w:left="1095" w:hanging="360"/>
      </w:pPr>
    </w:lvl>
    <w:lvl w:ilvl="2" w:tplc="0C0A001B" w:tentative="1">
      <w:start w:val="1"/>
      <w:numFmt w:val="lowerRoman"/>
      <w:lvlText w:val="%3."/>
      <w:lvlJc w:val="right"/>
      <w:pPr>
        <w:ind w:left="1815" w:hanging="180"/>
      </w:pPr>
    </w:lvl>
    <w:lvl w:ilvl="3" w:tplc="0C0A000F" w:tentative="1">
      <w:start w:val="1"/>
      <w:numFmt w:val="decimal"/>
      <w:lvlText w:val="%4."/>
      <w:lvlJc w:val="left"/>
      <w:pPr>
        <w:ind w:left="2535" w:hanging="360"/>
      </w:pPr>
    </w:lvl>
    <w:lvl w:ilvl="4" w:tplc="0C0A0019" w:tentative="1">
      <w:start w:val="1"/>
      <w:numFmt w:val="lowerLetter"/>
      <w:lvlText w:val="%5."/>
      <w:lvlJc w:val="left"/>
      <w:pPr>
        <w:ind w:left="3255" w:hanging="360"/>
      </w:pPr>
    </w:lvl>
    <w:lvl w:ilvl="5" w:tplc="0C0A001B" w:tentative="1">
      <w:start w:val="1"/>
      <w:numFmt w:val="lowerRoman"/>
      <w:lvlText w:val="%6."/>
      <w:lvlJc w:val="right"/>
      <w:pPr>
        <w:ind w:left="3975" w:hanging="180"/>
      </w:pPr>
    </w:lvl>
    <w:lvl w:ilvl="6" w:tplc="0C0A000F" w:tentative="1">
      <w:start w:val="1"/>
      <w:numFmt w:val="decimal"/>
      <w:lvlText w:val="%7."/>
      <w:lvlJc w:val="left"/>
      <w:pPr>
        <w:ind w:left="4695" w:hanging="360"/>
      </w:pPr>
    </w:lvl>
    <w:lvl w:ilvl="7" w:tplc="0C0A0019" w:tentative="1">
      <w:start w:val="1"/>
      <w:numFmt w:val="lowerLetter"/>
      <w:lvlText w:val="%8."/>
      <w:lvlJc w:val="left"/>
      <w:pPr>
        <w:ind w:left="5415" w:hanging="360"/>
      </w:pPr>
    </w:lvl>
    <w:lvl w:ilvl="8" w:tplc="0C0A001B" w:tentative="1">
      <w:start w:val="1"/>
      <w:numFmt w:val="lowerRoman"/>
      <w:lvlText w:val="%9."/>
      <w:lvlJc w:val="right"/>
      <w:pPr>
        <w:ind w:left="6135" w:hanging="180"/>
      </w:pPr>
    </w:lvl>
  </w:abstractNum>
  <w:abstractNum w:abstractNumId="26" w15:restartNumberingAfterBreak="0">
    <w:nsid w:val="3F9A3F7E"/>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1FF15BA"/>
    <w:multiLevelType w:val="hybridMultilevel"/>
    <w:tmpl w:val="47CE1AD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8" w15:restartNumberingAfterBreak="0">
    <w:nsid w:val="48E37AAA"/>
    <w:multiLevelType w:val="multilevel"/>
    <w:tmpl w:val="3D94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A683B0E"/>
    <w:multiLevelType w:val="hybridMultilevel"/>
    <w:tmpl w:val="B3ECD9E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1" w15:restartNumberingAfterBreak="0">
    <w:nsid w:val="5890537E"/>
    <w:multiLevelType w:val="multilevel"/>
    <w:tmpl w:val="8C98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140B0A"/>
    <w:multiLevelType w:val="multilevel"/>
    <w:tmpl w:val="7C74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655DA9"/>
    <w:multiLevelType w:val="multilevel"/>
    <w:tmpl w:val="B06C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923B90"/>
    <w:multiLevelType w:val="hybridMultilevel"/>
    <w:tmpl w:val="64B29E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80C550D"/>
    <w:multiLevelType w:val="multilevel"/>
    <w:tmpl w:val="5466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15F28"/>
    <w:multiLevelType w:val="multilevel"/>
    <w:tmpl w:val="8FDA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860F43"/>
    <w:multiLevelType w:val="multilevel"/>
    <w:tmpl w:val="4C6C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EB2AFA"/>
    <w:multiLevelType w:val="hybridMultilevel"/>
    <w:tmpl w:val="F02EDE4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8"/>
  </w:num>
  <w:num w:numId="5">
    <w:abstractNumId w:val="18"/>
  </w:num>
  <w:num w:numId="6">
    <w:abstractNumId w:val="18"/>
  </w:num>
  <w:num w:numId="7">
    <w:abstractNumId w:val="18"/>
  </w:num>
  <w:num w:numId="8">
    <w:abstractNumId w:val="18"/>
  </w:num>
  <w:num w:numId="9">
    <w:abstractNumId w:val="18"/>
  </w:num>
  <w:num w:numId="10">
    <w:abstractNumId w:val="18"/>
  </w:num>
  <w:num w:numId="11">
    <w:abstractNumId w:val="18"/>
  </w:num>
  <w:num w:numId="12">
    <w:abstractNumId w:val="18"/>
  </w:num>
  <w:num w:numId="13">
    <w:abstractNumId w:val="13"/>
  </w:num>
  <w:num w:numId="14">
    <w:abstractNumId w:val="29"/>
  </w:num>
  <w:num w:numId="15">
    <w:abstractNumId w:val="14"/>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6"/>
  </w:num>
  <w:num w:numId="28">
    <w:abstractNumId w:val="20"/>
  </w:num>
  <w:num w:numId="29">
    <w:abstractNumId w:val="26"/>
  </w:num>
  <w:num w:numId="30">
    <w:abstractNumId w:val="19"/>
  </w:num>
  <w:num w:numId="31">
    <w:abstractNumId w:val="37"/>
  </w:num>
  <w:num w:numId="32">
    <w:abstractNumId w:val="32"/>
  </w:num>
  <w:num w:numId="33">
    <w:abstractNumId w:val="36"/>
  </w:num>
  <w:num w:numId="34">
    <w:abstractNumId w:val="28"/>
  </w:num>
  <w:num w:numId="35">
    <w:abstractNumId w:val="11"/>
  </w:num>
  <w:num w:numId="36">
    <w:abstractNumId w:val="31"/>
  </w:num>
  <w:num w:numId="37">
    <w:abstractNumId w:val="10"/>
  </w:num>
  <w:num w:numId="38">
    <w:abstractNumId w:val="35"/>
  </w:num>
  <w:num w:numId="39">
    <w:abstractNumId w:val="33"/>
  </w:num>
  <w:num w:numId="40">
    <w:abstractNumId w:val="21"/>
  </w:num>
  <w:num w:numId="41">
    <w:abstractNumId w:val="17"/>
  </w:num>
  <w:num w:numId="42">
    <w:abstractNumId w:val="25"/>
  </w:num>
  <w:num w:numId="43">
    <w:abstractNumId w:val="34"/>
  </w:num>
  <w:num w:numId="44">
    <w:abstractNumId w:val="23"/>
  </w:num>
  <w:num w:numId="45">
    <w:abstractNumId w:val="27"/>
  </w:num>
  <w:num w:numId="46">
    <w:abstractNumId w:val="22"/>
  </w:num>
  <w:num w:numId="47">
    <w:abstractNumId w:val="30"/>
  </w:num>
  <w:num w:numId="48">
    <w:abstractNumId w:val="38"/>
  </w:num>
  <w:num w:numId="49">
    <w:abstractNumId w:val="24"/>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F13"/>
    <w:rsid w:val="00004C6F"/>
    <w:rsid w:val="0002581E"/>
    <w:rsid w:val="0002649C"/>
    <w:rsid w:val="00027DD3"/>
    <w:rsid w:val="0005452F"/>
    <w:rsid w:val="00077BD6"/>
    <w:rsid w:val="000A03A6"/>
    <w:rsid w:val="000D1EF1"/>
    <w:rsid w:val="001B0454"/>
    <w:rsid w:val="001D4362"/>
    <w:rsid w:val="001F6110"/>
    <w:rsid w:val="002671EB"/>
    <w:rsid w:val="002979DA"/>
    <w:rsid w:val="002B7188"/>
    <w:rsid w:val="0031324E"/>
    <w:rsid w:val="00377A1C"/>
    <w:rsid w:val="00383309"/>
    <w:rsid w:val="003C242F"/>
    <w:rsid w:val="003F3AD5"/>
    <w:rsid w:val="00433858"/>
    <w:rsid w:val="00496299"/>
    <w:rsid w:val="004B679E"/>
    <w:rsid w:val="004C7F13"/>
    <w:rsid w:val="004D1391"/>
    <w:rsid w:val="004F7FA4"/>
    <w:rsid w:val="00546EA6"/>
    <w:rsid w:val="00592655"/>
    <w:rsid w:val="00601CDC"/>
    <w:rsid w:val="0064762A"/>
    <w:rsid w:val="0069132F"/>
    <w:rsid w:val="006A1EEA"/>
    <w:rsid w:val="006C1D29"/>
    <w:rsid w:val="006E1DEA"/>
    <w:rsid w:val="006F6813"/>
    <w:rsid w:val="0073718A"/>
    <w:rsid w:val="00753120"/>
    <w:rsid w:val="007833A7"/>
    <w:rsid w:val="007E3AF7"/>
    <w:rsid w:val="00855982"/>
    <w:rsid w:val="008739D3"/>
    <w:rsid w:val="0089521B"/>
    <w:rsid w:val="008C5B3A"/>
    <w:rsid w:val="008D2093"/>
    <w:rsid w:val="008D4340"/>
    <w:rsid w:val="008E1F5D"/>
    <w:rsid w:val="008F3D04"/>
    <w:rsid w:val="00937989"/>
    <w:rsid w:val="00953EAF"/>
    <w:rsid w:val="00A10484"/>
    <w:rsid w:val="00A15B93"/>
    <w:rsid w:val="00A64AAA"/>
    <w:rsid w:val="00A655D6"/>
    <w:rsid w:val="00AB4595"/>
    <w:rsid w:val="00AC08FC"/>
    <w:rsid w:val="00AE56BC"/>
    <w:rsid w:val="00AF2B3A"/>
    <w:rsid w:val="00B05BE2"/>
    <w:rsid w:val="00B40747"/>
    <w:rsid w:val="00B60106"/>
    <w:rsid w:val="00B67BC8"/>
    <w:rsid w:val="00BC0BD6"/>
    <w:rsid w:val="00CA131E"/>
    <w:rsid w:val="00D42BB3"/>
    <w:rsid w:val="00D4747F"/>
    <w:rsid w:val="00D94B5E"/>
    <w:rsid w:val="00E12483"/>
    <w:rsid w:val="00E522C1"/>
    <w:rsid w:val="00E8643F"/>
    <w:rsid w:val="00E9020A"/>
    <w:rsid w:val="00EA0388"/>
    <w:rsid w:val="00EB61F6"/>
    <w:rsid w:val="00ED6ED6"/>
    <w:rsid w:val="00EF4CE7"/>
    <w:rsid w:val="00F51360"/>
    <w:rsid w:val="00F60459"/>
    <w:rsid w:val="00FA4929"/>
    <w:rsid w:val="00FA6F76"/>
    <w:rsid w:val="00FD262C"/>
    <w:rsid w:val="00FE6AFD"/>
    <w:rsid w:val="00FF340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330F"/>
  <w15:chartTrackingRefBased/>
  <w15:docId w15:val="{87503757-B05B-4ECE-A4A2-11CD36FD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388"/>
    <w:pPr>
      <w:ind w:firstLine="708"/>
      <w:jc w:val="both"/>
    </w:pPr>
    <w:rPr>
      <w:lang w:eastAsia="es-ES"/>
    </w:rPr>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TDC">
    <w:name w:val="TOC Heading"/>
    <w:basedOn w:val="Ttulo1"/>
    <w:next w:val="Normal"/>
    <w:uiPriority w:val="39"/>
    <w:unhideWhenUsed/>
    <w:qFormat/>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styleId="Sinespaciado">
    <w:name w:val="No Spacing"/>
    <w:link w:val="SinespaciadoCar"/>
    <w:uiPriority w:val="1"/>
    <w:qFormat/>
    <w:rsid w:val="004C7F13"/>
    <w:pPr>
      <w:spacing w:after="0" w:line="240" w:lineRule="auto"/>
    </w:pPr>
    <w:rPr>
      <w:lang w:eastAsia="es-ES"/>
    </w:rPr>
  </w:style>
  <w:style w:type="character" w:customStyle="1" w:styleId="SinespaciadoCar">
    <w:name w:val="Sin espaciado Car"/>
    <w:basedOn w:val="Fuentedeprrafopredeter"/>
    <w:link w:val="Sinespaciado"/>
    <w:uiPriority w:val="1"/>
    <w:rsid w:val="004C7F13"/>
    <w:rPr>
      <w:lang w:eastAsia="es-ES"/>
    </w:rPr>
  </w:style>
  <w:style w:type="paragraph" w:styleId="TDC1">
    <w:name w:val="toc 1"/>
    <w:basedOn w:val="Normal"/>
    <w:next w:val="Normal"/>
    <w:autoRedefine/>
    <w:uiPriority w:val="39"/>
    <w:unhideWhenUsed/>
    <w:rsid w:val="004C7F13"/>
    <w:pPr>
      <w:spacing w:after="100"/>
    </w:pPr>
  </w:style>
  <w:style w:type="paragraph" w:styleId="NormalWeb">
    <w:name w:val="Normal (Web)"/>
    <w:basedOn w:val="Normal"/>
    <w:uiPriority w:val="99"/>
    <w:semiHidden/>
    <w:unhideWhenUsed/>
    <w:rsid w:val="004C7F1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4C7F13"/>
    <w:rPr>
      <w:b/>
      <w:bCs/>
    </w:rPr>
  </w:style>
  <w:style w:type="paragraph" w:styleId="TDC2">
    <w:name w:val="toc 2"/>
    <w:basedOn w:val="Normal"/>
    <w:next w:val="Normal"/>
    <w:autoRedefine/>
    <w:uiPriority w:val="39"/>
    <w:unhideWhenUsed/>
    <w:rsid w:val="00383309"/>
    <w:pPr>
      <w:spacing w:after="100"/>
      <w:ind w:left="220"/>
    </w:pPr>
  </w:style>
  <w:style w:type="paragraph" w:styleId="Prrafodelista">
    <w:name w:val="List Paragraph"/>
    <w:basedOn w:val="Normal"/>
    <w:uiPriority w:val="34"/>
    <w:unhideWhenUsed/>
    <w:qFormat/>
    <w:rsid w:val="00F60459"/>
    <w:pPr>
      <w:ind w:left="720"/>
      <w:contextualSpacing/>
    </w:pPr>
  </w:style>
  <w:style w:type="character" w:styleId="Mencinsinresolver">
    <w:name w:val="Unresolved Mention"/>
    <w:basedOn w:val="Fuentedeprrafopredeter"/>
    <w:uiPriority w:val="99"/>
    <w:semiHidden/>
    <w:unhideWhenUsed/>
    <w:rsid w:val="00F60459"/>
    <w:rPr>
      <w:color w:val="808080"/>
      <w:shd w:val="clear" w:color="auto" w:fill="E6E6E6"/>
    </w:rPr>
  </w:style>
  <w:style w:type="table" w:styleId="Tablaconcuadrcula">
    <w:name w:val="Table Grid"/>
    <w:basedOn w:val="Tablanormal"/>
    <w:uiPriority w:val="39"/>
    <w:rsid w:val="00691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7E3AF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digo">
    <w:name w:val="Código"/>
    <w:basedOn w:val="Normal"/>
    <w:link w:val="CdigoCar"/>
    <w:qFormat/>
    <w:rsid w:val="00EA0388"/>
    <w:rPr>
      <w:rFonts w:ascii="Courier New" w:hAnsi="Courier New" w:cs="Courier New"/>
      <w:lang w:val="en-GB"/>
    </w:rPr>
  </w:style>
  <w:style w:type="paragraph" w:styleId="TDC3">
    <w:name w:val="toc 3"/>
    <w:basedOn w:val="Normal"/>
    <w:next w:val="Normal"/>
    <w:autoRedefine/>
    <w:uiPriority w:val="39"/>
    <w:unhideWhenUsed/>
    <w:rsid w:val="00004C6F"/>
    <w:pPr>
      <w:spacing w:after="100"/>
      <w:ind w:left="440" w:firstLine="0"/>
      <w:jc w:val="left"/>
    </w:pPr>
    <w:rPr>
      <w:rFonts w:cs="Times New Roman"/>
    </w:rPr>
  </w:style>
  <w:style w:type="character" w:customStyle="1" w:styleId="CdigoCar">
    <w:name w:val="Código Car"/>
    <w:basedOn w:val="Fuentedeprrafopredeter"/>
    <w:link w:val="Cdigo"/>
    <w:rsid w:val="00EA0388"/>
    <w:rPr>
      <w:rFonts w:ascii="Courier New" w:hAnsi="Courier New" w:cs="Courier New"/>
      <w:lang w:val="en-GB"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26897">
      <w:bodyDiv w:val="1"/>
      <w:marLeft w:val="0"/>
      <w:marRight w:val="0"/>
      <w:marTop w:val="0"/>
      <w:marBottom w:val="0"/>
      <w:divBdr>
        <w:top w:val="none" w:sz="0" w:space="0" w:color="auto"/>
        <w:left w:val="none" w:sz="0" w:space="0" w:color="auto"/>
        <w:bottom w:val="none" w:sz="0" w:space="0" w:color="auto"/>
        <w:right w:val="none" w:sz="0" w:space="0" w:color="auto"/>
      </w:divBdr>
    </w:div>
    <w:div w:id="1090002592">
      <w:bodyDiv w:val="1"/>
      <w:marLeft w:val="0"/>
      <w:marRight w:val="0"/>
      <w:marTop w:val="0"/>
      <w:marBottom w:val="0"/>
      <w:divBdr>
        <w:top w:val="none" w:sz="0" w:space="0" w:color="auto"/>
        <w:left w:val="none" w:sz="0" w:space="0" w:color="auto"/>
        <w:bottom w:val="none" w:sz="0" w:space="0" w:color="auto"/>
        <w:right w:val="none" w:sz="0" w:space="0" w:color="auto"/>
      </w:divBdr>
    </w:div>
    <w:div w:id="1531264928">
      <w:bodyDiv w:val="1"/>
      <w:marLeft w:val="0"/>
      <w:marRight w:val="0"/>
      <w:marTop w:val="0"/>
      <w:marBottom w:val="0"/>
      <w:divBdr>
        <w:top w:val="none" w:sz="0" w:space="0" w:color="auto"/>
        <w:left w:val="none" w:sz="0" w:space="0" w:color="auto"/>
        <w:bottom w:val="none" w:sz="0" w:space="0" w:color="auto"/>
        <w:right w:val="none" w:sz="0" w:space="0" w:color="auto"/>
      </w:divBdr>
      <w:divsChild>
        <w:div w:id="919369593">
          <w:marLeft w:val="450"/>
          <w:marRight w:val="0"/>
          <w:marTop w:val="0"/>
          <w:marBottom w:val="0"/>
          <w:divBdr>
            <w:top w:val="none" w:sz="0" w:space="0" w:color="auto"/>
            <w:left w:val="none" w:sz="0" w:space="0" w:color="auto"/>
            <w:bottom w:val="none" w:sz="0" w:space="0" w:color="auto"/>
            <w:right w:val="none" w:sz="0" w:space="0" w:color="auto"/>
          </w:divBdr>
        </w:div>
        <w:div w:id="268704565">
          <w:marLeft w:val="450"/>
          <w:marRight w:val="0"/>
          <w:marTop w:val="0"/>
          <w:marBottom w:val="0"/>
          <w:divBdr>
            <w:top w:val="none" w:sz="0" w:space="0" w:color="auto"/>
            <w:left w:val="none" w:sz="0" w:space="0" w:color="auto"/>
            <w:bottom w:val="none" w:sz="0" w:space="0" w:color="auto"/>
            <w:right w:val="none" w:sz="0" w:space="0" w:color="auto"/>
          </w:divBdr>
        </w:div>
      </w:divsChild>
    </w:div>
    <w:div w:id="153793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openssl.org/index.php/Enc"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elivesecurity.com/la-es/2016/12/07/codificacion-o-cifrado-diferencia/" TargetMode="External"/><Relationship Id="rId17" Type="http://schemas.openxmlformats.org/officeDocument/2006/relationships/hyperlink" Target="https://es.wikipedia.org/wiki/Funci&#243;n_hash#Aplicaciones" TargetMode="External"/><Relationship Id="rId2" Type="http://schemas.openxmlformats.org/officeDocument/2006/relationships/customXml" Target="../customXml/item2.xml"/><Relationship Id="rId16" Type="http://schemas.openxmlformats.org/officeDocument/2006/relationships/hyperlink" Target="https://robertheaton.com/2014/03/27/how-does-https-actually-wor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es.wikipedia.org/wiki/MD5"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Secure_Hash_Algorith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qui\AppData\Roaming\Microsoft\Templates\Dise&#241;o%20de%20informe%20(en%20blanc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2017-10-23T00:00:00</PublishDate>
  <Abstract/>
  <CompanyAddress>Escola Técnica Superior de Enxeñería</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 (en blanco).dotx</Template>
  <TotalTime>1187</TotalTime>
  <Pages>9</Pages>
  <Words>2603</Words>
  <Characters>14317</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Actividad 5:  Informe sobre cifrado simétrico y funciones hash</vt:lpstr>
      <vt:lpstr/>
    </vt:vector>
  </TitlesOfParts>
  <Company>Grado en ingeniería Informática</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5:  Informe sobre cifrado simétrico y funciones hash</dc:title>
  <dc:subject>Seguridad informática</dc:subject>
  <dc:creator>Orquidea Seijas</dc:creator>
  <cp:lastModifiedBy>seijas salinas orquídea manuela</cp:lastModifiedBy>
  <cp:revision>18</cp:revision>
  <cp:lastPrinted>2017-10-19T22:44:00Z</cp:lastPrinted>
  <dcterms:created xsi:type="dcterms:W3CDTF">2017-10-16T09:53:00Z</dcterms:created>
  <dcterms:modified xsi:type="dcterms:W3CDTF">2017-10-23T07:19:00Z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