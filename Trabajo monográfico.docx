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2687026"/>
        <w:docPartObj>
          <w:docPartGallery w:val="Cover Pages"/>
          <w:docPartUnique/>
        </w:docPartObj>
      </w:sdtPr>
      <w:sdtEndPr/>
      <w:sdtContent>
        <w:p w:rsidR="00B25684" w:rsidRDefault="00B25684" w:rsidP="00DB7329"/>
        <w:p w:rsidR="00B25684" w:rsidRDefault="00B25684" w:rsidP="00DB7329">
          <w:pPr>
            <w:rPr>
              <w:rFonts w:asciiTheme="majorHAnsi" w:eastAsiaTheme="majorEastAsia" w:hAnsiTheme="majorHAnsi" w:cstheme="majorBidi"/>
              <w:sz w:val="56"/>
              <w:szCs w:val="56"/>
            </w:rPr>
          </w:pPr>
          <w:r>
            <w:rPr>
              <w:noProof/>
            </w:rPr>
            <mc:AlternateContent>
              <mc:Choice Requires="wps">
                <w:drawing>
                  <wp:anchor distT="0" distB="0" distL="182880" distR="182880" simplePos="0" relativeHeight="251654144"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1359" w:rsidRDefault="00EE1CBE">
                                <w:pPr>
                                  <w:pStyle w:val="Sinespaciado"/>
                                  <w:spacing w:before="40" w:after="560" w:line="216" w:lineRule="auto"/>
                                  <w:rPr>
                                    <w:color w:val="DDDDDD" w:themeColor="accent1"/>
                                    <w:sz w:val="72"/>
                                    <w:szCs w:val="72"/>
                                  </w:rPr>
                                </w:pPr>
                                <w:sdt>
                                  <w:sdtPr>
                                    <w:rPr>
                                      <w:color w:val="DDDDD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5DC7">
                                      <w:rPr>
                                        <w:color w:val="DDDDDD" w:themeColor="accent1"/>
                                        <w:sz w:val="72"/>
                                        <w:szCs w:val="72"/>
                                      </w:rPr>
                                      <w:t>Bitcoins</w:t>
                                    </w:r>
                                  </w:sdtContent>
                                </w:sdt>
                              </w:p>
                              <w:sdt>
                                <w:sdtPr>
                                  <w:rPr>
                                    <w:caps/>
                                    <w:color w:val="2F2F2F"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E1359" w:rsidRDefault="00CE1359">
                                    <w:pPr>
                                      <w:pStyle w:val="Sinespaciado"/>
                                      <w:spacing w:before="40" w:after="40"/>
                                      <w:rPr>
                                        <w:caps/>
                                        <w:color w:val="2F2F2F" w:themeColor="accent5" w:themeShade="80"/>
                                        <w:sz w:val="28"/>
                                        <w:szCs w:val="28"/>
                                      </w:rPr>
                                    </w:pPr>
                                    <w:r>
                                      <w:rPr>
                                        <w:caps/>
                                        <w:color w:val="2F2F2F" w:themeColor="accent5" w:themeShade="80"/>
                                        <w:sz w:val="28"/>
                                        <w:szCs w:val="28"/>
                                      </w:rPr>
                                      <w:t>Seguridad informática</w:t>
                                    </w:r>
                                  </w:p>
                                </w:sdtContent>
                              </w:sdt>
                              <w:sdt>
                                <w:sdtPr>
                                  <w:rPr>
                                    <w:caps/>
                                    <w:color w:val="5F5F5F"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E1359" w:rsidRDefault="00CE1359">
                                    <w:pPr>
                                      <w:pStyle w:val="Sinespaciado"/>
                                      <w:spacing w:before="80" w:after="40"/>
                                      <w:rPr>
                                        <w:caps/>
                                        <w:color w:val="5F5F5F" w:themeColor="accent5"/>
                                        <w:sz w:val="24"/>
                                        <w:szCs w:val="24"/>
                                      </w:rPr>
                                    </w:pPr>
                                    <w:r>
                                      <w:rPr>
                                        <w:caps/>
                                        <w:color w:val="5F5F5F" w:themeColor="accent5"/>
                                        <w:sz w:val="24"/>
                                        <w:szCs w:val="24"/>
                                      </w:rPr>
                                      <w:t>Orquídea Seijas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5414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CE1359" w:rsidRDefault="00EE1CBE">
                          <w:pPr>
                            <w:pStyle w:val="Sinespaciado"/>
                            <w:spacing w:before="40" w:after="560" w:line="216" w:lineRule="auto"/>
                            <w:rPr>
                              <w:color w:val="DDDDDD" w:themeColor="accent1"/>
                              <w:sz w:val="72"/>
                              <w:szCs w:val="72"/>
                            </w:rPr>
                          </w:pPr>
                          <w:sdt>
                            <w:sdtPr>
                              <w:rPr>
                                <w:color w:val="DDDDD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95DC7">
                                <w:rPr>
                                  <w:color w:val="DDDDDD" w:themeColor="accent1"/>
                                  <w:sz w:val="72"/>
                                  <w:szCs w:val="72"/>
                                </w:rPr>
                                <w:t>Bitcoins</w:t>
                              </w:r>
                            </w:sdtContent>
                          </w:sdt>
                        </w:p>
                        <w:sdt>
                          <w:sdtPr>
                            <w:rPr>
                              <w:caps/>
                              <w:color w:val="2F2F2F"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E1359" w:rsidRDefault="00CE1359">
                              <w:pPr>
                                <w:pStyle w:val="Sinespaciado"/>
                                <w:spacing w:before="40" w:after="40"/>
                                <w:rPr>
                                  <w:caps/>
                                  <w:color w:val="2F2F2F" w:themeColor="accent5" w:themeShade="80"/>
                                  <w:sz w:val="28"/>
                                  <w:szCs w:val="28"/>
                                </w:rPr>
                              </w:pPr>
                              <w:r>
                                <w:rPr>
                                  <w:caps/>
                                  <w:color w:val="2F2F2F" w:themeColor="accent5" w:themeShade="80"/>
                                  <w:sz w:val="28"/>
                                  <w:szCs w:val="28"/>
                                </w:rPr>
                                <w:t>Seguridad informática</w:t>
                              </w:r>
                            </w:p>
                          </w:sdtContent>
                        </w:sdt>
                        <w:sdt>
                          <w:sdtPr>
                            <w:rPr>
                              <w:caps/>
                              <w:color w:val="5F5F5F"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CE1359" w:rsidRDefault="00CE1359">
                              <w:pPr>
                                <w:pStyle w:val="Sinespaciado"/>
                                <w:spacing w:before="80" w:after="40"/>
                                <w:rPr>
                                  <w:caps/>
                                  <w:color w:val="5F5F5F" w:themeColor="accent5"/>
                                  <w:sz w:val="24"/>
                                  <w:szCs w:val="24"/>
                                </w:rPr>
                              </w:pPr>
                              <w:r>
                                <w:rPr>
                                  <w:caps/>
                                  <w:color w:val="5F5F5F" w:themeColor="accent5"/>
                                  <w:sz w:val="24"/>
                                  <w:szCs w:val="24"/>
                                </w:rPr>
                                <w:t>Orquídea Seijas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CE1359" w:rsidRDefault="00CE1359">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31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ddd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CE1359" w:rsidRDefault="00CE1359">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bCs/>
          <w:smallCaps/>
          <w:sz w:val="22"/>
          <w:szCs w:val="22"/>
        </w:rPr>
        <w:id w:val="1931773269"/>
        <w:docPartObj>
          <w:docPartGallery w:val="Table of Contents"/>
          <w:docPartUnique/>
        </w:docPartObj>
      </w:sdtPr>
      <w:sdtEndPr>
        <w:rPr>
          <w:b w:val="0"/>
          <w:bCs w:val="0"/>
          <w:smallCaps w:val="0"/>
          <w:color w:val="auto"/>
        </w:rPr>
      </w:sdtEndPr>
      <w:sdtContent>
        <w:p w:rsidR="00B25684" w:rsidRDefault="00B25684" w:rsidP="00DB7329">
          <w:pPr>
            <w:pStyle w:val="TtuloTDC"/>
          </w:pPr>
          <w:r>
            <w:t>Tabla de contenido</w:t>
          </w:r>
        </w:p>
        <w:p w:rsidR="00C719D0" w:rsidRDefault="00B25684">
          <w:pPr>
            <w:pStyle w:val="TDC1"/>
            <w:tabs>
              <w:tab w:val="left" w:pos="880"/>
              <w:tab w:val="right" w:leader="dot" w:pos="9017"/>
            </w:tabs>
            <w:rPr>
              <w:noProof/>
              <w:lang w:eastAsia="es-ES"/>
            </w:rPr>
          </w:pPr>
          <w:r>
            <w:fldChar w:fldCharType="begin"/>
          </w:r>
          <w:r>
            <w:instrText xml:space="preserve"> TOC \o "1-3" \h \z \u </w:instrText>
          </w:r>
          <w:r>
            <w:fldChar w:fldCharType="separate"/>
          </w:r>
          <w:bookmarkStart w:id="0" w:name="_GoBack"/>
          <w:bookmarkEnd w:id="0"/>
          <w:r w:rsidR="00C719D0" w:rsidRPr="00D941DE">
            <w:rPr>
              <w:rStyle w:val="Hipervnculo"/>
              <w:noProof/>
            </w:rPr>
            <w:fldChar w:fldCharType="begin"/>
          </w:r>
          <w:r w:rsidR="00C719D0" w:rsidRPr="00D941DE">
            <w:rPr>
              <w:rStyle w:val="Hipervnculo"/>
              <w:noProof/>
            </w:rPr>
            <w:instrText xml:space="preserve"> </w:instrText>
          </w:r>
          <w:r w:rsidR="00C719D0">
            <w:rPr>
              <w:noProof/>
            </w:rPr>
            <w:instrText>HYPERLINK \l "_Toc499524990"</w:instrText>
          </w:r>
          <w:r w:rsidR="00C719D0" w:rsidRPr="00D941DE">
            <w:rPr>
              <w:rStyle w:val="Hipervnculo"/>
              <w:noProof/>
            </w:rPr>
            <w:instrText xml:space="preserve"> </w:instrText>
          </w:r>
          <w:r w:rsidR="00C719D0" w:rsidRPr="00D941DE">
            <w:rPr>
              <w:rStyle w:val="Hipervnculo"/>
              <w:noProof/>
            </w:rPr>
          </w:r>
          <w:r w:rsidR="00C719D0" w:rsidRPr="00D941DE">
            <w:rPr>
              <w:rStyle w:val="Hipervnculo"/>
              <w:noProof/>
            </w:rPr>
            <w:fldChar w:fldCharType="separate"/>
          </w:r>
          <w:r w:rsidR="00C719D0" w:rsidRPr="00D941DE">
            <w:rPr>
              <w:rStyle w:val="Hipervnculo"/>
              <w:noProof/>
            </w:rPr>
            <w:t>1.</w:t>
          </w:r>
          <w:r w:rsidR="00C719D0">
            <w:rPr>
              <w:noProof/>
              <w:lang w:eastAsia="es-ES"/>
            </w:rPr>
            <w:tab/>
          </w:r>
          <w:r w:rsidR="00C719D0" w:rsidRPr="00D941DE">
            <w:rPr>
              <w:rStyle w:val="Hipervnculo"/>
              <w:noProof/>
            </w:rPr>
            <w:t>Introducción</w:t>
          </w:r>
          <w:r w:rsidR="00C719D0">
            <w:rPr>
              <w:noProof/>
              <w:webHidden/>
            </w:rPr>
            <w:tab/>
          </w:r>
          <w:r w:rsidR="00C719D0">
            <w:rPr>
              <w:noProof/>
              <w:webHidden/>
            </w:rPr>
            <w:fldChar w:fldCharType="begin"/>
          </w:r>
          <w:r w:rsidR="00C719D0">
            <w:rPr>
              <w:noProof/>
              <w:webHidden/>
            </w:rPr>
            <w:instrText xml:space="preserve"> PAGEREF _Toc499524990 \h </w:instrText>
          </w:r>
          <w:r w:rsidR="00C719D0">
            <w:rPr>
              <w:noProof/>
              <w:webHidden/>
            </w:rPr>
          </w:r>
          <w:r w:rsidR="00C719D0">
            <w:rPr>
              <w:noProof/>
              <w:webHidden/>
            </w:rPr>
            <w:fldChar w:fldCharType="separate"/>
          </w:r>
          <w:r w:rsidR="0034124B">
            <w:rPr>
              <w:noProof/>
              <w:webHidden/>
            </w:rPr>
            <w:t>2</w:t>
          </w:r>
          <w:r w:rsidR="00C719D0">
            <w:rPr>
              <w:noProof/>
              <w:webHidden/>
            </w:rPr>
            <w:fldChar w:fldCharType="end"/>
          </w:r>
          <w:r w:rsidR="00C719D0" w:rsidRPr="00D941DE">
            <w:rPr>
              <w:rStyle w:val="Hipervnculo"/>
              <w:noProof/>
            </w:rPr>
            <w:fldChar w:fldCharType="end"/>
          </w:r>
        </w:p>
        <w:p w:rsidR="00C719D0" w:rsidRDefault="00C719D0">
          <w:pPr>
            <w:pStyle w:val="TDC1"/>
            <w:tabs>
              <w:tab w:val="left" w:pos="880"/>
              <w:tab w:val="right" w:leader="dot" w:pos="9017"/>
            </w:tabs>
            <w:rPr>
              <w:noProof/>
              <w:lang w:eastAsia="es-ES"/>
            </w:rPr>
          </w:pPr>
          <w:hyperlink w:anchor="_Toc499524991" w:history="1">
            <w:r w:rsidRPr="00D941DE">
              <w:rPr>
                <w:rStyle w:val="Hipervnculo"/>
                <w:noProof/>
              </w:rPr>
              <w:t>2.</w:t>
            </w:r>
            <w:r>
              <w:rPr>
                <w:noProof/>
                <w:lang w:eastAsia="es-ES"/>
              </w:rPr>
              <w:tab/>
            </w:r>
            <w:r w:rsidRPr="00D941DE">
              <w:rPr>
                <w:rStyle w:val="Hipervnculo"/>
                <w:noProof/>
              </w:rPr>
              <w:t>Características generales</w:t>
            </w:r>
            <w:r>
              <w:rPr>
                <w:noProof/>
                <w:webHidden/>
              </w:rPr>
              <w:tab/>
            </w:r>
            <w:r>
              <w:rPr>
                <w:noProof/>
                <w:webHidden/>
              </w:rPr>
              <w:fldChar w:fldCharType="begin"/>
            </w:r>
            <w:r>
              <w:rPr>
                <w:noProof/>
                <w:webHidden/>
              </w:rPr>
              <w:instrText xml:space="preserve"> PAGEREF _Toc499524991 \h </w:instrText>
            </w:r>
            <w:r>
              <w:rPr>
                <w:noProof/>
                <w:webHidden/>
              </w:rPr>
            </w:r>
            <w:r>
              <w:rPr>
                <w:noProof/>
                <w:webHidden/>
              </w:rPr>
              <w:fldChar w:fldCharType="separate"/>
            </w:r>
            <w:r w:rsidR="0034124B">
              <w:rPr>
                <w:noProof/>
                <w:webHidden/>
              </w:rPr>
              <w:t>2</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2" w:history="1">
            <w:r w:rsidRPr="00D941DE">
              <w:rPr>
                <w:rStyle w:val="Hipervnculo"/>
                <w:noProof/>
              </w:rPr>
              <w:t>3.</w:t>
            </w:r>
            <w:r>
              <w:rPr>
                <w:noProof/>
                <w:lang w:eastAsia="es-ES"/>
              </w:rPr>
              <w:tab/>
            </w:r>
            <w:r w:rsidRPr="00D941DE">
              <w:rPr>
                <w:rStyle w:val="Hipervnculo"/>
                <w:noProof/>
              </w:rPr>
              <w:t>Transacciones</w:t>
            </w:r>
            <w:r>
              <w:rPr>
                <w:noProof/>
                <w:webHidden/>
              </w:rPr>
              <w:tab/>
            </w:r>
            <w:r>
              <w:rPr>
                <w:noProof/>
                <w:webHidden/>
              </w:rPr>
              <w:fldChar w:fldCharType="begin"/>
            </w:r>
            <w:r>
              <w:rPr>
                <w:noProof/>
                <w:webHidden/>
              </w:rPr>
              <w:instrText xml:space="preserve"> PAGEREF _Toc499524992 \h </w:instrText>
            </w:r>
            <w:r>
              <w:rPr>
                <w:noProof/>
                <w:webHidden/>
              </w:rPr>
            </w:r>
            <w:r>
              <w:rPr>
                <w:noProof/>
                <w:webHidden/>
              </w:rPr>
              <w:fldChar w:fldCharType="separate"/>
            </w:r>
            <w:r w:rsidR="0034124B">
              <w:rPr>
                <w:noProof/>
                <w:webHidden/>
              </w:rPr>
              <w:t>2</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3" w:history="1">
            <w:r w:rsidRPr="00D941DE">
              <w:rPr>
                <w:rStyle w:val="Hipervnculo"/>
                <w:noProof/>
              </w:rPr>
              <w:t>4.</w:t>
            </w:r>
            <w:r>
              <w:rPr>
                <w:noProof/>
                <w:lang w:eastAsia="es-ES"/>
              </w:rPr>
              <w:tab/>
            </w:r>
            <w:r w:rsidRPr="00D941DE">
              <w:rPr>
                <w:rStyle w:val="Hipervnculo"/>
                <w:noProof/>
              </w:rPr>
              <w:t>Timestamp Server</w:t>
            </w:r>
            <w:r>
              <w:rPr>
                <w:noProof/>
                <w:webHidden/>
              </w:rPr>
              <w:tab/>
            </w:r>
            <w:r>
              <w:rPr>
                <w:noProof/>
                <w:webHidden/>
              </w:rPr>
              <w:fldChar w:fldCharType="begin"/>
            </w:r>
            <w:r>
              <w:rPr>
                <w:noProof/>
                <w:webHidden/>
              </w:rPr>
              <w:instrText xml:space="preserve"> PAGEREF _Toc499524993 \h </w:instrText>
            </w:r>
            <w:r>
              <w:rPr>
                <w:noProof/>
                <w:webHidden/>
              </w:rPr>
            </w:r>
            <w:r>
              <w:rPr>
                <w:noProof/>
                <w:webHidden/>
              </w:rPr>
              <w:fldChar w:fldCharType="separate"/>
            </w:r>
            <w:r w:rsidR="0034124B">
              <w:rPr>
                <w:noProof/>
                <w:webHidden/>
              </w:rPr>
              <w:t>3</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4" w:history="1">
            <w:r w:rsidRPr="00D941DE">
              <w:rPr>
                <w:rStyle w:val="Hipervnculo"/>
                <w:noProof/>
              </w:rPr>
              <w:t>5.</w:t>
            </w:r>
            <w:r>
              <w:rPr>
                <w:noProof/>
                <w:lang w:eastAsia="es-ES"/>
              </w:rPr>
              <w:tab/>
            </w:r>
            <w:r w:rsidRPr="00D941DE">
              <w:rPr>
                <w:rStyle w:val="Hipervnculo"/>
                <w:noProof/>
              </w:rPr>
              <w:t>Sistema de prueba de trabajo (Proof-of-work system)</w:t>
            </w:r>
            <w:r>
              <w:rPr>
                <w:noProof/>
                <w:webHidden/>
              </w:rPr>
              <w:tab/>
            </w:r>
            <w:r>
              <w:rPr>
                <w:noProof/>
                <w:webHidden/>
              </w:rPr>
              <w:fldChar w:fldCharType="begin"/>
            </w:r>
            <w:r>
              <w:rPr>
                <w:noProof/>
                <w:webHidden/>
              </w:rPr>
              <w:instrText xml:space="preserve"> PAGEREF _Toc499524994 \h </w:instrText>
            </w:r>
            <w:r>
              <w:rPr>
                <w:noProof/>
                <w:webHidden/>
              </w:rPr>
            </w:r>
            <w:r>
              <w:rPr>
                <w:noProof/>
                <w:webHidden/>
              </w:rPr>
              <w:fldChar w:fldCharType="separate"/>
            </w:r>
            <w:r w:rsidR="0034124B">
              <w:rPr>
                <w:noProof/>
                <w:webHidden/>
              </w:rPr>
              <w:t>3</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5" w:history="1">
            <w:r w:rsidRPr="00D941DE">
              <w:rPr>
                <w:rStyle w:val="Hipervnculo"/>
                <w:noProof/>
              </w:rPr>
              <w:t>6.</w:t>
            </w:r>
            <w:r>
              <w:rPr>
                <w:noProof/>
                <w:lang w:eastAsia="es-ES"/>
              </w:rPr>
              <w:tab/>
            </w:r>
            <w:r w:rsidRPr="00D941DE">
              <w:rPr>
                <w:rStyle w:val="Hipervnculo"/>
                <w:noProof/>
              </w:rPr>
              <w:t>Red</w:t>
            </w:r>
            <w:r>
              <w:rPr>
                <w:noProof/>
                <w:webHidden/>
              </w:rPr>
              <w:tab/>
            </w:r>
            <w:r>
              <w:rPr>
                <w:noProof/>
                <w:webHidden/>
              </w:rPr>
              <w:fldChar w:fldCharType="begin"/>
            </w:r>
            <w:r>
              <w:rPr>
                <w:noProof/>
                <w:webHidden/>
              </w:rPr>
              <w:instrText xml:space="preserve"> PAGEREF _Toc499524995 \h </w:instrText>
            </w:r>
            <w:r>
              <w:rPr>
                <w:noProof/>
                <w:webHidden/>
              </w:rPr>
            </w:r>
            <w:r>
              <w:rPr>
                <w:noProof/>
                <w:webHidden/>
              </w:rPr>
              <w:fldChar w:fldCharType="separate"/>
            </w:r>
            <w:r w:rsidR="0034124B">
              <w:rPr>
                <w:noProof/>
                <w:webHidden/>
              </w:rPr>
              <w:t>4</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6" w:history="1">
            <w:r w:rsidRPr="00D941DE">
              <w:rPr>
                <w:rStyle w:val="Hipervnculo"/>
                <w:noProof/>
              </w:rPr>
              <w:t>7.</w:t>
            </w:r>
            <w:r>
              <w:rPr>
                <w:noProof/>
                <w:lang w:eastAsia="es-ES"/>
              </w:rPr>
              <w:tab/>
            </w:r>
            <w:r w:rsidRPr="00D941DE">
              <w:rPr>
                <w:rStyle w:val="Hipervnculo"/>
                <w:noProof/>
              </w:rPr>
              <w:t>Espacio de disco necesario</w:t>
            </w:r>
            <w:r>
              <w:rPr>
                <w:noProof/>
                <w:webHidden/>
              </w:rPr>
              <w:tab/>
            </w:r>
            <w:r>
              <w:rPr>
                <w:noProof/>
                <w:webHidden/>
              </w:rPr>
              <w:fldChar w:fldCharType="begin"/>
            </w:r>
            <w:r>
              <w:rPr>
                <w:noProof/>
                <w:webHidden/>
              </w:rPr>
              <w:instrText xml:space="preserve"> PAGEREF _Toc499524996 \h </w:instrText>
            </w:r>
            <w:r>
              <w:rPr>
                <w:noProof/>
                <w:webHidden/>
              </w:rPr>
            </w:r>
            <w:r>
              <w:rPr>
                <w:noProof/>
                <w:webHidden/>
              </w:rPr>
              <w:fldChar w:fldCharType="separate"/>
            </w:r>
            <w:r w:rsidR="0034124B">
              <w:rPr>
                <w:noProof/>
                <w:webHidden/>
              </w:rPr>
              <w:t>4</w:t>
            </w:r>
            <w:r>
              <w:rPr>
                <w:noProof/>
                <w:webHidden/>
              </w:rPr>
              <w:fldChar w:fldCharType="end"/>
            </w:r>
          </w:hyperlink>
        </w:p>
        <w:p w:rsidR="00C719D0" w:rsidRDefault="00C719D0">
          <w:pPr>
            <w:pStyle w:val="TDC2"/>
            <w:tabs>
              <w:tab w:val="left" w:pos="1100"/>
              <w:tab w:val="right" w:leader="dot" w:pos="9017"/>
            </w:tabs>
            <w:rPr>
              <w:noProof/>
              <w:lang w:eastAsia="es-ES"/>
            </w:rPr>
          </w:pPr>
          <w:hyperlink w:anchor="_Toc499524997" w:history="1">
            <w:r w:rsidRPr="00D941DE">
              <w:rPr>
                <w:rStyle w:val="Hipervnculo"/>
                <w:noProof/>
              </w:rPr>
              <w:t>a.</w:t>
            </w:r>
            <w:r>
              <w:rPr>
                <w:noProof/>
                <w:lang w:eastAsia="es-ES"/>
              </w:rPr>
              <w:tab/>
            </w:r>
            <w:r w:rsidRPr="00D941DE">
              <w:rPr>
                <w:rStyle w:val="Hipervnculo"/>
                <w:noProof/>
              </w:rPr>
              <w:t>Descripción del funcionamiento de un árbol Merkle</w:t>
            </w:r>
            <w:r>
              <w:rPr>
                <w:noProof/>
                <w:webHidden/>
              </w:rPr>
              <w:tab/>
            </w:r>
            <w:r>
              <w:rPr>
                <w:noProof/>
                <w:webHidden/>
              </w:rPr>
              <w:fldChar w:fldCharType="begin"/>
            </w:r>
            <w:r>
              <w:rPr>
                <w:noProof/>
                <w:webHidden/>
              </w:rPr>
              <w:instrText xml:space="preserve"> PAGEREF _Toc499524997 \h </w:instrText>
            </w:r>
            <w:r>
              <w:rPr>
                <w:noProof/>
                <w:webHidden/>
              </w:rPr>
            </w:r>
            <w:r>
              <w:rPr>
                <w:noProof/>
                <w:webHidden/>
              </w:rPr>
              <w:fldChar w:fldCharType="separate"/>
            </w:r>
            <w:r w:rsidR="0034124B">
              <w:rPr>
                <w:noProof/>
                <w:webHidden/>
              </w:rPr>
              <w:t>5</w:t>
            </w:r>
            <w:r>
              <w:rPr>
                <w:noProof/>
                <w:webHidden/>
              </w:rPr>
              <w:fldChar w:fldCharType="end"/>
            </w:r>
          </w:hyperlink>
        </w:p>
        <w:p w:rsidR="00C719D0" w:rsidRDefault="00C719D0">
          <w:pPr>
            <w:pStyle w:val="TDC2"/>
            <w:tabs>
              <w:tab w:val="left" w:pos="1100"/>
              <w:tab w:val="right" w:leader="dot" w:pos="9017"/>
            </w:tabs>
            <w:rPr>
              <w:noProof/>
              <w:lang w:eastAsia="es-ES"/>
            </w:rPr>
          </w:pPr>
          <w:hyperlink w:anchor="_Toc499524998" w:history="1">
            <w:r w:rsidRPr="00D941DE">
              <w:rPr>
                <w:rStyle w:val="Hipervnculo"/>
                <w:noProof/>
              </w:rPr>
              <w:t>b.</w:t>
            </w:r>
            <w:r>
              <w:rPr>
                <w:noProof/>
                <w:lang w:eastAsia="es-ES"/>
              </w:rPr>
              <w:tab/>
            </w:r>
            <w:r w:rsidRPr="00D941DE">
              <w:rPr>
                <w:rStyle w:val="Hipervnculo"/>
                <w:noProof/>
              </w:rPr>
              <w:t>Espacio ocupado por un bloque sin transacciones</w:t>
            </w:r>
            <w:r>
              <w:rPr>
                <w:noProof/>
                <w:webHidden/>
              </w:rPr>
              <w:tab/>
            </w:r>
            <w:r>
              <w:rPr>
                <w:noProof/>
                <w:webHidden/>
              </w:rPr>
              <w:fldChar w:fldCharType="begin"/>
            </w:r>
            <w:r>
              <w:rPr>
                <w:noProof/>
                <w:webHidden/>
              </w:rPr>
              <w:instrText xml:space="preserve"> PAGEREF _Toc499524998 \h </w:instrText>
            </w:r>
            <w:r>
              <w:rPr>
                <w:noProof/>
                <w:webHidden/>
              </w:rPr>
            </w:r>
            <w:r>
              <w:rPr>
                <w:noProof/>
                <w:webHidden/>
              </w:rPr>
              <w:fldChar w:fldCharType="separate"/>
            </w:r>
            <w:r w:rsidR="0034124B">
              <w:rPr>
                <w:noProof/>
                <w:webHidden/>
              </w:rPr>
              <w:t>5</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4999" w:history="1">
            <w:r w:rsidRPr="00D941DE">
              <w:rPr>
                <w:rStyle w:val="Hipervnculo"/>
                <w:noProof/>
              </w:rPr>
              <w:t>8.</w:t>
            </w:r>
            <w:r>
              <w:rPr>
                <w:noProof/>
                <w:lang w:eastAsia="es-ES"/>
              </w:rPr>
              <w:tab/>
            </w:r>
            <w:r w:rsidRPr="00D941DE">
              <w:rPr>
                <w:rStyle w:val="Hipervnculo"/>
                <w:noProof/>
              </w:rPr>
              <w:t>Verificación de pago simplificada</w:t>
            </w:r>
            <w:r>
              <w:rPr>
                <w:noProof/>
                <w:webHidden/>
              </w:rPr>
              <w:tab/>
            </w:r>
            <w:r>
              <w:rPr>
                <w:noProof/>
                <w:webHidden/>
              </w:rPr>
              <w:fldChar w:fldCharType="begin"/>
            </w:r>
            <w:r>
              <w:rPr>
                <w:noProof/>
                <w:webHidden/>
              </w:rPr>
              <w:instrText xml:space="preserve"> PAGEREF _Toc499524999 \h </w:instrText>
            </w:r>
            <w:r>
              <w:rPr>
                <w:noProof/>
                <w:webHidden/>
              </w:rPr>
            </w:r>
            <w:r>
              <w:rPr>
                <w:noProof/>
                <w:webHidden/>
              </w:rPr>
              <w:fldChar w:fldCharType="separate"/>
            </w:r>
            <w:r w:rsidR="0034124B">
              <w:rPr>
                <w:noProof/>
                <w:webHidden/>
              </w:rPr>
              <w:t>6</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5000" w:history="1">
            <w:r w:rsidRPr="00D941DE">
              <w:rPr>
                <w:rStyle w:val="Hipervnculo"/>
                <w:noProof/>
              </w:rPr>
              <w:t>9.</w:t>
            </w:r>
            <w:r>
              <w:rPr>
                <w:noProof/>
                <w:lang w:eastAsia="es-ES"/>
              </w:rPr>
              <w:tab/>
            </w:r>
            <w:r w:rsidRPr="00D941DE">
              <w:rPr>
                <w:rStyle w:val="Hipervnculo"/>
                <w:noProof/>
              </w:rPr>
              <w:t>Privacidad</w:t>
            </w:r>
            <w:r>
              <w:rPr>
                <w:noProof/>
                <w:webHidden/>
              </w:rPr>
              <w:tab/>
            </w:r>
            <w:r>
              <w:rPr>
                <w:noProof/>
                <w:webHidden/>
              </w:rPr>
              <w:fldChar w:fldCharType="begin"/>
            </w:r>
            <w:r>
              <w:rPr>
                <w:noProof/>
                <w:webHidden/>
              </w:rPr>
              <w:instrText xml:space="preserve"> PAGEREF _Toc499525000 \h </w:instrText>
            </w:r>
            <w:r>
              <w:rPr>
                <w:noProof/>
                <w:webHidden/>
              </w:rPr>
            </w:r>
            <w:r>
              <w:rPr>
                <w:noProof/>
                <w:webHidden/>
              </w:rPr>
              <w:fldChar w:fldCharType="separate"/>
            </w:r>
            <w:r w:rsidR="0034124B">
              <w:rPr>
                <w:noProof/>
                <w:webHidden/>
              </w:rPr>
              <w:t>6</w:t>
            </w:r>
            <w:r>
              <w:rPr>
                <w:noProof/>
                <w:webHidden/>
              </w:rPr>
              <w:fldChar w:fldCharType="end"/>
            </w:r>
          </w:hyperlink>
        </w:p>
        <w:p w:rsidR="00C719D0" w:rsidRDefault="00C719D0">
          <w:pPr>
            <w:pStyle w:val="TDC1"/>
            <w:tabs>
              <w:tab w:val="left" w:pos="880"/>
              <w:tab w:val="right" w:leader="dot" w:pos="9017"/>
            </w:tabs>
            <w:rPr>
              <w:noProof/>
              <w:lang w:eastAsia="es-ES"/>
            </w:rPr>
          </w:pPr>
          <w:hyperlink w:anchor="_Toc499525001" w:history="1">
            <w:r w:rsidRPr="00D941DE">
              <w:rPr>
                <w:rStyle w:val="Hipervnculo"/>
                <w:noProof/>
              </w:rPr>
              <w:t>10.</w:t>
            </w:r>
            <w:r>
              <w:rPr>
                <w:noProof/>
                <w:lang w:eastAsia="es-ES"/>
              </w:rPr>
              <w:tab/>
            </w:r>
            <w:r w:rsidRPr="00D941DE">
              <w:rPr>
                <w:rStyle w:val="Hipervnculo"/>
                <w:noProof/>
              </w:rPr>
              <w:t>Conclusión</w:t>
            </w:r>
            <w:r>
              <w:rPr>
                <w:noProof/>
                <w:webHidden/>
              </w:rPr>
              <w:tab/>
            </w:r>
            <w:r>
              <w:rPr>
                <w:noProof/>
                <w:webHidden/>
              </w:rPr>
              <w:fldChar w:fldCharType="begin"/>
            </w:r>
            <w:r>
              <w:rPr>
                <w:noProof/>
                <w:webHidden/>
              </w:rPr>
              <w:instrText xml:space="preserve"> PAGEREF _Toc499525001 \h </w:instrText>
            </w:r>
            <w:r>
              <w:rPr>
                <w:noProof/>
                <w:webHidden/>
              </w:rPr>
            </w:r>
            <w:r>
              <w:rPr>
                <w:noProof/>
                <w:webHidden/>
              </w:rPr>
              <w:fldChar w:fldCharType="separate"/>
            </w:r>
            <w:r w:rsidR="0034124B">
              <w:rPr>
                <w:noProof/>
                <w:webHidden/>
              </w:rPr>
              <w:t>6</w:t>
            </w:r>
            <w:r>
              <w:rPr>
                <w:noProof/>
                <w:webHidden/>
              </w:rPr>
              <w:fldChar w:fldCharType="end"/>
            </w:r>
          </w:hyperlink>
        </w:p>
        <w:p w:rsidR="00C719D0" w:rsidRDefault="00C719D0">
          <w:pPr>
            <w:pStyle w:val="TDC1"/>
            <w:tabs>
              <w:tab w:val="right" w:leader="dot" w:pos="9017"/>
            </w:tabs>
            <w:rPr>
              <w:noProof/>
              <w:lang w:eastAsia="es-ES"/>
            </w:rPr>
          </w:pPr>
          <w:hyperlink w:anchor="_Toc499525002" w:history="1">
            <w:r w:rsidRPr="00D941DE">
              <w:rPr>
                <w:rStyle w:val="Hipervnculo"/>
                <w:noProof/>
              </w:rPr>
              <w:t>Referencias</w:t>
            </w:r>
            <w:r>
              <w:rPr>
                <w:noProof/>
                <w:webHidden/>
              </w:rPr>
              <w:tab/>
            </w:r>
            <w:r>
              <w:rPr>
                <w:noProof/>
                <w:webHidden/>
              </w:rPr>
              <w:fldChar w:fldCharType="begin"/>
            </w:r>
            <w:r>
              <w:rPr>
                <w:noProof/>
                <w:webHidden/>
              </w:rPr>
              <w:instrText xml:space="preserve"> PAGEREF _Toc499525002 \h </w:instrText>
            </w:r>
            <w:r>
              <w:rPr>
                <w:noProof/>
                <w:webHidden/>
              </w:rPr>
            </w:r>
            <w:r>
              <w:rPr>
                <w:noProof/>
                <w:webHidden/>
              </w:rPr>
              <w:fldChar w:fldCharType="separate"/>
            </w:r>
            <w:r w:rsidR="0034124B">
              <w:rPr>
                <w:noProof/>
                <w:webHidden/>
              </w:rPr>
              <w:t>8</w:t>
            </w:r>
            <w:r>
              <w:rPr>
                <w:noProof/>
                <w:webHidden/>
              </w:rPr>
              <w:fldChar w:fldCharType="end"/>
            </w:r>
          </w:hyperlink>
        </w:p>
        <w:p w:rsidR="00B25684" w:rsidRDefault="00B25684" w:rsidP="00DB7329">
          <w:r>
            <w:rPr>
              <w:b/>
              <w:bCs/>
            </w:rPr>
            <w:fldChar w:fldCharType="end"/>
          </w:r>
        </w:p>
      </w:sdtContent>
    </w:sdt>
    <w:p w:rsidR="00B25684" w:rsidRDefault="00B25684" w:rsidP="00DB7329">
      <w:pPr>
        <w:rPr>
          <w:rFonts w:asciiTheme="majorHAnsi" w:eastAsiaTheme="majorEastAsia" w:hAnsiTheme="majorHAnsi" w:cstheme="majorBidi"/>
          <w:sz w:val="56"/>
          <w:szCs w:val="56"/>
        </w:rPr>
      </w:pPr>
      <w:r>
        <w:br w:type="page"/>
      </w:r>
    </w:p>
    <w:p w:rsidR="00A14E3B" w:rsidRDefault="008A4AEA" w:rsidP="00DB7329">
      <w:pPr>
        <w:pStyle w:val="Ttulo1"/>
        <w:numPr>
          <w:ilvl w:val="0"/>
          <w:numId w:val="30"/>
        </w:numPr>
      </w:pPr>
      <w:bookmarkStart w:id="1" w:name="_Toc499524990"/>
      <w:r>
        <w:lastRenderedPageBreak/>
        <w:t>Introducción</w:t>
      </w:r>
      <w:bookmarkEnd w:id="1"/>
    </w:p>
    <w:p w:rsidR="00106773" w:rsidRPr="00106773" w:rsidRDefault="005B6687" w:rsidP="00DB7329">
      <w:r>
        <w:t>Este trabajo monográfico permite la primera toma de contacto de la alumna con algunas tecnologías o temas directamente relacionados con la seguridad informática</w:t>
      </w:r>
      <w:r w:rsidR="00D02540">
        <w:t xml:space="preserve">. En este caso, se </w:t>
      </w:r>
      <w:r w:rsidR="00D02540" w:rsidRPr="00106773">
        <w:t xml:space="preserve">estudiará la criptomoneda, protocolo y software: bitcoin. </w:t>
      </w:r>
    </w:p>
    <w:p w:rsidR="00A41F52" w:rsidRPr="00106773" w:rsidRDefault="00A41F52" w:rsidP="00DB7329">
      <w:r w:rsidRPr="00106773">
        <w:t>En este documento se describirán las principales características d</w:t>
      </w:r>
      <w:r w:rsidR="005B6687" w:rsidRPr="00106773">
        <w:t xml:space="preserve">el bitcoin </w:t>
      </w:r>
      <w:r w:rsidRPr="00106773">
        <w:t xml:space="preserve">en el apartado </w:t>
      </w:r>
      <w:hyperlink w:anchor="_Características" w:history="1">
        <w:r w:rsidRPr="00106773">
          <w:rPr>
            <w:rStyle w:val="Hipervnculo"/>
            <w:u w:val="none"/>
          </w:rPr>
          <w:t>2. Característica</w:t>
        </w:r>
        <w:r w:rsidR="00861410" w:rsidRPr="00106773">
          <w:rPr>
            <w:rStyle w:val="Hipervnculo"/>
            <w:u w:val="none"/>
          </w:rPr>
          <w:t>s General</w:t>
        </w:r>
        <w:r w:rsidR="00106773" w:rsidRPr="00106773">
          <w:rPr>
            <w:rStyle w:val="Hipervnculo"/>
            <w:u w:val="none"/>
          </w:rPr>
          <w:t>e</w:t>
        </w:r>
        <w:r w:rsidRPr="00106773">
          <w:rPr>
            <w:rStyle w:val="Hipervnculo"/>
            <w:u w:val="none"/>
          </w:rPr>
          <w:t>s</w:t>
        </w:r>
      </w:hyperlink>
      <w:r w:rsidRPr="00106773">
        <w:t xml:space="preserve">. </w:t>
      </w:r>
      <w:r w:rsidR="00861410" w:rsidRPr="00106773">
        <w:t xml:space="preserve">A continuación, se conocerá el funcionamiento de las transacciones en </w:t>
      </w:r>
      <w:hyperlink w:anchor="_Transacciones" w:history="1">
        <w:r w:rsidR="00861410" w:rsidRPr="00106773">
          <w:rPr>
            <w:rStyle w:val="Hipervnculo"/>
            <w:u w:val="none"/>
          </w:rPr>
          <w:t>3.Transacciones</w:t>
        </w:r>
      </w:hyperlink>
      <w:r w:rsidR="00BC6F6B" w:rsidRPr="00106773">
        <w:t>.</w:t>
      </w:r>
      <w:r w:rsidR="00106773" w:rsidRPr="00106773">
        <w:t xml:space="preserve"> Con el fin de explicar más en profundidad el funcionamiento interno del protocolo Bitcoin, se han añadido los apartados </w:t>
      </w:r>
      <w:hyperlink w:anchor="_Timestamp_Server" w:history="1">
        <w:r w:rsidR="00106773" w:rsidRPr="00106773">
          <w:rPr>
            <w:rStyle w:val="Hipervnculo"/>
            <w:u w:val="none"/>
          </w:rPr>
          <w:t xml:space="preserve">4. </w:t>
        </w:r>
        <w:proofErr w:type="spellStart"/>
        <w:r w:rsidR="00106773" w:rsidRPr="00106773">
          <w:rPr>
            <w:rStyle w:val="Hipervnculo"/>
            <w:u w:val="none"/>
          </w:rPr>
          <w:t>Timestamp</w:t>
        </w:r>
        <w:proofErr w:type="spellEnd"/>
        <w:r w:rsidR="00106773" w:rsidRPr="00106773">
          <w:rPr>
            <w:rStyle w:val="Hipervnculo"/>
            <w:u w:val="none"/>
          </w:rPr>
          <w:t xml:space="preserve"> Server</w:t>
        </w:r>
      </w:hyperlink>
      <w:r w:rsidR="00106773" w:rsidRPr="00106773">
        <w:t xml:space="preserve">,  </w:t>
      </w:r>
      <w:hyperlink w:anchor="_Sistema_de_prueba" w:history="1">
        <w:r w:rsidR="00106773" w:rsidRPr="00106773">
          <w:rPr>
            <w:rStyle w:val="Hipervnculo"/>
            <w:u w:val="none"/>
          </w:rPr>
          <w:t>5. Sistema de prueba de trabajo (</w:t>
        </w:r>
        <w:proofErr w:type="spellStart"/>
        <w:r w:rsidR="00106773" w:rsidRPr="00106773">
          <w:rPr>
            <w:rStyle w:val="Hipervnculo"/>
            <w:u w:val="none"/>
          </w:rPr>
          <w:t>Proof-of-work</w:t>
        </w:r>
        <w:proofErr w:type="spellEnd"/>
        <w:r w:rsidR="00106773" w:rsidRPr="00106773">
          <w:rPr>
            <w:rStyle w:val="Hipervnculo"/>
            <w:u w:val="none"/>
          </w:rPr>
          <w:t xml:space="preserve"> </w:t>
        </w:r>
        <w:proofErr w:type="spellStart"/>
        <w:r w:rsidR="00106773" w:rsidRPr="00106773">
          <w:rPr>
            <w:rStyle w:val="Hipervnculo"/>
            <w:u w:val="none"/>
          </w:rPr>
          <w:t>system</w:t>
        </w:r>
        <w:proofErr w:type="spellEnd"/>
        <w:r w:rsidR="00106773" w:rsidRPr="00106773">
          <w:rPr>
            <w:rStyle w:val="Hipervnculo"/>
            <w:u w:val="none"/>
          </w:rPr>
          <w:t>)</w:t>
        </w:r>
      </w:hyperlink>
      <w:r w:rsidR="00106773" w:rsidRPr="00106773">
        <w:t xml:space="preserve">, </w:t>
      </w:r>
      <w:hyperlink w:anchor="_Red" w:history="1">
        <w:r w:rsidR="00106773" w:rsidRPr="00106773">
          <w:rPr>
            <w:rStyle w:val="Hipervnculo"/>
            <w:u w:val="none"/>
          </w:rPr>
          <w:t>6. Red</w:t>
        </w:r>
      </w:hyperlink>
      <w:r w:rsidR="00106773" w:rsidRPr="00106773">
        <w:t xml:space="preserve">, </w:t>
      </w:r>
      <w:hyperlink w:anchor="_Espacio_de_disco" w:history="1">
        <w:r w:rsidR="00106773" w:rsidRPr="00106773">
          <w:rPr>
            <w:rStyle w:val="Hipervnculo"/>
            <w:u w:val="none"/>
          </w:rPr>
          <w:t>7. Espacio de disco necesario</w:t>
        </w:r>
      </w:hyperlink>
      <w:r w:rsidR="00106773" w:rsidRPr="00106773">
        <w:t xml:space="preserve">, </w:t>
      </w:r>
      <w:hyperlink w:anchor="_Verificación_de_pago" w:history="1">
        <w:r w:rsidR="00106773" w:rsidRPr="00106773">
          <w:rPr>
            <w:rStyle w:val="Hipervnculo"/>
            <w:u w:val="none"/>
          </w:rPr>
          <w:t>8. Verificación de pago simplificada</w:t>
        </w:r>
      </w:hyperlink>
      <w:r w:rsidR="00106773" w:rsidRPr="00106773">
        <w:t xml:space="preserve"> y </w:t>
      </w:r>
      <w:hyperlink w:anchor="_Privacidad" w:history="1">
        <w:r w:rsidR="00106773" w:rsidRPr="00106773">
          <w:rPr>
            <w:rStyle w:val="Hipervnculo"/>
            <w:u w:val="none"/>
          </w:rPr>
          <w:t>9. Privacidad</w:t>
        </w:r>
      </w:hyperlink>
      <w:r w:rsidR="00106773" w:rsidRPr="00106773">
        <w:t xml:space="preserve">. Finalmente, se ha realizado una conclusión sobre lo aprendido a través de la realización de la memoria en el apartado </w:t>
      </w:r>
      <w:hyperlink w:anchor="_Conclusión" w:history="1">
        <w:r w:rsidR="00106773" w:rsidRPr="00106773">
          <w:rPr>
            <w:rStyle w:val="Hipervnculo"/>
            <w:u w:val="none"/>
          </w:rPr>
          <w:t>10. Conclusión</w:t>
        </w:r>
      </w:hyperlink>
      <w:r w:rsidR="00106773" w:rsidRPr="00106773">
        <w:t>.</w:t>
      </w:r>
    </w:p>
    <w:p w:rsidR="00B34599" w:rsidRPr="00B34599" w:rsidRDefault="00A41F52" w:rsidP="00DB7329">
      <w:pPr>
        <w:pStyle w:val="Ttulo1"/>
        <w:numPr>
          <w:ilvl w:val="0"/>
          <w:numId w:val="30"/>
        </w:numPr>
      </w:pPr>
      <w:bookmarkStart w:id="2" w:name="_Características"/>
      <w:bookmarkStart w:id="3" w:name="_Toc499524991"/>
      <w:bookmarkEnd w:id="2"/>
      <w:r>
        <w:t>Características</w:t>
      </w:r>
      <w:r w:rsidR="00EC29EA">
        <w:t xml:space="preserve"> generales</w:t>
      </w:r>
      <w:bookmarkEnd w:id="3"/>
    </w:p>
    <w:p w:rsidR="00B34599" w:rsidRDefault="00A41F52" w:rsidP="00DB7329">
      <w:r>
        <w:t>Bitcoin es una palabra utiliza para describir una criptomoneda, un protocolo y un software. Bitcoin se caracteriza por ser descentralizado, lo que supone que no está respaldado por ningún gobierno o emisor central. Así pues, se diferencia de las monedas tradicionales como el euro, ya que este depende del Banco Central Europeo y está respaldado por todos los gobiernos de los miembros de la Unión Europea en cuyas naciones se usa. Este proyecto se concibió como uno con capacidad de cambiar el paisaje económico mundial, ya que antes de su puesta en funcionamiento, en 2009, no era posible realizar pagos en comercio electrónico si no era a través de entidades centralizadas de confianza.</w:t>
      </w:r>
      <w:r w:rsidR="00B34599" w:rsidRPr="00B34599">
        <w:t xml:space="preserve"> </w:t>
      </w:r>
    </w:p>
    <w:p w:rsidR="00F601BE" w:rsidRDefault="00301737" w:rsidP="00DB7329">
      <w:pPr>
        <w:pStyle w:val="Ttulo1"/>
        <w:numPr>
          <w:ilvl w:val="0"/>
          <w:numId w:val="30"/>
        </w:numPr>
      </w:pPr>
      <w:bookmarkStart w:id="4" w:name="_Transacciones"/>
      <w:bookmarkStart w:id="5" w:name="_Toc499524992"/>
      <w:bookmarkEnd w:id="4"/>
      <w:r>
        <w:t>Transacciones</w:t>
      </w:r>
      <w:bookmarkEnd w:id="5"/>
    </w:p>
    <w:p w:rsidR="00BC6F6B" w:rsidRDefault="00BC6F6B" w:rsidP="00DB7329">
      <w:r>
        <w:t xml:space="preserve">Una moneda electrónica es una cadena de firmas digitales. </w:t>
      </w:r>
      <w:r w:rsidR="00D02540">
        <w:t>El uso del resumen digital y de claves públicas es fundamental para el funcionamiento de la moneda. Esto es porque c</w:t>
      </w:r>
      <w:r>
        <w:t xml:space="preserve">ada propietario transfiere la moneda al siguiente </w:t>
      </w:r>
      <w:r w:rsidR="00D02540">
        <w:t xml:space="preserve">propietario </w:t>
      </w:r>
      <w:r>
        <w:t xml:space="preserve">a través de la firma del hash de la transacción previa y la </w:t>
      </w:r>
      <w:r w:rsidR="00D02540">
        <w:t>cl</w:t>
      </w:r>
      <w:r>
        <w:t>ave pública del siguient</w:t>
      </w:r>
      <w:r w:rsidR="00D02540">
        <w:t>e</w:t>
      </w:r>
      <w:r>
        <w:t>, añadiendo esta información al final de la moneda. El receptor del pago puede verificar las firmas con el fin de verificar la cadena de propiedad de la moneda.</w:t>
      </w:r>
      <w:r w:rsidR="00B34599">
        <w:t xml:space="preserve"> Esto se ve ilustrado en la siguiente imagen:</w:t>
      </w:r>
    </w:p>
    <w:p w:rsidR="00BC6F6B" w:rsidRDefault="00BC6F6B" w:rsidP="00DB7329">
      <w:r>
        <w:rPr>
          <w:noProof/>
        </w:rPr>
        <mc:AlternateContent>
          <mc:Choice Requires="wpg">
            <w:drawing>
              <wp:anchor distT="0" distB="0" distL="114300" distR="114300" simplePos="0" relativeHeight="251658240" behindDoc="0" locked="0" layoutInCell="1" allowOverlap="1">
                <wp:simplePos x="0" y="0"/>
                <wp:positionH relativeFrom="column">
                  <wp:posOffset>1052623</wp:posOffset>
                </wp:positionH>
                <wp:positionV relativeFrom="paragraph">
                  <wp:posOffset>12331</wp:posOffset>
                </wp:positionV>
                <wp:extent cx="3619500" cy="2409190"/>
                <wp:effectExtent l="0" t="0" r="0" b="0"/>
                <wp:wrapTight wrapText="bothSides">
                  <wp:wrapPolygon edited="0">
                    <wp:start x="0" y="0"/>
                    <wp:lineTo x="0" y="21349"/>
                    <wp:lineTo x="21486" y="21349"/>
                    <wp:lineTo x="21486" y="0"/>
                    <wp:lineTo x="0" y="0"/>
                  </wp:wrapPolygon>
                </wp:wrapTight>
                <wp:docPr id="3" name="Grupo 3"/>
                <wp:cNvGraphicFramePr/>
                <a:graphic xmlns:a="http://schemas.openxmlformats.org/drawingml/2006/main">
                  <a:graphicData uri="http://schemas.microsoft.com/office/word/2010/wordprocessingGroup">
                    <wpg:wgp>
                      <wpg:cNvGrpSpPr/>
                      <wpg:grpSpPr>
                        <a:xfrm>
                          <a:off x="0" y="0"/>
                          <a:ext cx="3619500" cy="2409190"/>
                          <a:chOff x="0" y="0"/>
                          <a:chExt cx="3619500" cy="2409190"/>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19500" cy="2085975"/>
                          </a:xfrm>
                          <a:prstGeom prst="rect">
                            <a:avLst/>
                          </a:prstGeom>
                        </pic:spPr>
                      </pic:pic>
                      <wps:wsp>
                        <wps:cNvPr id="2" name="Cuadro de texto 2"/>
                        <wps:cNvSpPr txBox="1"/>
                        <wps:spPr>
                          <a:xfrm>
                            <a:off x="0" y="2136775"/>
                            <a:ext cx="3619500" cy="27241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1</w:t>
                              </w:r>
                              <w:r w:rsidR="00EE1CB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3" o:spid="_x0000_s1028" style="position:absolute;left:0;text-align:left;margin-left:82.9pt;margin-top:.95pt;width:285pt;height:189.7pt;z-index:251658240" coordsize="36195,24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width:36195;height:2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">
                  <v:imagedata r:id="rId12" o:title=""/>
                </v:shape>
                <v:shape id="Cuadro de texto 2" o:spid="_x0000_s1030" type="#_x0000_t202" style="position:absolute;top:21367;width:3619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1</w:t>
                        </w:r>
                        <w:r w:rsidR="00EE1CBE">
                          <w:rPr>
                            <w:noProof/>
                          </w:rPr>
                          <w:fldChar w:fldCharType="end"/>
                        </w:r>
                      </w:p>
                    </w:txbxContent>
                  </v:textbox>
                </v:shape>
                <w10:wrap type="tight"/>
              </v:group>
            </w:pict>
          </mc:Fallback>
        </mc:AlternateContent>
      </w:r>
    </w:p>
    <w:p w:rsidR="00BC6F6B" w:rsidRDefault="00BC6F6B" w:rsidP="00DB7329"/>
    <w:p w:rsidR="00B34599" w:rsidRDefault="00B34599" w:rsidP="00DB7329"/>
    <w:p w:rsidR="00BC6F6B" w:rsidRDefault="00BC6F6B" w:rsidP="00DB7329"/>
    <w:p w:rsidR="00BC6F6B" w:rsidRDefault="00BC6F6B" w:rsidP="00DB7329"/>
    <w:p w:rsidR="00BC6F6B" w:rsidRDefault="00BC6F6B" w:rsidP="00DB7329"/>
    <w:p w:rsidR="00BC6F6B" w:rsidRDefault="00BC6F6B" w:rsidP="00DB7329"/>
    <w:p w:rsidR="00BC6F6B" w:rsidRDefault="00BC6F6B" w:rsidP="00DB7329"/>
    <w:p w:rsidR="00BC6F6B" w:rsidRDefault="00BC6F6B" w:rsidP="00DB7329"/>
    <w:p w:rsidR="00BC6F6B" w:rsidRDefault="00B34599" w:rsidP="00DB7329">
      <w:r>
        <w:t xml:space="preserve">Esta moneda tendría asociado el problema de que es imposible saber si el propietario que realiza la transferencia ya gastó lo que pretende transferir.  Con el fin de evitar que una autoridad central </w:t>
      </w:r>
      <w:r>
        <w:lastRenderedPageBreak/>
        <w:t xml:space="preserve">realice esta comprobación, lo que haría que los bitcoins fueran como las monedas dependientes de bancos, se buscó una nueva solución. Esta solución simplemente supone comprobar que el propietario inicial no se gastó previamente lo que pretende transferir. La única forma de realizar esta comprobación es poder conocer todas las transacciones. </w:t>
      </w:r>
      <w:r w:rsidR="005B6687">
        <w:t>Para ello, normalmente sería necesaria la autoridad central, que es la conocedora de todas las transacciones. Sin embargo, si las transacciones son anunciadas públicamente y existe un sistema que permite a los propietarios establecer el orden en el que se reciben las transacciones, no es necesario. Así pues, el receptor de una transacción únicamente necesita que, en el momento de la transacción, los participantes coincidan en que fue el primero en recibirla.</w:t>
      </w:r>
    </w:p>
    <w:p w:rsidR="008A4AEA" w:rsidRDefault="00301737" w:rsidP="00DB7329">
      <w:pPr>
        <w:pStyle w:val="Ttulo1"/>
        <w:numPr>
          <w:ilvl w:val="0"/>
          <w:numId w:val="30"/>
        </w:numPr>
      </w:pPr>
      <w:bookmarkStart w:id="6" w:name="_Timestamp_Server"/>
      <w:bookmarkStart w:id="7" w:name="_Toc499524993"/>
      <w:bookmarkEnd w:id="6"/>
      <w:proofErr w:type="spellStart"/>
      <w:r>
        <w:t>Timestamp</w:t>
      </w:r>
      <w:proofErr w:type="spellEnd"/>
      <w:r>
        <w:t xml:space="preserve"> Server</w:t>
      </w:r>
      <w:bookmarkEnd w:id="7"/>
    </w:p>
    <w:p w:rsidR="005B6687" w:rsidRDefault="005B6687" w:rsidP="00DB7329">
      <w:r>
        <w:t>Para solucionar el problema descrito en el apartado anterior, los creadores de bitcoin proponen una solución basada en el uso de una red peer-</w:t>
      </w:r>
      <w:proofErr w:type="spellStart"/>
      <w:r>
        <w:t>to</w:t>
      </w:r>
      <w:proofErr w:type="spellEnd"/>
      <w:r>
        <w:t xml:space="preserve">-peer que empieza con un </w:t>
      </w:r>
      <w:proofErr w:type="spellStart"/>
      <w:r>
        <w:rPr>
          <w:i/>
        </w:rPr>
        <w:t>Timestamp</w:t>
      </w:r>
      <w:proofErr w:type="spellEnd"/>
      <w:r>
        <w:rPr>
          <w:i/>
        </w:rPr>
        <w:t xml:space="preserve"> Server</w:t>
      </w:r>
      <w:r>
        <w:t xml:space="preserve">. </w:t>
      </w:r>
      <w:r w:rsidR="00D02540">
        <w:t xml:space="preserve">Este servidor funciona realizando un resumen digital sobre un conjunto de ítems a los que se les marca con el </w:t>
      </w:r>
      <w:proofErr w:type="spellStart"/>
      <w:r w:rsidR="00D02540" w:rsidRPr="00D02540">
        <w:rPr>
          <w:i/>
        </w:rPr>
        <w:t>timestamp</w:t>
      </w:r>
      <w:proofErr w:type="spellEnd"/>
      <w:r w:rsidR="00D02540">
        <w:t xml:space="preserve">. Esta marca sirve para probar que los datos existen en el momento de la realización del resumen digital: de lo contrario, sería imposible que estuvieran en él.  Cada </w:t>
      </w:r>
      <w:proofErr w:type="spellStart"/>
      <w:r w:rsidR="00D02540">
        <w:rPr>
          <w:i/>
        </w:rPr>
        <w:t>timestamp</w:t>
      </w:r>
      <w:proofErr w:type="spellEnd"/>
      <w:r w:rsidR="00D02540">
        <w:t xml:space="preserve"> incluye a los </w:t>
      </w:r>
      <w:proofErr w:type="spellStart"/>
      <w:r w:rsidR="00D02540">
        <w:rPr>
          <w:i/>
        </w:rPr>
        <w:t>timestamp</w:t>
      </w:r>
      <w:proofErr w:type="spellEnd"/>
      <w:r w:rsidR="00D02540">
        <w:t xml:space="preserve"> previos, lo que forma una cadena que permite que cada </w:t>
      </w:r>
      <w:proofErr w:type="spellStart"/>
      <w:r w:rsidR="00D02540">
        <w:rPr>
          <w:i/>
        </w:rPr>
        <w:t>timestamp</w:t>
      </w:r>
      <w:proofErr w:type="spellEnd"/>
      <w:r w:rsidR="00D02540">
        <w:t xml:space="preserve"> adicional refuerce a los </w:t>
      </w:r>
      <w:proofErr w:type="spellStart"/>
      <w:r w:rsidR="00D02540">
        <w:rPr>
          <w:i/>
        </w:rPr>
        <w:t>timestamps</w:t>
      </w:r>
      <w:proofErr w:type="spellEnd"/>
      <w:r w:rsidR="00D02540">
        <w:t xml:space="preserve"> previos:</w:t>
      </w:r>
    </w:p>
    <w:p w:rsidR="00D02540" w:rsidRDefault="00D02540" w:rsidP="00DB7329">
      <w:r>
        <w:rPr>
          <w:noProof/>
        </w:rPr>
        <w:drawing>
          <wp:anchor distT="0" distB="0" distL="114300" distR="114300" simplePos="0" relativeHeight="251659264" behindDoc="1" locked="0" layoutInCell="1" allowOverlap="1" wp14:anchorId="4E7EE2DD">
            <wp:simplePos x="0" y="0"/>
            <wp:positionH relativeFrom="margin">
              <wp:align>center</wp:align>
            </wp:positionH>
            <wp:positionV relativeFrom="paragraph">
              <wp:posOffset>10633</wp:posOffset>
            </wp:positionV>
            <wp:extent cx="3248025" cy="952500"/>
            <wp:effectExtent l="0" t="0" r="9525" b="0"/>
            <wp:wrapTight wrapText="bothSides">
              <wp:wrapPolygon edited="0">
                <wp:start x="0" y="0"/>
                <wp:lineTo x="0" y="21168"/>
                <wp:lineTo x="21537" y="21168"/>
                <wp:lineTo x="2153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8025" cy="952500"/>
                    </a:xfrm>
                    <a:prstGeom prst="rect">
                      <a:avLst/>
                    </a:prstGeom>
                  </pic:spPr>
                </pic:pic>
              </a:graphicData>
            </a:graphic>
          </wp:anchor>
        </w:drawing>
      </w:r>
    </w:p>
    <w:p w:rsidR="00D02540" w:rsidRDefault="00D02540" w:rsidP="00DB7329"/>
    <w:p w:rsidR="00D02540" w:rsidRDefault="00D02540" w:rsidP="00DB7329"/>
    <w:p w:rsidR="00D02540" w:rsidRPr="00D02540" w:rsidRDefault="00D02540" w:rsidP="00DB7329"/>
    <w:p w:rsidR="008A4AEA" w:rsidRDefault="00301737" w:rsidP="00DB7329">
      <w:pPr>
        <w:pStyle w:val="Ttulo1"/>
        <w:numPr>
          <w:ilvl w:val="0"/>
          <w:numId w:val="30"/>
        </w:numPr>
      </w:pPr>
      <w:bookmarkStart w:id="8" w:name="_Sistema_de_prueba"/>
      <w:bookmarkStart w:id="9" w:name="_Toc499524994"/>
      <w:bookmarkEnd w:id="8"/>
      <w:r>
        <w:t>Sistema de prueba de trabajo (</w:t>
      </w:r>
      <w:proofErr w:type="spellStart"/>
      <w:r>
        <w:rPr>
          <w:i/>
        </w:rPr>
        <w:t>Proof-of-work</w:t>
      </w:r>
      <w:proofErr w:type="spellEnd"/>
      <w:r>
        <w:rPr>
          <w:i/>
        </w:rPr>
        <w:t xml:space="preserve"> </w:t>
      </w:r>
      <w:proofErr w:type="spellStart"/>
      <w:r>
        <w:rPr>
          <w:i/>
        </w:rPr>
        <w:t>sys</w:t>
      </w:r>
      <w:r w:rsidR="00C30594">
        <w:rPr>
          <w:i/>
        </w:rPr>
        <w:t>t</w:t>
      </w:r>
      <w:r>
        <w:rPr>
          <w:i/>
        </w:rPr>
        <w:t>em</w:t>
      </w:r>
      <w:proofErr w:type="spellEnd"/>
      <w:r>
        <w:t>)</w:t>
      </w:r>
      <w:bookmarkEnd w:id="9"/>
    </w:p>
    <w:p w:rsidR="00C30594" w:rsidRDefault="00C30594" w:rsidP="00DB7329">
      <w:r>
        <w:t xml:space="preserve">Para implementar un servidor </w:t>
      </w:r>
      <w:proofErr w:type="spellStart"/>
      <w:r>
        <w:rPr>
          <w:i/>
        </w:rPr>
        <w:t>timestamp</w:t>
      </w:r>
      <w:proofErr w:type="spellEnd"/>
      <w:r>
        <w:t xml:space="preserve"> distribuido en una arquitectura p2p, es necesario utilizar un sistema de prueba de trabajo. </w:t>
      </w:r>
      <w:r>
        <w:softHyphen/>
        <w:t>En general, un sistema de prueba de prueba de trabajo es un sistema en el que, para evitar comportamiento no deseado, se requiere que el cliente realice algún tipo de trabajo (factible) que tenga cierto coste y que pueda ser verificado fácilmente por el servidor.</w:t>
      </w:r>
    </w:p>
    <w:p w:rsidR="00614ADB" w:rsidRDefault="00C30594" w:rsidP="00DB7329">
      <w:r>
        <w:t xml:space="preserve">En el caso concreto de los bitcoins, </w:t>
      </w:r>
      <w:r w:rsidR="00CC0FDB">
        <w:t xml:space="preserve">se utiliza el sistema </w:t>
      </w:r>
      <w:proofErr w:type="spellStart"/>
      <w:r w:rsidR="00CC0FDB">
        <w:rPr>
          <w:i/>
        </w:rPr>
        <w:t>Hashcash</w:t>
      </w:r>
      <w:proofErr w:type="spellEnd"/>
      <w:r w:rsidR="00387448">
        <w:rPr>
          <w:i/>
        </w:rPr>
        <w:t xml:space="preserve"> </w:t>
      </w:r>
      <w:r w:rsidR="00387448">
        <w:t>para la generación de bloques</w:t>
      </w:r>
      <w:r w:rsidR="00CC0FDB">
        <w:t>.</w:t>
      </w:r>
      <w:r w:rsidR="00387448">
        <w:t xml:space="preserve"> Para que un bloque sea aceptado, se debe completar una prueba de trabajo que cubra toda la información del mismo. La dificultad de esta prueba se ajusta para que una red se vea limitada a generar, como mucho, un bloque cada diez minutos. </w:t>
      </w:r>
    </w:p>
    <w:p w:rsidR="00C30594" w:rsidRDefault="00387448" w:rsidP="00DB7329">
      <w:r>
        <w:t xml:space="preserve">La prueba más usada está basada en SHA-256 y fue introducida como parte de Bitcoin. Esta prueba consiste en encontrar el número requerido de ceros al inicio del hash en una cadena concreta, añadiendo un valor entero a través de un </w:t>
      </w:r>
      <w:proofErr w:type="spellStart"/>
      <w:r>
        <w:t>nonce</w:t>
      </w:r>
      <w:proofErr w:type="spellEnd"/>
      <w:r>
        <w:t>, que es un campo de los bloques, y sumando uno cada vez que se realiza el hash.</w:t>
      </w:r>
      <w:r w:rsidR="00CC0FDB">
        <w:t xml:space="preserve"> </w:t>
      </w:r>
      <w:r>
        <w:t>Es decir, partiendo de una cadena de caracteres y modificándola añadiendo, e incrementando de cada vez, un entero</w:t>
      </w:r>
      <w:r w:rsidR="00155A02">
        <w:t>, es posible obtener un valor hash con un número determinado de ceros al principio, que es el que solicita el servidor.</w:t>
      </w:r>
    </w:p>
    <w:p w:rsidR="001B6578" w:rsidRDefault="001B6578" w:rsidP="00DB7329">
      <w:r>
        <w:t>La prueba de trabajo, además, permite identificar cada CPU como un nodo. Puesto que es necesario que la mayoría de los nodos (o participantes) coincidan en si una transacción ha sido realizada previamente o no, se le concede un voto a cada CPU.</w:t>
      </w:r>
    </w:p>
    <w:p w:rsidR="00155A02" w:rsidRDefault="00155A02" w:rsidP="00DB7329">
      <w:r>
        <w:lastRenderedPageBreak/>
        <w:t>Cada bloque contiene el hash predecesor, por lo que cada bloque tiene una cadena de bloques que, en conjunto, son una enorme cantidad de trabajo. Cambiar un bloque supone volver a generar todos sus predecesores y rehacer el trabajo que contienen, lo que previene alteraciones.</w:t>
      </w:r>
    </w:p>
    <w:p w:rsidR="00897E63" w:rsidRDefault="00897E63" w:rsidP="00DB7329"/>
    <w:p w:rsidR="00897E63" w:rsidRDefault="00897E63" w:rsidP="00DB7329">
      <w:r>
        <w:rPr>
          <w:noProof/>
        </w:rPr>
        <mc:AlternateContent>
          <mc:Choice Requires="wpg">
            <w:drawing>
              <wp:anchor distT="0" distB="0" distL="114300" distR="114300" simplePos="0" relativeHeight="251667456" behindDoc="0" locked="0" layoutInCell="1" allowOverlap="1">
                <wp:simplePos x="0" y="0"/>
                <wp:positionH relativeFrom="column">
                  <wp:posOffset>1105786</wp:posOffset>
                </wp:positionH>
                <wp:positionV relativeFrom="paragraph">
                  <wp:posOffset>1580</wp:posOffset>
                </wp:positionV>
                <wp:extent cx="3524250" cy="1271270"/>
                <wp:effectExtent l="0" t="0" r="0" b="5080"/>
                <wp:wrapTight wrapText="bothSides">
                  <wp:wrapPolygon edited="0">
                    <wp:start x="0" y="0"/>
                    <wp:lineTo x="0" y="21363"/>
                    <wp:lineTo x="21483" y="21363"/>
                    <wp:lineTo x="21483" y="0"/>
                    <wp:lineTo x="0" y="0"/>
                  </wp:wrapPolygon>
                </wp:wrapTight>
                <wp:docPr id="10" name="Grupo 10"/>
                <wp:cNvGraphicFramePr/>
                <a:graphic xmlns:a="http://schemas.openxmlformats.org/drawingml/2006/main">
                  <a:graphicData uri="http://schemas.microsoft.com/office/word/2010/wordprocessingGroup">
                    <wpg:wgp>
                      <wpg:cNvGrpSpPr/>
                      <wpg:grpSpPr>
                        <a:xfrm>
                          <a:off x="0" y="0"/>
                          <a:ext cx="3524250" cy="1271270"/>
                          <a:chOff x="0" y="0"/>
                          <a:chExt cx="3524250" cy="1271270"/>
                        </a:xfrm>
                      </wpg:grpSpPr>
                      <pic:pic xmlns:pic="http://schemas.openxmlformats.org/drawingml/2006/picture">
                        <pic:nvPicPr>
                          <pic:cNvPr id="8" name="Imagen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24250" cy="942975"/>
                          </a:xfrm>
                          <a:prstGeom prst="rect">
                            <a:avLst/>
                          </a:prstGeom>
                        </pic:spPr>
                      </pic:pic>
                      <wps:wsp>
                        <wps:cNvPr id="9" name="Cuadro de texto 9"/>
                        <wps:cNvSpPr txBox="1"/>
                        <wps:spPr>
                          <a:xfrm>
                            <a:off x="0" y="998855"/>
                            <a:ext cx="3524250" cy="27241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2</w:t>
                              </w:r>
                              <w:r w:rsidR="00EE1CBE">
                                <w:rPr>
                                  <w:noProof/>
                                </w:rPr>
                                <w:fldChar w:fldCharType="end"/>
                              </w:r>
                              <w:r>
                                <w:t>: Cadena de bloques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0" o:spid="_x0000_s1031" style="position:absolute;left:0;text-align:left;margin-left:87.05pt;margin-top:.1pt;width:277.5pt;height:100.1pt;z-index:251667456" coordsize="35242,12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">
                <v:shape id="Imagen 8" o:spid="_x0000_s1032" type="#_x0000_t75" style="position:absolute;width:35242;height:9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">
                  <v:imagedata r:id="rId15" o:title=""/>
                </v:shape>
                <v:shape id="Cuadro de texto 9" o:spid="_x0000_s1033" type="#_x0000_t202" style="position:absolute;top:9988;width:35242;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2</w:t>
                        </w:r>
                        <w:r w:rsidR="00EE1CBE">
                          <w:rPr>
                            <w:noProof/>
                          </w:rPr>
                          <w:fldChar w:fldCharType="end"/>
                        </w:r>
                        <w:r>
                          <w:t>: Cadena de bloques</w:t>
                        </w:r>
                      </w:p>
                    </w:txbxContent>
                  </v:textbox>
                </v:shape>
                <w10:wrap type="tight"/>
              </v:group>
            </w:pict>
          </mc:Fallback>
        </mc:AlternateContent>
      </w:r>
    </w:p>
    <w:p w:rsidR="00897E63" w:rsidRDefault="00897E63" w:rsidP="00DB7329"/>
    <w:p w:rsidR="00897E63" w:rsidRDefault="00897E63" w:rsidP="00DB7329"/>
    <w:p w:rsidR="00897E63" w:rsidRDefault="00897E63" w:rsidP="00DB7329"/>
    <w:p w:rsidR="00897E63" w:rsidRDefault="00897E63" w:rsidP="00DB7329"/>
    <w:p w:rsidR="00A14E3B" w:rsidRDefault="00301737" w:rsidP="00DB7329">
      <w:pPr>
        <w:pStyle w:val="Ttulo1"/>
        <w:numPr>
          <w:ilvl w:val="0"/>
          <w:numId w:val="30"/>
        </w:numPr>
      </w:pPr>
      <w:bookmarkStart w:id="10" w:name="_Red"/>
      <w:bookmarkStart w:id="11" w:name="_Toc499524995"/>
      <w:bookmarkEnd w:id="10"/>
      <w:r>
        <w:t>Red</w:t>
      </w:r>
      <w:bookmarkEnd w:id="11"/>
    </w:p>
    <w:p w:rsidR="00155A02" w:rsidRDefault="00155A02" w:rsidP="00DB7329">
      <w:r>
        <w:t xml:space="preserve">El funcionamiento de la red se comentará a continuación. En primer lugar, las transacciones nuevas se </w:t>
      </w:r>
      <w:r w:rsidR="00EC29EA">
        <w:t>emiten</w:t>
      </w:r>
      <w:r>
        <w:t xml:space="preserve"> a todos los nodos de la red. A su vez, cada nodo recoge nuevas transacciones en un bloque y trabaja en encontrar una prueba ce trabajo difícil para su bloque. Cuando un nodo encuentra una prueba de trabajo, la </w:t>
      </w:r>
      <w:r w:rsidR="00EC29EA">
        <w:t xml:space="preserve">emite </w:t>
      </w:r>
      <w:r>
        <w:t>a todos los nodos. Los nodos aceptan el bloque solo si todas las transacciones son válidas y no han sido gastadas. Los nodos expresan su aprobación trabajando en crear el siguiente bloque en la cadena, utilizando el hash del bloque aceptado como el resumen digital anterior.</w:t>
      </w:r>
    </w:p>
    <w:p w:rsidR="00EC29EA" w:rsidRDefault="00155A02" w:rsidP="00DB7329">
      <w:r>
        <w:t xml:space="preserve">Los nodos siempre consideran que la cadena más larga es la correcta y continuarán trabajando con el fin de seguir extendiéndola. </w:t>
      </w:r>
      <w:r w:rsidR="00EC29EA">
        <w:t>Si dos nodos emiten a los demás de diferentes versiones del mismo siguiente bloque simultáneamente, los nodos receptores trabajarán en el primer bloque que recibieran, pero guardarán la otra cadena, por si esta se vuelve más larga. Los nodos cambiarán de cadena si, cuando se descubra el siguiente trabajo, la cadena resultante se vuelve más larga.</w:t>
      </w:r>
    </w:p>
    <w:p w:rsidR="00A14E3B" w:rsidRDefault="00EC29EA" w:rsidP="00DB7329">
      <w:r>
        <w:t>La emisión de nuevas transacciones no tiene porqué alcanzar a todos los nodos, con que alcance a un número considerable es suficiente, ya que una vez que esté en los nodos se convertirá en parte de un bloque. La emisión de bloques es tolerante a fallos, puesto que si un nodo no recibe un bloque, cuando reciba el siguiente lo pedirá, ya que se dará cuenta de que le hace falta.</w:t>
      </w:r>
    </w:p>
    <w:p w:rsidR="00A14E3B" w:rsidRDefault="00301737" w:rsidP="00DB7329">
      <w:pPr>
        <w:pStyle w:val="Ttulo1"/>
        <w:numPr>
          <w:ilvl w:val="0"/>
          <w:numId w:val="30"/>
        </w:numPr>
      </w:pPr>
      <w:bookmarkStart w:id="12" w:name="_Espacio_de_disco"/>
      <w:bookmarkStart w:id="13" w:name="_Toc499524996"/>
      <w:bookmarkEnd w:id="12"/>
      <w:r>
        <w:t>Espacio de disco necesario</w:t>
      </w:r>
      <w:bookmarkEnd w:id="13"/>
    </w:p>
    <w:p w:rsidR="001B022B" w:rsidRDefault="001B022B" w:rsidP="00DB7329">
      <w:r>
        <w:t xml:space="preserve">Una vez que la última transacción de una moneda se vea oculta por suficientes bloques, las transacciones previas pueden ser descartadas para salvar memoria. Con el fin de realizar esta tarea sin romper el resumen digital del bloque, las transacciones se resumen digitalmente en un árbol </w:t>
      </w:r>
      <w:proofErr w:type="spellStart"/>
      <w:r>
        <w:t>Merkle</w:t>
      </w:r>
      <w:proofErr w:type="spellEnd"/>
      <w:r>
        <w:t>.</w:t>
      </w:r>
      <w:r w:rsidR="001307E4">
        <w:t xml:space="preserve"> </w:t>
      </w:r>
      <w:r>
        <w:t xml:space="preserve">En el resumen del bloque únicamente se incluye la raíz de este árbol. Los bloques con más antigüedad se pueden compactar recortando las ramas del árbol. Además, los resúmenes digitales externos no necesitan ser almacenados. Así pues, tras aplicar el árbol de </w:t>
      </w:r>
      <w:proofErr w:type="spellStart"/>
      <w:r>
        <w:t>Merkle</w:t>
      </w:r>
      <w:proofErr w:type="spellEnd"/>
      <w:r>
        <w:t xml:space="preserve"> y tras recortar hashes innecesarios, se obtendría la siguiente ilustración:</w:t>
      </w:r>
    </w:p>
    <w:p w:rsidR="001B022B" w:rsidRDefault="001B022B" w:rsidP="00DB7329">
      <w:r>
        <w:rPr>
          <w:noProof/>
        </w:rPr>
        <w:lastRenderedPageBreak/>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37066</wp:posOffset>
                </wp:positionV>
                <wp:extent cx="4143375" cy="2515870"/>
                <wp:effectExtent l="0" t="0" r="9525" b="0"/>
                <wp:wrapTight wrapText="bothSides">
                  <wp:wrapPolygon edited="0">
                    <wp:start x="0" y="0"/>
                    <wp:lineTo x="0" y="21426"/>
                    <wp:lineTo x="21550" y="21426"/>
                    <wp:lineTo x="21550" y="0"/>
                    <wp:lineTo x="0" y="0"/>
                  </wp:wrapPolygon>
                </wp:wrapTight>
                <wp:docPr id="7" name="Grupo 7"/>
                <wp:cNvGraphicFramePr/>
                <a:graphic xmlns:a="http://schemas.openxmlformats.org/drawingml/2006/main">
                  <a:graphicData uri="http://schemas.microsoft.com/office/word/2010/wordprocessingGroup">
                    <wpg:wgp>
                      <wpg:cNvGrpSpPr/>
                      <wpg:grpSpPr>
                        <a:xfrm>
                          <a:off x="0" y="0"/>
                          <a:ext cx="4143375" cy="2515870"/>
                          <a:chOff x="0" y="0"/>
                          <a:chExt cx="4143375" cy="2515870"/>
                        </a:xfrm>
                      </wpg:grpSpPr>
                      <pic:pic xmlns:pic="http://schemas.openxmlformats.org/drawingml/2006/picture">
                        <pic:nvPicPr>
                          <pic:cNvPr id="5"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43375" cy="2190750"/>
                          </a:xfrm>
                          <a:prstGeom prst="rect">
                            <a:avLst/>
                          </a:prstGeom>
                        </pic:spPr>
                      </pic:pic>
                      <wps:wsp>
                        <wps:cNvPr id="6" name="Cuadro de texto 6"/>
                        <wps:cNvSpPr txBox="1"/>
                        <wps:spPr>
                          <a:xfrm>
                            <a:off x="0" y="2243455"/>
                            <a:ext cx="4143375" cy="27241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w:instrText>
                              </w:r>
                              <w:r w:rsidR="00EE1CBE">
                                <w:instrText xml:space="preserve">* ARABIC </w:instrText>
                              </w:r>
                              <w:r w:rsidR="00EE1CBE">
                                <w:fldChar w:fldCharType="separate"/>
                              </w:r>
                              <w:r w:rsidR="0034124B">
                                <w:rPr>
                                  <w:noProof/>
                                </w:rPr>
                                <w:t>3</w:t>
                              </w:r>
                              <w:r w:rsidR="00EE1CB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7" o:spid="_x0000_s1034" style="position:absolute;left:0;text-align:left;margin-left:0;margin-top:2.9pt;width:326.25pt;height:198.1pt;z-index:251663360;mso-position-horizontal:center;mso-position-horizontal-relative:margin" coordsize="41433,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">
                <v:shape id="Imagen 5" o:spid="_x0000_s1035" type="#_x0000_t75" style="position:absolute;width:41433;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">
                  <v:imagedata r:id="rId17" o:title=""/>
                </v:shape>
                <v:shape id="Cuadro de texto 6" o:spid="_x0000_s1036" type="#_x0000_t202" style="position:absolute;top:22434;width:4143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w:instrText>
                        </w:r>
                        <w:r w:rsidR="00EE1CBE">
                          <w:instrText xml:space="preserve">* ARABIC </w:instrText>
                        </w:r>
                        <w:r w:rsidR="00EE1CBE">
                          <w:fldChar w:fldCharType="separate"/>
                        </w:r>
                        <w:r w:rsidR="0034124B">
                          <w:rPr>
                            <w:noProof/>
                          </w:rPr>
                          <w:t>3</w:t>
                        </w:r>
                        <w:r w:rsidR="00EE1CBE">
                          <w:rPr>
                            <w:noProof/>
                          </w:rPr>
                          <w:fldChar w:fldCharType="end"/>
                        </w:r>
                      </w:p>
                    </w:txbxContent>
                  </v:textbox>
                </v:shape>
                <w10:wrap type="tight" anchorx="margin"/>
              </v:group>
            </w:pict>
          </mc:Fallback>
        </mc:AlternateContent>
      </w:r>
    </w:p>
    <w:p w:rsidR="001B022B" w:rsidRDefault="001B022B" w:rsidP="00DB7329"/>
    <w:p w:rsidR="001B022B" w:rsidRDefault="001B022B" w:rsidP="00DB7329"/>
    <w:p w:rsidR="001B022B" w:rsidRDefault="001B022B" w:rsidP="00DB7329"/>
    <w:p w:rsidR="001B022B" w:rsidRDefault="001B022B" w:rsidP="00DB7329"/>
    <w:p w:rsidR="001B022B" w:rsidRDefault="001B022B" w:rsidP="00DB7329"/>
    <w:p w:rsidR="001B022B" w:rsidRDefault="001B022B" w:rsidP="00DB7329"/>
    <w:p w:rsidR="001B022B" w:rsidRDefault="001B022B" w:rsidP="00DB7329"/>
    <w:p w:rsidR="001B022B" w:rsidRDefault="001B022B" w:rsidP="00DB7329"/>
    <w:p w:rsidR="00CE1359" w:rsidRDefault="00CE1359" w:rsidP="00DB7329">
      <w:pPr>
        <w:pStyle w:val="Ttulo2"/>
        <w:numPr>
          <w:ilvl w:val="1"/>
          <w:numId w:val="30"/>
        </w:numPr>
      </w:pPr>
      <w:bookmarkStart w:id="14" w:name="_Toc499524997"/>
      <w:r>
        <w:t xml:space="preserve">Descripción del funcionamiento de un árbol </w:t>
      </w:r>
      <w:proofErr w:type="spellStart"/>
      <w:r>
        <w:t>Merkle</w:t>
      </w:r>
      <w:bookmarkEnd w:id="14"/>
      <w:proofErr w:type="spellEnd"/>
    </w:p>
    <w:p w:rsidR="00CE1359" w:rsidRDefault="00CE1359" w:rsidP="00DB7329">
      <w:r>
        <w:t xml:space="preserve">Con el fin de comprender plenamente el funcionamiento del proceso explicado en la </w:t>
      </w:r>
      <w:r>
        <w:rPr>
          <w:i/>
        </w:rPr>
        <w:t xml:space="preserve">Ilustración </w:t>
      </w:r>
      <w:r w:rsidRPr="00CE1359">
        <w:t>3</w:t>
      </w:r>
      <w:r>
        <w:t xml:space="preserve"> es necesario comprender el funcionamiento de un árbol binario de hash </w:t>
      </w:r>
      <w:proofErr w:type="spellStart"/>
      <w:r>
        <w:t>Merkle</w:t>
      </w:r>
      <w:proofErr w:type="spellEnd"/>
      <w:r>
        <w:t xml:space="preserve">. </w:t>
      </w:r>
      <w:r w:rsidRPr="00CE1359">
        <w:t>Para</w:t>
      </w:r>
      <w:r>
        <w:t xml:space="preserve"> este caso concreto, los nodos se obtienen siguiendo los pasos que se explicarán a continuación. En primer lugar, las hojas del árbol se obtienen calculando los hashes dobles de cada transacción que va a formar parte del árbol, tal y como se muestra en la siguiente ilustración:</w:t>
      </w:r>
    </w:p>
    <w:p w:rsidR="00CE1359" w:rsidRDefault="00CE1359" w:rsidP="00DB7329">
      <w:r>
        <w:rPr>
          <w:noProof/>
        </w:rPr>
        <mc:AlternateContent>
          <mc:Choice Requires="wpg">
            <w:drawing>
              <wp:anchor distT="0" distB="0" distL="114300" distR="114300" simplePos="0" relativeHeight="251679744" behindDoc="0" locked="0" layoutInCell="1" allowOverlap="1">
                <wp:simplePos x="0" y="0"/>
                <wp:positionH relativeFrom="margin">
                  <wp:align>center</wp:align>
                </wp:positionH>
                <wp:positionV relativeFrom="paragraph">
                  <wp:posOffset>6985</wp:posOffset>
                </wp:positionV>
                <wp:extent cx="4038600" cy="1656715"/>
                <wp:effectExtent l="0" t="0" r="0" b="635"/>
                <wp:wrapTight wrapText="bothSides">
                  <wp:wrapPolygon edited="0">
                    <wp:start x="0" y="0"/>
                    <wp:lineTo x="0" y="21360"/>
                    <wp:lineTo x="21498" y="21360"/>
                    <wp:lineTo x="21498" y="0"/>
                    <wp:lineTo x="0" y="0"/>
                  </wp:wrapPolygon>
                </wp:wrapTight>
                <wp:docPr id="19" name="Grupo 19"/>
                <wp:cNvGraphicFramePr/>
                <a:graphic xmlns:a="http://schemas.openxmlformats.org/drawingml/2006/main">
                  <a:graphicData uri="http://schemas.microsoft.com/office/word/2010/wordprocessingGroup">
                    <wpg:wgp>
                      <wpg:cNvGrpSpPr/>
                      <wpg:grpSpPr>
                        <a:xfrm>
                          <a:off x="0" y="0"/>
                          <a:ext cx="4038600" cy="1656715"/>
                          <a:chOff x="0" y="0"/>
                          <a:chExt cx="4038600" cy="1656715"/>
                        </a:xfrm>
                      </wpg:grpSpPr>
                      <pic:pic xmlns:pic="http://schemas.openxmlformats.org/drawingml/2006/picture">
                        <pic:nvPicPr>
                          <pic:cNvPr id="17" name="Imagen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38600" cy="1323975"/>
                          </a:xfrm>
                          <a:prstGeom prst="rect">
                            <a:avLst/>
                          </a:prstGeom>
                        </pic:spPr>
                      </pic:pic>
                      <wps:wsp>
                        <wps:cNvPr id="18" name="Cuadro de texto 18"/>
                        <wps:cNvSpPr txBox="1"/>
                        <wps:spPr>
                          <a:xfrm>
                            <a:off x="0" y="1384300"/>
                            <a:ext cx="4038600" cy="27241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4</w:t>
                              </w:r>
                              <w:r w:rsidR="00EE1CB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9" o:spid="_x0000_s1037" style="position:absolute;left:0;text-align:left;margin-left:0;margin-top:.55pt;width:318pt;height:130.45pt;z-index:251679744;mso-position-horizontal:center;mso-position-horizontal-relative:margin" coordsize="40386,16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">
                <v:shape id="Imagen 17" o:spid="_x0000_s1038" type="#_x0000_t75" style="position:absolute;width:40386;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">
                  <v:imagedata r:id="rId19" o:title=""/>
                </v:shape>
                <v:shape id="Cuadro de texto 18" o:spid="_x0000_s1039" type="#_x0000_t202" style="position:absolute;top:13843;width:4038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4</w:t>
                        </w:r>
                        <w:r w:rsidR="00EE1CBE">
                          <w:rPr>
                            <w:noProof/>
                          </w:rPr>
                          <w:fldChar w:fldCharType="end"/>
                        </w:r>
                      </w:p>
                    </w:txbxContent>
                  </v:textbox>
                </v:shape>
                <w10:wrap type="tight" anchorx="margin"/>
              </v:group>
            </w:pict>
          </mc:Fallback>
        </mc:AlternateContent>
      </w:r>
    </w:p>
    <w:p w:rsidR="00CE1359" w:rsidRDefault="00CE1359" w:rsidP="00DB7329"/>
    <w:p w:rsidR="00CE1359" w:rsidRDefault="00CE1359" w:rsidP="00DB7329"/>
    <w:p w:rsidR="00CE1359" w:rsidRDefault="00CE1359" w:rsidP="00DB7329"/>
    <w:p w:rsidR="00CE1359" w:rsidRDefault="00CE1359" w:rsidP="00DB7329"/>
    <w:p w:rsidR="00CE1359" w:rsidRDefault="00CE1359" w:rsidP="00DB7329"/>
    <w:p w:rsidR="00CE1359" w:rsidRDefault="00CE1359" w:rsidP="00DB7329">
      <w:r>
        <w:t xml:space="preserve">En segundo lugar, para obtener los nodos intermedios, los resúmenes digitales calculados en el nivel inferior se agrupan por parejas y se calcula el hash correspondiente a la concatenación de los hashes. Este proceso se repite recursivamente, lo que implica que cada nivel tendrá la mitad de nodos que el anterior. Finalmente, el nodo raíz se calcula de la misma forma que los anteriores. Gracias a esta estructura de datos es posible tener un bloque sin transacciones, lo que permite almacenar con más facilidad </w:t>
      </w:r>
      <w:r w:rsidR="00107008">
        <w:t>la información.</w:t>
      </w:r>
    </w:p>
    <w:p w:rsidR="00CE1359" w:rsidRDefault="00CE1359" w:rsidP="00DB7329">
      <w:pPr>
        <w:pStyle w:val="Ttulo2"/>
        <w:numPr>
          <w:ilvl w:val="1"/>
          <w:numId w:val="30"/>
        </w:numPr>
      </w:pPr>
      <w:bookmarkStart w:id="15" w:name="_Toc499524998"/>
      <w:r>
        <w:t>Espacio ocupado por un bloque sin transacciones</w:t>
      </w:r>
      <w:bookmarkEnd w:id="15"/>
    </w:p>
    <w:p w:rsidR="001B022B" w:rsidRPr="001B022B" w:rsidRDefault="001B022B" w:rsidP="00DB7329">
      <w:r>
        <w:t xml:space="preserve">El cabecero </w:t>
      </w:r>
      <w:r w:rsidR="00897E63">
        <w:t xml:space="preserve">de un bloque sin transacciones ocupa unos 80 bytes. Puesto que se genera, como mucho, un bloque cada 10 minutos, anualmente se producen unos </w:t>
      </w:r>
      <m:oMath>
        <m:r>
          <w:rPr>
            <w:rFonts w:ascii="Cambria Math" w:hAnsi="Cambria Math"/>
          </w:rPr>
          <m:t xml:space="preserve">80*6*24*365= </m:t>
        </m:r>
        <m:r>
          <m:rPr>
            <m:sty m:val="p"/>
          </m:rPr>
          <w:rPr>
            <w:rStyle w:val="nowrap1"/>
            <w:rFonts w:ascii="Cambria Math" w:hAnsi="Cambria Math" w:cs="Arial"/>
            <w:color w:val="444444"/>
            <w:sz w:val="21"/>
            <w:szCs w:val="21"/>
          </w:rPr>
          <m:t>4204800</m:t>
        </m:r>
      </m:oMath>
      <w:r w:rsidR="00897E63">
        <w:rPr>
          <w:rStyle w:val="nowrap1"/>
          <w:color w:val="444444"/>
          <w:sz w:val="21"/>
          <w:szCs w:val="21"/>
        </w:rPr>
        <w:t xml:space="preserve"> </w:t>
      </w:r>
      <w:r w:rsidR="00897E63" w:rsidRPr="00897E63">
        <w:t>bytes</w:t>
      </w:r>
      <w:r w:rsidR="00897E63">
        <w:t xml:space="preserve"> (4.2 MB). Dado el tamaño medio de la RAM de los ordenadores actuales, entre 2 y 8 GB, este gasto en almacenamiento es despreciable.</w:t>
      </w:r>
    </w:p>
    <w:p w:rsidR="00A41F52" w:rsidRDefault="00A41F52" w:rsidP="00DB7329">
      <w:pPr>
        <w:pStyle w:val="Ttulo1"/>
        <w:numPr>
          <w:ilvl w:val="0"/>
          <w:numId w:val="30"/>
        </w:numPr>
      </w:pPr>
      <w:bookmarkStart w:id="16" w:name="_Verificación_de_pago"/>
      <w:bookmarkStart w:id="17" w:name="_Toc499524999"/>
      <w:bookmarkEnd w:id="16"/>
      <w:r>
        <w:lastRenderedPageBreak/>
        <w:t>Verificación de pago simplificada</w:t>
      </w:r>
      <w:bookmarkEnd w:id="17"/>
    </w:p>
    <w:p w:rsidR="00897E63" w:rsidRDefault="00897E63" w:rsidP="00DB7329">
      <w:r>
        <w:rPr>
          <w:noProof/>
        </w:rPr>
        <mc:AlternateContent>
          <mc:Choice Requires="wpg">
            <w:drawing>
              <wp:anchor distT="0" distB="0" distL="114300" distR="114300" simplePos="0" relativeHeight="251671552" behindDoc="0" locked="0" layoutInCell="1" allowOverlap="1">
                <wp:simplePos x="0" y="0"/>
                <wp:positionH relativeFrom="column">
                  <wp:posOffset>287079</wp:posOffset>
                </wp:positionH>
                <wp:positionV relativeFrom="paragraph">
                  <wp:posOffset>1020297</wp:posOffset>
                </wp:positionV>
                <wp:extent cx="5153025" cy="2643505"/>
                <wp:effectExtent l="0" t="0" r="9525" b="4445"/>
                <wp:wrapTight wrapText="bothSides">
                  <wp:wrapPolygon edited="0">
                    <wp:start x="0" y="0"/>
                    <wp:lineTo x="0" y="21481"/>
                    <wp:lineTo x="21560" y="21481"/>
                    <wp:lineTo x="21560"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5153025" cy="2643505"/>
                          <a:chOff x="0" y="0"/>
                          <a:chExt cx="5153025" cy="2643505"/>
                        </a:xfrm>
                      </wpg:grpSpPr>
                      <pic:pic xmlns:pic="http://schemas.openxmlformats.org/drawingml/2006/picture">
                        <pic:nvPicPr>
                          <pic:cNvPr id="11" name="Imagen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53025" cy="2143125"/>
                          </a:xfrm>
                          <a:prstGeom prst="rect">
                            <a:avLst/>
                          </a:prstGeom>
                        </pic:spPr>
                      </pic:pic>
                      <wps:wsp>
                        <wps:cNvPr id="12" name="Cuadro de texto 12"/>
                        <wps:cNvSpPr txBox="1"/>
                        <wps:spPr>
                          <a:xfrm>
                            <a:off x="0" y="2200910"/>
                            <a:ext cx="5153025" cy="44259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5</w:t>
                              </w:r>
                              <w:r w:rsidR="00EE1CBE">
                                <w:rPr>
                                  <w:noProof/>
                                </w:rPr>
                                <w:fldChar w:fldCharType="end"/>
                              </w:r>
                              <w:r>
                                <w:t>: Cadena de prueba de trabajo para realizar la verificación de pago simplificada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3" o:spid="_x0000_s1040" style="position:absolute;left:0;text-align:left;margin-left:22.6pt;margin-top:80.35pt;width:405.75pt;height:208.15pt;z-index:251671552" coordsize="51530,2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">
                <v:shape id="Imagen 11" o:spid="_x0000_s1041" type="#_x0000_t75" style="position:absolute;width:5153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">
                  <v:imagedata r:id="rId21" o:title=""/>
                </v:shape>
                <v:shape id="Cuadro de texto 12" o:spid="_x0000_s1042" type="#_x0000_t202" style="position:absolute;top:22009;width:51530;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5</w:t>
                        </w:r>
                        <w:r w:rsidR="00EE1CBE">
                          <w:rPr>
                            <w:noProof/>
                          </w:rPr>
                          <w:fldChar w:fldCharType="end"/>
                        </w:r>
                        <w:r>
                          <w:t>: Cadena de prueba de trabajo para realizar la verificación de pago simplificada</w:t>
                        </w:r>
                      </w:p>
                    </w:txbxContent>
                  </v:textbox>
                </v:shape>
                <w10:wrap type="tight"/>
              </v:group>
            </w:pict>
          </mc:Fallback>
        </mc:AlternateContent>
      </w:r>
      <w:r>
        <w:t xml:space="preserve">Para verificar pagos sin el uso de un nodo de red entero, un usuario únicamente necesita mantener una copia de los cabeceros de los bloques de la cadena de prueba de trabajo más larga que pueda obtener y obtener la rama del árbol </w:t>
      </w:r>
      <w:proofErr w:type="spellStart"/>
      <w:r>
        <w:t>Merkle</w:t>
      </w:r>
      <w:proofErr w:type="spellEnd"/>
      <w:r>
        <w:t xml:space="preserve"> enlazando la transacción con el bloque que tiene el </w:t>
      </w:r>
      <w:proofErr w:type="spellStart"/>
      <w:r>
        <w:rPr>
          <w:i/>
        </w:rPr>
        <w:t>timestamp</w:t>
      </w:r>
      <w:proofErr w:type="spellEnd"/>
      <w:r>
        <w:t xml:space="preserve"> en él. El usuario deberá enlazar la transacción a la cadena, con el fin de saber si un nodo de la red la ha aceptado y, por lo tanto, ha añadido bloques posteriormente.</w:t>
      </w:r>
    </w:p>
    <w:p w:rsidR="00897E63" w:rsidRPr="00DB7329" w:rsidRDefault="00897E63" w:rsidP="00DB7329">
      <w:r>
        <w:t xml:space="preserve">Este </w:t>
      </w:r>
      <w:r w:rsidRPr="00DB7329">
        <w:t xml:space="preserve">método de verificación es seguro siempre y cuando nodos honestos controlen la red. </w:t>
      </w:r>
      <w:r w:rsidR="00861410" w:rsidRPr="00DB7329">
        <w:t xml:space="preserve">Esto es porque este método simplificado puede verse engañado por transacciones falsas, fabricadas por un atacante mientras este cuente con poder en la red. Para protegerse de este atacante, se podrían aceptar alertas de los nodos de la red conforme se han detectado bloques inválidos. </w:t>
      </w:r>
    </w:p>
    <w:p w:rsidR="00897E63" w:rsidRPr="00897E63" w:rsidRDefault="00897E63" w:rsidP="00DB7329"/>
    <w:p w:rsidR="00A41F52" w:rsidRDefault="00A41F52" w:rsidP="00DB7329">
      <w:pPr>
        <w:pStyle w:val="Ttulo1"/>
        <w:numPr>
          <w:ilvl w:val="0"/>
          <w:numId w:val="30"/>
        </w:numPr>
      </w:pPr>
      <w:bookmarkStart w:id="18" w:name="_Privacidad"/>
      <w:bookmarkStart w:id="19" w:name="_Toc499525000"/>
      <w:bookmarkEnd w:id="18"/>
      <w:r>
        <w:t>Privacidad</w:t>
      </w:r>
      <w:bookmarkStart w:id="20" w:name="_Legislación_y_controversias"/>
      <w:bookmarkEnd w:id="19"/>
      <w:bookmarkEnd w:id="20"/>
    </w:p>
    <w:p w:rsidR="00861410" w:rsidRDefault="00614ADB" w:rsidP="00DB7329">
      <w:r>
        <w:rPr>
          <w:noProof/>
        </w:rPr>
        <mc:AlternateContent>
          <mc:Choice Requires="wpg">
            <w:drawing>
              <wp:anchor distT="0" distB="0" distL="114300" distR="114300" simplePos="0" relativeHeight="251675648" behindDoc="0" locked="0" layoutInCell="1" allowOverlap="1">
                <wp:simplePos x="0" y="0"/>
                <wp:positionH relativeFrom="column">
                  <wp:posOffset>765544</wp:posOffset>
                </wp:positionH>
                <wp:positionV relativeFrom="paragraph">
                  <wp:posOffset>1176744</wp:posOffset>
                </wp:positionV>
                <wp:extent cx="4199890" cy="920750"/>
                <wp:effectExtent l="0" t="0" r="0" b="0"/>
                <wp:wrapTight wrapText="bothSides">
                  <wp:wrapPolygon edited="0">
                    <wp:start x="0" y="0"/>
                    <wp:lineTo x="0" y="21004"/>
                    <wp:lineTo x="21456" y="21004"/>
                    <wp:lineTo x="21456" y="0"/>
                    <wp:lineTo x="0" y="0"/>
                  </wp:wrapPolygon>
                </wp:wrapTight>
                <wp:docPr id="16" name="Grupo 16"/>
                <wp:cNvGraphicFramePr/>
                <a:graphic xmlns:a="http://schemas.openxmlformats.org/drawingml/2006/main">
                  <a:graphicData uri="http://schemas.microsoft.com/office/word/2010/wordprocessingGroup">
                    <wpg:wgp>
                      <wpg:cNvGrpSpPr/>
                      <wpg:grpSpPr>
                        <a:xfrm>
                          <a:off x="0" y="0"/>
                          <a:ext cx="4199890" cy="920750"/>
                          <a:chOff x="0" y="0"/>
                          <a:chExt cx="4199890" cy="920750"/>
                        </a:xfrm>
                      </wpg:grpSpPr>
                      <pic:pic xmlns:pic="http://schemas.openxmlformats.org/drawingml/2006/picture">
                        <pic:nvPicPr>
                          <pic:cNvPr id="14" name="Imagen 1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890" cy="595630"/>
                          </a:xfrm>
                          <a:prstGeom prst="rect">
                            <a:avLst/>
                          </a:prstGeom>
                          <a:noFill/>
                          <a:ln>
                            <a:noFill/>
                          </a:ln>
                        </pic:spPr>
                      </pic:pic>
                      <wps:wsp>
                        <wps:cNvPr id="15" name="Cuadro de texto 15"/>
                        <wps:cNvSpPr txBox="1"/>
                        <wps:spPr>
                          <a:xfrm>
                            <a:off x="0" y="648335"/>
                            <a:ext cx="4199890" cy="272415"/>
                          </a:xfrm>
                          <a:prstGeom prst="rect">
                            <a:avLst/>
                          </a:prstGeom>
                          <a:solidFill>
                            <a:prstClr val="white"/>
                          </a:solidFill>
                          <a:ln>
                            <a:noFill/>
                          </a:ln>
                        </wps:spPr>
                        <wps:txbx>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6</w:t>
                              </w:r>
                              <w:r w:rsidR="00EE1CB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6" o:spid="_x0000_s1043" style="position:absolute;left:0;text-align:left;margin-left:60.3pt;margin-top:92.65pt;width:330.7pt;height:72.5pt;z-index:251675648" coordsize="41998,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">
                <v:shape id="Imagen 14" o:spid="_x0000_s1044" type="#_x0000_t75" style="position:absolute;width:41998;height:5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">
                  <v:imagedata r:id="rId23" o:title=""/>
                </v:shape>
                <v:shape id="Cuadro de texto 15" o:spid="_x0000_s1045" type="#_x0000_t202" style="position:absolute;top:6483;width:4199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CE1359" w:rsidRDefault="00CE1359" w:rsidP="00DB7329">
                        <w:pPr>
                          <w:pStyle w:val="Descripcin"/>
                          <w:rPr>
                            <w:noProof/>
                          </w:rPr>
                        </w:pPr>
                        <w:r>
                          <w:t xml:space="preserve">Ilustración </w:t>
                        </w:r>
                        <w:r w:rsidR="00EE1CBE">
                          <w:fldChar w:fldCharType="begin"/>
                        </w:r>
                        <w:r w:rsidR="00EE1CBE">
                          <w:instrText xml:space="preserve"> SEQ Ilustración \* ARABIC </w:instrText>
                        </w:r>
                        <w:r w:rsidR="00EE1CBE">
                          <w:fldChar w:fldCharType="separate"/>
                        </w:r>
                        <w:r w:rsidR="0034124B">
                          <w:rPr>
                            <w:noProof/>
                          </w:rPr>
                          <w:t>6</w:t>
                        </w:r>
                        <w:r w:rsidR="00EE1CBE">
                          <w:rPr>
                            <w:noProof/>
                          </w:rPr>
                          <w:fldChar w:fldCharType="end"/>
                        </w:r>
                      </w:p>
                    </w:txbxContent>
                  </v:textbox>
                </v:shape>
                <w10:wrap type="tight"/>
              </v:group>
            </w:pict>
          </mc:Fallback>
        </mc:AlternateContent>
      </w:r>
      <w:r w:rsidR="00861410">
        <w:t xml:space="preserve">La necesidad de anunciar todas las transacciones públicamente podría dar la impresión de que limita la privacidad de los usuarios. Sin embargo, la privacidad se mantiene ya que no es necesario </w:t>
      </w:r>
      <w:r w:rsidR="001B6578">
        <w:t xml:space="preserve">que las claves públicas se asocien a alguien. Es decir, se sabe que un usuario </w:t>
      </w:r>
      <w:r w:rsidR="001B6578" w:rsidRPr="001B6578">
        <w:rPr>
          <w:i/>
        </w:rPr>
        <w:t>x</w:t>
      </w:r>
      <w:r w:rsidR="001B6578">
        <w:t xml:space="preserve"> está mandando una cantidad </w:t>
      </w:r>
      <w:r w:rsidR="001B6578">
        <w:rPr>
          <w:i/>
        </w:rPr>
        <w:t>y</w:t>
      </w:r>
      <w:r w:rsidR="001B6578">
        <w:t xml:space="preserve"> a un usuario </w:t>
      </w:r>
      <w:r w:rsidR="001B6578">
        <w:rPr>
          <w:i/>
        </w:rPr>
        <w:t>z</w:t>
      </w:r>
      <w:r w:rsidR="001B6578">
        <w:t xml:space="preserve">, pero no se sabe quiénes son estos usuarios. Como medida de prevención adicional, se debería crear un nuevo par de claves para cada transacción con el fin de evitar la conexión de una clave pública a un usuario concreto. </w:t>
      </w:r>
    </w:p>
    <w:p w:rsidR="001B6578" w:rsidRPr="00861410" w:rsidRDefault="001B6578" w:rsidP="00DB7329"/>
    <w:p w:rsidR="00A41F52" w:rsidRDefault="00A41F52" w:rsidP="00DB7329">
      <w:pPr>
        <w:pStyle w:val="Ttulo1"/>
        <w:numPr>
          <w:ilvl w:val="0"/>
          <w:numId w:val="30"/>
        </w:numPr>
      </w:pPr>
      <w:bookmarkStart w:id="21" w:name="_Conclusión"/>
      <w:bookmarkStart w:id="22" w:name="_Toc499525001"/>
      <w:bookmarkEnd w:id="21"/>
      <w:r>
        <w:t>Conclusión</w:t>
      </w:r>
      <w:bookmarkEnd w:id="22"/>
    </w:p>
    <w:p w:rsidR="00A41F52" w:rsidRDefault="00614ADB" w:rsidP="00DB7329">
      <w:r>
        <w:t xml:space="preserve">Las firmas digitales son fundamentales para que el protocolo Bitcoin funcione apropiadamente. En primer lugar, permiten tener control sobre la propiedad de la moneda.  En segundo lugar, a través </w:t>
      </w:r>
      <w:r>
        <w:lastRenderedPageBreak/>
        <w:t>de ellas se construye la arquitectura distribuida, puesto que es necesario realizar comprobaciones sobre las transacciones, ya que el sistema de pruebas de trabajo está basado en SHA-256. Además, la red de nodos involucrados se crea a partir de transacciones y bloques formados por las mismas.</w:t>
      </w:r>
    </w:p>
    <w:p w:rsidR="00614ADB" w:rsidRPr="00106773" w:rsidRDefault="00614ADB" w:rsidP="00DB7329">
      <w:r>
        <w:t xml:space="preserve">Por el momento, </w:t>
      </w:r>
      <w:r w:rsidR="00106773">
        <w:t xml:space="preserve">los </w:t>
      </w:r>
      <w:r w:rsidR="00106773">
        <w:rPr>
          <w:i/>
        </w:rPr>
        <w:t>bitcoins</w:t>
      </w:r>
      <w:r w:rsidR="00106773">
        <w:t xml:space="preserve"> no han cambiado radicalmente el panorama económico, pero han demostrado que es posible realizar transacciones de una forma completamente nueva, sin intermediarios tradicionales como la banca. Es por ello por lo que es muy difícil negar que han supuesto un antes y un después. Sin embargo, de no existir funciones </w:t>
      </w:r>
      <w:r w:rsidR="00106773">
        <w:rPr>
          <w:i/>
        </w:rPr>
        <w:t>hash</w:t>
      </w:r>
      <w:r w:rsidR="00106773">
        <w:t>, o funciones de resumen digital, no podría existir esta criptomoneda ni su protocolo asociado tal y como la conocemos.</w:t>
      </w:r>
    </w:p>
    <w:p w:rsidR="00A41F52" w:rsidRPr="00A41F52" w:rsidRDefault="00A41F52" w:rsidP="00DB7329"/>
    <w:p w:rsidR="001222E1" w:rsidRDefault="001222E1" w:rsidP="00DB7329">
      <w:pPr>
        <w:rPr>
          <w:rFonts w:asciiTheme="majorHAnsi" w:eastAsiaTheme="majorEastAsia" w:hAnsiTheme="majorHAnsi" w:cstheme="majorBidi"/>
          <w:sz w:val="36"/>
          <w:szCs w:val="36"/>
        </w:rPr>
      </w:pPr>
      <w:r>
        <w:br w:type="page"/>
      </w:r>
    </w:p>
    <w:p w:rsidR="008A4AEA" w:rsidRPr="008A4AEA" w:rsidRDefault="008A4AEA" w:rsidP="00DB7329">
      <w:pPr>
        <w:pStyle w:val="Ttulo1"/>
      </w:pPr>
      <w:bookmarkStart w:id="23" w:name="_Toc499525002"/>
      <w:r>
        <w:lastRenderedPageBreak/>
        <w:t>Referencias</w:t>
      </w:r>
      <w:bookmarkEnd w:id="23"/>
    </w:p>
    <w:p w:rsidR="00855982" w:rsidRPr="00106773" w:rsidRDefault="00106773" w:rsidP="00DB7329">
      <w:pPr>
        <w:pStyle w:val="Prrafodelista"/>
        <w:numPr>
          <w:ilvl w:val="0"/>
          <w:numId w:val="31"/>
        </w:numPr>
      </w:pPr>
      <w:r w:rsidRPr="003E2620">
        <w:rPr>
          <w:lang w:val="en-GB"/>
        </w:rPr>
        <w:t xml:space="preserve">J. Brito. A. </w:t>
      </w:r>
      <w:proofErr w:type="spellStart"/>
      <w:r w:rsidRPr="003E2620">
        <w:rPr>
          <w:lang w:val="en-GB"/>
        </w:rPr>
        <w:t>Castilllo</w:t>
      </w:r>
      <w:proofErr w:type="spellEnd"/>
      <w:r w:rsidRPr="003E2620">
        <w:rPr>
          <w:lang w:val="en-GB"/>
        </w:rPr>
        <w:t xml:space="preserve">. </w:t>
      </w:r>
      <w:r w:rsidRPr="00106773">
        <w:rPr>
          <w:i/>
          <w:lang w:val="en-GB"/>
        </w:rPr>
        <w:t>BITCOIN: A primer for Policymakers</w:t>
      </w:r>
      <w:r>
        <w:rPr>
          <w:lang w:val="en-GB"/>
        </w:rPr>
        <w:t xml:space="preserve">. </w:t>
      </w:r>
      <w:r w:rsidRPr="003E2620">
        <w:t xml:space="preserve">2013. </w:t>
      </w:r>
      <w:hyperlink r:id="rId24" w:history="1">
        <w:r w:rsidRPr="00106773">
          <w:rPr>
            <w:rStyle w:val="Hipervnculo"/>
          </w:rPr>
          <w:t>https://www.mercatus.org/system/files/Brito_BitcoinPrimer.pdf</w:t>
        </w:r>
      </w:hyperlink>
      <w:r w:rsidR="00FA63B9" w:rsidRPr="00106773">
        <w:t xml:space="preserve"> </w:t>
      </w:r>
      <w:r w:rsidRPr="00106773">
        <w:t>[Úl</w:t>
      </w:r>
      <w:r>
        <w:t>tima visita: 23/11/2017</w:t>
      </w:r>
      <w:r w:rsidRPr="00106773">
        <w:t>]</w:t>
      </w:r>
    </w:p>
    <w:p w:rsidR="00FA63B9" w:rsidRPr="003E2620" w:rsidRDefault="00106773" w:rsidP="00DB7329">
      <w:pPr>
        <w:pStyle w:val="Prrafodelista"/>
        <w:numPr>
          <w:ilvl w:val="0"/>
          <w:numId w:val="31"/>
        </w:numPr>
      </w:pPr>
      <w:r w:rsidRPr="003E2620">
        <w:rPr>
          <w:lang w:val="en-GB"/>
        </w:rPr>
        <w:t xml:space="preserve">S. Nakamoto. </w:t>
      </w:r>
      <w:r w:rsidRPr="00106773">
        <w:rPr>
          <w:lang w:val="en-GB"/>
        </w:rPr>
        <w:t xml:space="preserve">Bitcoin: </w:t>
      </w:r>
      <w:r w:rsidRPr="001307E4">
        <w:rPr>
          <w:i/>
          <w:lang w:val="en-GB"/>
        </w:rPr>
        <w:t>A Peer-To-Peer Electronic Cash System</w:t>
      </w:r>
      <w:r w:rsidR="001307E4">
        <w:rPr>
          <w:lang w:val="en-GB"/>
        </w:rPr>
        <w:t xml:space="preserve">. </w:t>
      </w:r>
      <w:r w:rsidR="001307E4" w:rsidRPr="003E2620">
        <w:t xml:space="preserve">2009. </w:t>
      </w:r>
      <w:hyperlink r:id="rId25" w:history="1">
        <w:r w:rsidR="001307E4" w:rsidRPr="003E2620">
          <w:rPr>
            <w:rStyle w:val="Hipervnculo"/>
          </w:rPr>
          <w:t>https://bitcoin.org/bitcoin.pdf</w:t>
        </w:r>
      </w:hyperlink>
      <w:r w:rsidR="00FA63B9" w:rsidRPr="003E2620">
        <w:t xml:space="preserve"> </w:t>
      </w:r>
      <w:r w:rsidR="001307E4" w:rsidRPr="00106773">
        <w:t>[Úl</w:t>
      </w:r>
      <w:r w:rsidR="001307E4">
        <w:t>tima visita: 23/11/2017</w:t>
      </w:r>
      <w:r w:rsidR="001307E4" w:rsidRPr="00106773">
        <w:t>]</w:t>
      </w:r>
    </w:p>
    <w:p w:rsidR="00301737" w:rsidRPr="00301737" w:rsidRDefault="001307E4" w:rsidP="00DB7329">
      <w:pPr>
        <w:pStyle w:val="Prrafodelista"/>
        <w:numPr>
          <w:ilvl w:val="0"/>
          <w:numId w:val="31"/>
        </w:numPr>
        <w:rPr>
          <w:rStyle w:val="Hipervnculo"/>
          <w:color w:val="auto"/>
          <w:u w:val="none"/>
        </w:rPr>
      </w:pPr>
      <w:r>
        <w:t xml:space="preserve">J. Díaz Vico. A. Sánchez </w:t>
      </w:r>
      <w:proofErr w:type="spellStart"/>
      <w:r>
        <w:t>Aragó</w:t>
      </w:r>
      <w:proofErr w:type="spellEnd"/>
      <w:r>
        <w:t xml:space="preserve">. INTECO. </w:t>
      </w:r>
      <w:r w:rsidRPr="00107008">
        <w:rPr>
          <w:i/>
        </w:rPr>
        <w:t>Bitcoin: una moneda criptográfica</w:t>
      </w:r>
      <w:r>
        <w:t xml:space="preserve">. 2013 </w:t>
      </w:r>
      <w:hyperlink r:id="rId26" w:history="1">
        <w:r w:rsidRPr="00133783">
          <w:rPr>
            <w:rStyle w:val="Hipervnculo"/>
          </w:rPr>
          <w:t>https://www.certsi.es/sites/default/files/contenidos/estudios/doc/int_bitcoin.pdf</w:t>
        </w:r>
      </w:hyperlink>
      <w:r>
        <w:rPr>
          <w:rStyle w:val="Hipervnculo"/>
        </w:rPr>
        <w:t xml:space="preserve"> </w:t>
      </w:r>
      <w:r w:rsidRPr="00106773">
        <w:t>[Úl</w:t>
      </w:r>
      <w:r>
        <w:t>tima visita: 24/11/2017</w:t>
      </w:r>
      <w:r w:rsidRPr="00106773">
        <w:t>]</w:t>
      </w:r>
    </w:p>
    <w:p w:rsidR="00CF0A36" w:rsidRDefault="00107008" w:rsidP="00DB7329">
      <w:pPr>
        <w:pStyle w:val="Prrafodelista"/>
        <w:numPr>
          <w:ilvl w:val="0"/>
          <w:numId w:val="31"/>
        </w:numPr>
      </w:pPr>
      <w:r>
        <w:t>Wikipedia.</w:t>
      </w:r>
      <w:r w:rsidRPr="00107008">
        <w:rPr>
          <w:i/>
        </w:rPr>
        <w:t xml:space="preserve"> Sistema de prueba de trabajo</w:t>
      </w:r>
      <w:r>
        <w:t xml:space="preserve">. 2017. </w:t>
      </w:r>
      <w:hyperlink r:id="rId27" w:history="1">
        <w:r w:rsidRPr="00133783">
          <w:rPr>
            <w:rStyle w:val="Hipervnculo"/>
          </w:rPr>
          <w:t>https://es.wikipedia.org/wiki/Sistema_de_prueba_de_trabajo</w:t>
        </w:r>
      </w:hyperlink>
      <w:r w:rsidR="00301737">
        <w:t xml:space="preserve"> </w:t>
      </w:r>
      <w:r w:rsidR="001307E4" w:rsidRPr="00106773">
        <w:t>[Úl</w:t>
      </w:r>
      <w:r w:rsidR="001307E4">
        <w:t>tima visita: 2</w:t>
      </w:r>
      <w:r>
        <w:t>5</w:t>
      </w:r>
      <w:r w:rsidR="001307E4">
        <w:t>/11/2017</w:t>
      </w:r>
      <w:r w:rsidR="001307E4" w:rsidRPr="00106773">
        <w:t>]</w:t>
      </w:r>
    </w:p>
    <w:p w:rsidR="00CC0FDB" w:rsidRDefault="00107008" w:rsidP="00DB7329">
      <w:pPr>
        <w:pStyle w:val="Prrafodelista"/>
        <w:numPr>
          <w:ilvl w:val="0"/>
          <w:numId w:val="31"/>
        </w:numPr>
      </w:pPr>
      <w:proofErr w:type="spellStart"/>
      <w:r>
        <w:t>Bitcoinwiki</w:t>
      </w:r>
      <w:proofErr w:type="spellEnd"/>
      <w:r>
        <w:t xml:space="preserve">. </w:t>
      </w:r>
      <w:proofErr w:type="spellStart"/>
      <w:r w:rsidRPr="00107008">
        <w:rPr>
          <w:i/>
        </w:rPr>
        <w:t>Nonce</w:t>
      </w:r>
      <w:proofErr w:type="spellEnd"/>
      <w:r>
        <w:t xml:space="preserve">. 2017 </w:t>
      </w:r>
      <w:hyperlink r:id="rId28" w:history="1">
        <w:r w:rsidRPr="00133783">
          <w:rPr>
            <w:rStyle w:val="Hipervnculo"/>
          </w:rPr>
          <w:t>https://es.bitcoin.it/wiki/Nonce</w:t>
        </w:r>
      </w:hyperlink>
      <w:r w:rsidR="00CC0FDB">
        <w:t xml:space="preserve"> </w:t>
      </w:r>
      <w:r w:rsidR="001307E4" w:rsidRPr="00106773">
        <w:t>[Úl</w:t>
      </w:r>
      <w:r w:rsidR="001307E4">
        <w:t>tima visita: 23/11/2017</w:t>
      </w:r>
      <w:r w:rsidR="001307E4" w:rsidRPr="00106773">
        <w:t>]</w:t>
      </w:r>
    </w:p>
    <w:p w:rsidR="001B022B" w:rsidRPr="00107008" w:rsidRDefault="00107008" w:rsidP="00DB7329">
      <w:pPr>
        <w:pStyle w:val="Prrafodelista"/>
        <w:numPr>
          <w:ilvl w:val="0"/>
          <w:numId w:val="31"/>
        </w:numPr>
        <w:rPr>
          <w:lang w:val="en-GB"/>
        </w:rPr>
      </w:pPr>
      <w:proofErr w:type="spellStart"/>
      <w:r w:rsidRPr="003E2620">
        <w:rPr>
          <w:lang w:val="en-GB"/>
        </w:rPr>
        <w:t>Bitcoinwiki</w:t>
      </w:r>
      <w:proofErr w:type="spellEnd"/>
      <w:r w:rsidRPr="003E2620">
        <w:rPr>
          <w:lang w:val="en-GB"/>
        </w:rPr>
        <w:t xml:space="preserve">. </w:t>
      </w:r>
      <w:r w:rsidRPr="00107008">
        <w:rPr>
          <w:i/>
          <w:lang w:val="en-GB"/>
        </w:rPr>
        <w:t>Proof of work</w:t>
      </w:r>
      <w:r w:rsidRPr="00107008">
        <w:rPr>
          <w:lang w:val="en-GB"/>
        </w:rPr>
        <w:t xml:space="preserve">. 2017. </w:t>
      </w:r>
      <w:hyperlink r:id="rId29" w:history="1">
        <w:r w:rsidR="001B022B" w:rsidRPr="00107008">
          <w:rPr>
            <w:rStyle w:val="Hipervnculo"/>
            <w:lang w:val="en-GB"/>
          </w:rPr>
          <w:t>https://en.bitcoin.it/wiki/Proof_of_work</w:t>
        </w:r>
      </w:hyperlink>
      <w:r w:rsidR="001B022B" w:rsidRPr="00107008">
        <w:rPr>
          <w:lang w:val="en-GB"/>
        </w:rPr>
        <w:t xml:space="preserve"> </w:t>
      </w:r>
      <w:r w:rsidR="001307E4" w:rsidRPr="00107008">
        <w:rPr>
          <w:lang w:val="en-GB"/>
        </w:rPr>
        <w:t>[</w:t>
      </w:r>
      <w:proofErr w:type="spellStart"/>
      <w:r w:rsidR="001307E4" w:rsidRPr="00107008">
        <w:rPr>
          <w:lang w:val="en-GB"/>
        </w:rPr>
        <w:t>Última</w:t>
      </w:r>
      <w:proofErr w:type="spellEnd"/>
      <w:r w:rsidR="001307E4" w:rsidRPr="00107008">
        <w:rPr>
          <w:lang w:val="en-GB"/>
        </w:rPr>
        <w:t xml:space="preserve"> </w:t>
      </w:r>
      <w:proofErr w:type="spellStart"/>
      <w:r w:rsidR="001307E4" w:rsidRPr="00107008">
        <w:rPr>
          <w:lang w:val="en-GB"/>
        </w:rPr>
        <w:t>visita</w:t>
      </w:r>
      <w:proofErr w:type="spellEnd"/>
      <w:r w:rsidR="001307E4" w:rsidRPr="00107008">
        <w:rPr>
          <w:lang w:val="en-GB"/>
        </w:rPr>
        <w:t>: 2</w:t>
      </w:r>
      <w:r w:rsidRPr="00107008">
        <w:rPr>
          <w:lang w:val="en-GB"/>
        </w:rPr>
        <w:t>5</w:t>
      </w:r>
      <w:r w:rsidR="001307E4" w:rsidRPr="00107008">
        <w:rPr>
          <w:lang w:val="en-GB"/>
        </w:rPr>
        <w:t>/11/2017]</w:t>
      </w:r>
    </w:p>
    <w:p w:rsidR="00107008" w:rsidRPr="003E2620" w:rsidRDefault="00107008" w:rsidP="00DB7329">
      <w:pPr>
        <w:pStyle w:val="Prrafodelista"/>
        <w:numPr>
          <w:ilvl w:val="0"/>
          <w:numId w:val="31"/>
        </w:numPr>
      </w:pPr>
      <w:r w:rsidRPr="003E2620">
        <w:t xml:space="preserve">Wikipedia. </w:t>
      </w:r>
      <w:r w:rsidRPr="003E2620">
        <w:rPr>
          <w:i/>
        </w:rPr>
        <w:t>Bitcoin</w:t>
      </w:r>
      <w:r w:rsidRPr="003E2620">
        <w:t xml:space="preserve">. 2017. </w:t>
      </w:r>
      <w:hyperlink r:id="rId30" w:history="1">
        <w:r w:rsidR="001307E4" w:rsidRPr="003E2620">
          <w:rPr>
            <w:rStyle w:val="Hipervnculo"/>
          </w:rPr>
          <w:t>https://es.wikipedia.org/wiki/Bitcoin</w:t>
        </w:r>
      </w:hyperlink>
      <w:r w:rsidR="001307E4" w:rsidRPr="003E2620">
        <w:t xml:space="preserve"> </w:t>
      </w:r>
      <w:r w:rsidRPr="003E2620">
        <w:t>[Última visita: 25/11/2017]</w:t>
      </w:r>
    </w:p>
    <w:p w:rsidR="001307E4" w:rsidRPr="003E2620" w:rsidRDefault="001307E4" w:rsidP="00DB7329">
      <w:pPr>
        <w:pStyle w:val="Prrafodelista"/>
      </w:pPr>
    </w:p>
    <w:sectPr w:rsidR="001307E4" w:rsidRPr="003E2620" w:rsidSect="00B25684">
      <w:headerReference w:type="default" r:id="rId31"/>
      <w:footerReference w:type="default" r:id="rId32"/>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CBE" w:rsidRDefault="00EE1CBE" w:rsidP="00DB7329">
      <w:r>
        <w:separator/>
      </w:r>
    </w:p>
  </w:endnote>
  <w:endnote w:type="continuationSeparator" w:id="0">
    <w:p w:rsidR="00EE1CBE" w:rsidRDefault="00EE1CBE" w:rsidP="00DB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CE1359" w:rsidRDefault="00CE1359" w:rsidP="00DB7329">
        <w:pPr>
          <w:pStyle w:val="Piedepgina"/>
        </w:pPr>
        <w:r>
          <w:rPr>
            <w:lang w:bidi="es-ES"/>
          </w:rPr>
          <w:fldChar w:fldCharType="begin"/>
        </w:r>
        <w:r>
          <w:rPr>
            <w:lang w:bidi="es-ES"/>
          </w:rPr>
          <w:instrText xml:space="preserve"> PAGE   \* MERGEFORMAT </w:instrText>
        </w:r>
        <w:r>
          <w:rPr>
            <w:lang w:bidi="es-ES"/>
          </w:rPr>
          <w:fldChar w:fldCharType="separate"/>
        </w:r>
        <w:r w:rsidR="0034124B">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CBE" w:rsidRDefault="00EE1CBE" w:rsidP="00DB7329">
      <w:r>
        <w:separator/>
      </w:r>
    </w:p>
  </w:footnote>
  <w:footnote w:type="continuationSeparator" w:id="0">
    <w:p w:rsidR="00EE1CBE" w:rsidRDefault="00EE1CBE" w:rsidP="00DB7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359" w:rsidRDefault="00CE1359" w:rsidP="00DB7329">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E1359" w:rsidRDefault="00495DC7" w:rsidP="00DB7329">
                              <w:pPr>
                                <w:pStyle w:val="Encabezado"/>
                              </w:pPr>
                              <w:r>
                                <w:t>Bitcoins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4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ddd [3204]" stroked="f" strokeweight="1pt">
              <v:textbox style="mso-fit-shape-to-text:t">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E1359" w:rsidRDefault="00495DC7" w:rsidP="00DB7329">
                        <w:pPr>
                          <w:pStyle w:val="Encabezado"/>
                        </w:pPr>
                        <w:r>
                          <w:t>Bitcoins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445229"/>
    <w:multiLevelType w:val="hybridMultilevel"/>
    <w:tmpl w:val="50C2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4FE76B3"/>
    <w:multiLevelType w:val="hybridMultilevel"/>
    <w:tmpl w:val="EF1A6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102619"/>
    <w:multiLevelType w:val="hybridMultilevel"/>
    <w:tmpl w:val="A87C48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F16185"/>
    <w:multiLevelType w:val="hybridMultilevel"/>
    <w:tmpl w:val="E2EE6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2B5240"/>
    <w:multiLevelType w:val="hybridMultilevel"/>
    <w:tmpl w:val="3F3671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593EE6"/>
    <w:multiLevelType w:val="hybridMultilevel"/>
    <w:tmpl w:val="703C51E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9618CC"/>
    <w:multiLevelType w:val="hybridMultilevel"/>
    <w:tmpl w:val="127C9C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E0A0DD2"/>
    <w:multiLevelType w:val="hybridMultilevel"/>
    <w:tmpl w:val="0910F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1"/>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9"/>
  </w:num>
  <w:num w:numId="30">
    <w:abstractNumId w:val="25"/>
  </w:num>
  <w:num w:numId="31">
    <w:abstractNumId w:val="20"/>
  </w:num>
  <w:num w:numId="32">
    <w:abstractNumId w:val="24"/>
  </w:num>
  <w:num w:numId="33">
    <w:abstractNumId w:val="11"/>
  </w:num>
  <w:num w:numId="34">
    <w:abstractNumId w:val="22"/>
  </w:num>
  <w:num w:numId="35">
    <w:abstractNumId w:val="23"/>
  </w:num>
  <w:num w:numId="36">
    <w:abstractNumId w:val="18"/>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84"/>
    <w:rsid w:val="000B4AF2"/>
    <w:rsid w:val="00106773"/>
    <w:rsid w:val="00107008"/>
    <w:rsid w:val="001222E1"/>
    <w:rsid w:val="001307E4"/>
    <w:rsid w:val="00155A02"/>
    <w:rsid w:val="001A0D83"/>
    <w:rsid w:val="001B022B"/>
    <w:rsid w:val="001B6578"/>
    <w:rsid w:val="001D4362"/>
    <w:rsid w:val="00225B9B"/>
    <w:rsid w:val="002D22ED"/>
    <w:rsid w:val="00301737"/>
    <w:rsid w:val="0034124B"/>
    <w:rsid w:val="00387448"/>
    <w:rsid w:val="003E2620"/>
    <w:rsid w:val="003F3AD5"/>
    <w:rsid w:val="00480A0E"/>
    <w:rsid w:val="00495DC7"/>
    <w:rsid w:val="004D5C85"/>
    <w:rsid w:val="004F6D61"/>
    <w:rsid w:val="005B6687"/>
    <w:rsid w:val="00613B39"/>
    <w:rsid w:val="00614ADB"/>
    <w:rsid w:val="007833A7"/>
    <w:rsid w:val="007C0A3B"/>
    <w:rsid w:val="00855982"/>
    <w:rsid w:val="00861410"/>
    <w:rsid w:val="00897E63"/>
    <w:rsid w:val="008A4AEA"/>
    <w:rsid w:val="008C5B3A"/>
    <w:rsid w:val="00A10484"/>
    <w:rsid w:val="00A14E3B"/>
    <w:rsid w:val="00A258E0"/>
    <w:rsid w:val="00A41F52"/>
    <w:rsid w:val="00A64AAA"/>
    <w:rsid w:val="00B25684"/>
    <w:rsid w:val="00B34599"/>
    <w:rsid w:val="00BC6F6B"/>
    <w:rsid w:val="00C30594"/>
    <w:rsid w:val="00C6192A"/>
    <w:rsid w:val="00C719D0"/>
    <w:rsid w:val="00CC0FDB"/>
    <w:rsid w:val="00CE1359"/>
    <w:rsid w:val="00CF0A36"/>
    <w:rsid w:val="00D02540"/>
    <w:rsid w:val="00DB7329"/>
    <w:rsid w:val="00E01A0D"/>
    <w:rsid w:val="00EC29EA"/>
    <w:rsid w:val="00EE1CBE"/>
    <w:rsid w:val="00F02F1F"/>
    <w:rsid w:val="00F50843"/>
    <w:rsid w:val="00F601BE"/>
    <w:rsid w:val="00F97D31"/>
    <w:rsid w:val="00FA63B9"/>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2F719"/>
  <w15:chartTrackingRefBased/>
  <w15:docId w15:val="{FE2197E4-78BC-448F-A484-916697A5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329"/>
    <w:pPr>
      <w:ind w:firstLine="360"/>
      <w:jc w:val="both"/>
    </w:pPr>
  </w:style>
  <w:style w:type="paragraph" w:styleId="Ttulo1">
    <w:name w:val="heading 1"/>
    <w:basedOn w:val="Normal"/>
    <w:next w:val="Normal"/>
    <w:link w:val="Ttulo1Car"/>
    <w:uiPriority w:val="9"/>
    <w:qFormat/>
    <w:rsid w:val="00DB7329"/>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tulo2">
    <w:name w:val="heading 2"/>
    <w:basedOn w:val="Normal"/>
    <w:next w:val="Normal"/>
    <w:link w:val="Ttulo2Car"/>
    <w:uiPriority w:val="9"/>
    <w:unhideWhenUsed/>
    <w:qFormat/>
    <w:rsid w:val="00DB7329"/>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tulo3">
    <w:name w:val="heading 3"/>
    <w:basedOn w:val="Normal"/>
    <w:next w:val="Normal"/>
    <w:link w:val="Ttulo3Car"/>
    <w:uiPriority w:val="9"/>
    <w:semiHidden/>
    <w:unhideWhenUsed/>
    <w:qFormat/>
    <w:rsid w:val="00DB7329"/>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tulo4">
    <w:name w:val="heading 4"/>
    <w:basedOn w:val="Normal"/>
    <w:next w:val="Normal"/>
    <w:link w:val="Ttulo4Car"/>
    <w:uiPriority w:val="9"/>
    <w:semiHidden/>
    <w:unhideWhenUsed/>
    <w:qFormat/>
    <w:rsid w:val="00DB7329"/>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tulo5">
    <w:name w:val="heading 5"/>
    <w:basedOn w:val="Normal"/>
    <w:next w:val="Normal"/>
    <w:link w:val="Ttulo5Car"/>
    <w:uiPriority w:val="9"/>
    <w:semiHidden/>
    <w:unhideWhenUsed/>
    <w:qFormat/>
    <w:rsid w:val="00DB7329"/>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tulo6">
    <w:name w:val="heading 6"/>
    <w:basedOn w:val="Normal"/>
    <w:next w:val="Normal"/>
    <w:link w:val="Ttulo6Car"/>
    <w:uiPriority w:val="9"/>
    <w:semiHidden/>
    <w:unhideWhenUsed/>
    <w:qFormat/>
    <w:rsid w:val="00DB7329"/>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tulo7">
    <w:name w:val="heading 7"/>
    <w:basedOn w:val="Normal"/>
    <w:next w:val="Normal"/>
    <w:link w:val="Ttulo7Car"/>
    <w:uiPriority w:val="9"/>
    <w:semiHidden/>
    <w:unhideWhenUsed/>
    <w:qFormat/>
    <w:rsid w:val="00DB7329"/>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tulo8">
    <w:name w:val="heading 8"/>
    <w:basedOn w:val="Normal"/>
    <w:next w:val="Normal"/>
    <w:link w:val="Ttulo8Car"/>
    <w:uiPriority w:val="9"/>
    <w:semiHidden/>
    <w:unhideWhenUsed/>
    <w:qFormat/>
    <w:rsid w:val="00DB7329"/>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tulo9">
    <w:name w:val="heading 9"/>
    <w:basedOn w:val="Normal"/>
    <w:next w:val="Normal"/>
    <w:link w:val="Ttulo9Car"/>
    <w:uiPriority w:val="9"/>
    <w:semiHidden/>
    <w:unhideWhenUsed/>
    <w:qFormat/>
    <w:rsid w:val="00DB7329"/>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7329"/>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tuloCar">
    <w:name w:val="Título Car"/>
    <w:basedOn w:val="Fuentedeprrafopredeter"/>
    <w:link w:val="Ttulo"/>
    <w:uiPriority w:val="10"/>
    <w:rsid w:val="00DB7329"/>
    <w:rPr>
      <w:rFonts w:asciiTheme="majorHAnsi" w:eastAsiaTheme="majorEastAsia" w:hAnsiTheme="majorHAnsi" w:cstheme="majorBidi"/>
      <w:caps/>
      <w:color w:val="000000" w:themeColor="text2"/>
      <w:spacing w:val="-15"/>
      <w:sz w:val="72"/>
      <w:szCs w:val="72"/>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DB7329"/>
    <w:rPr>
      <w:rFonts w:asciiTheme="majorHAnsi" w:eastAsiaTheme="majorEastAsia" w:hAnsiTheme="majorHAnsi" w:cstheme="majorBidi"/>
      <w:color w:val="6E6E6E" w:themeColor="accent1" w:themeShade="80"/>
      <w:sz w:val="36"/>
      <w:szCs w:val="36"/>
    </w:rPr>
  </w:style>
  <w:style w:type="character" w:customStyle="1" w:styleId="Ttulo2Car">
    <w:name w:val="Título 2 Car"/>
    <w:basedOn w:val="Fuentedeprrafopredeter"/>
    <w:link w:val="Ttulo2"/>
    <w:uiPriority w:val="9"/>
    <w:rsid w:val="00DB7329"/>
    <w:rPr>
      <w:rFonts w:asciiTheme="majorHAnsi" w:eastAsiaTheme="majorEastAsia" w:hAnsiTheme="majorHAnsi" w:cstheme="majorBidi"/>
      <w:color w:val="A5A5A5" w:themeColor="accent1" w:themeShade="BF"/>
      <w:sz w:val="32"/>
      <w:szCs w:val="32"/>
    </w:rPr>
  </w:style>
  <w:style w:type="character" w:customStyle="1" w:styleId="Ttulo3Car">
    <w:name w:val="Título 3 Car"/>
    <w:basedOn w:val="Fuentedeprrafopredeter"/>
    <w:link w:val="Ttulo3"/>
    <w:uiPriority w:val="9"/>
    <w:semiHidden/>
    <w:rsid w:val="00DB7329"/>
    <w:rPr>
      <w:rFonts w:asciiTheme="majorHAnsi" w:eastAsiaTheme="majorEastAsia" w:hAnsiTheme="majorHAnsi" w:cstheme="majorBidi"/>
      <w:color w:val="A5A5A5" w:themeColor="accent1" w:themeShade="BF"/>
      <w:sz w:val="28"/>
      <w:szCs w:val="28"/>
    </w:rPr>
  </w:style>
  <w:style w:type="character" w:customStyle="1" w:styleId="Ttulo4Car">
    <w:name w:val="Título 4 Car"/>
    <w:basedOn w:val="Fuentedeprrafopredeter"/>
    <w:link w:val="Ttulo4"/>
    <w:uiPriority w:val="9"/>
    <w:semiHidden/>
    <w:rsid w:val="00DB7329"/>
    <w:rPr>
      <w:rFonts w:asciiTheme="majorHAnsi" w:eastAsiaTheme="majorEastAsia" w:hAnsiTheme="majorHAnsi" w:cstheme="majorBidi"/>
      <w:color w:val="A5A5A5" w:themeColor="accent1" w:themeShade="BF"/>
      <w:sz w:val="24"/>
      <w:szCs w:val="24"/>
    </w:rPr>
  </w:style>
  <w:style w:type="character" w:customStyle="1" w:styleId="Ttulo5Car">
    <w:name w:val="Título 5 Car"/>
    <w:basedOn w:val="Fuentedeprrafopredeter"/>
    <w:link w:val="Ttulo5"/>
    <w:uiPriority w:val="9"/>
    <w:semiHidden/>
    <w:rsid w:val="00DB7329"/>
    <w:rPr>
      <w:rFonts w:asciiTheme="majorHAnsi" w:eastAsiaTheme="majorEastAsia" w:hAnsiTheme="majorHAnsi" w:cstheme="majorBidi"/>
      <w:caps/>
      <w:color w:val="A5A5A5" w:themeColor="accent1" w:themeShade="BF"/>
    </w:rPr>
  </w:style>
  <w:style w:type="character" w:customStyle="1" w:styleId="Ttulo6Car">
    <w:name w:val="Título 6 Car"/>
    <w:basedOn w:val="Fuentedeprrafopredeter"/>
    <w:link w:val="Ttulo6"/>
    <w:uiPriority w:val="9"/>
    <w:semiHidden/>
    <w:rsid w:val="00DB7329"/>
    <w:rPr>
      <w:rFonts w:asciiTheme="majorHAnsi" w:eastAsiaTheme="majorEastAsia" w:hAnsiTheme="majorHAnsi" w:cstheme="majorBidi"/>
      <w:i/>
      <w:iCs/>
      <w:caps/>
      <w:color w:val="6E6E6E" w:themeColor="accent1" w:themeShade="80"/>
    </w:rPr>
  </w:style>
  <w:style w:type="character" w:customStyle="1" w:styleId="Ttulo7Car">
    <w:name w:val="Título 7 Car"/>
    <w:basedOn w:val="Fuentedeprrafopredeter"/>
    <w:link w:val="Ttulo7"/>
    <w:uiPriority w:val="9"/>
    <w:semiHidden/>
    <w:rsid w:val="00DB7329"/>
    <w:rPr>
      <w:rFonts w:asciiTheme="majorHAnsi" w:eastAsiaTheme="majorEastAsia" w:hAnsiTheme="majorHAnsi" w:cstheme="majorBidi"/>
      <w:b/>
      <w:bCs/>
      <w:color w:val="6E6E6E" w:themeColor="accent1" w:themeShade="80"/>
    </w:rPr>
  </w:style>
  <w:style w:type="character" w:customStyle="1" w:styleId="Ttulo8Car">
    <w:name w:val="Título 8 Car"/>
    <w:basedOn w:val="Fuentedeprrafopredeter"/>
    <w:link w:val="Ttulo8"/>
    <w:uiPriority w:val="9"/>
    <w:semiHidden/>
    <w:rsid w:val="00DB7329"/>
    <w:rPr>
      <w:rFonts w:asciiTheme="majorHAnsi" w:eastAsiaTheme="majorEastAsia" w:hAnsiTheme="majorHAnsi" w:cstheme="majorBidi"/>
      <w:b/>
      <w:bCs/>
      <w:i/>
      <w:iCs/>
      <w:color w:val="6E6E6E" w:themeColor="accent1" w:themeShade="80"/>
    </w:rPr>
  </w:style>
  <w:style w:type="character" w:customStyle="1" w:styleId="Ttulo9Car">
    <w:name w:val="Título 9 Car"/>
    <w:basedOn w:val="Fuentedeprrafopredeter"/>
    <w:link w:val="Ttulo9"/>
    <w:uiPriority w:val="9"/>
    <w:semiHidden/>
    <w:rsid w:val="00DB7329"/>
    <w:rPr>
      <w:rFonts w:asciiTheme="majorHAnsi" w:eastAsiaTheme="majorEastAsia" w:hAnsiTheme="majorHAnsi" w:cstheme="majorBidi"/>
      <w:i/>
      <w:iCs/>
      <w:color w:val="6E6E6E" w:themeColor="accent1" w:themeShade="8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unhideWhenUsed/>
    <w:qFormat/>
    <w:rsid w:val="00DB7329"/>
    <w:pPr>
      <w:spacing w:line="240" w:lineRule="auto"/>
    </w:pPr>
    <w:rPr>
      <w:b/>
      <w:bCs/>
      <w:smallCaps/>
      <w:color w:val="000000" w:themeColor="text2"/>
    </w:rPr>
  </w:style>
  <w:style w:type="paragraph" w:styleId="TtuloTDC">
    <w:name w:val="TOC Heading"/>
    <w:basedOn w:val="Ttulo1"/>
    <w:next w:val="Normal"/>
    <w:uiPriority w:val="39"/>
    <w:unhideWhenUsed/>
    <w:qFormat/>
    <w:rsid w:val="00DB7329"/>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pPr>
    <w:rPr>
      <w:i/>
      <w:iCs/>
      <w:color w:val="6E6E6E" w:themeColor="accent1" w:themeShade="80"/>
    </w:rPr>
  </w:style>
  <w:style w:type="character" w:styleId="Hipervnculovisitado">
    <w:name w:val="FollowedHyperlink"/>
    <w:basedOn w:val="Fuentedeprrafopredeter"/>
    <w:uiPriority w:val="99"/>
    <w:semiHidden/>
    <w:unhideWhenUsed/>
    <w:rsid w:val="007833A7"/>
    <w:rPr>
      <w:color w:val="6E6E6E" w:themeColor="accent1" w:themeShade="80"/>
      <w:u w:val="single"/>
    </w:rPr>
  </w:style>
  <w:style w:type="character" w:styleId="Hipervnculo">
    <w:name w:val="Hyperlink"/>
    <w:basedOn w:val="Fuentedeprrafopredeter"/>
    <w:uiPriority w:val="99"/>
    <w:unhideWhenUsed/>
    <w:rsid w:val="007833A7"/>
    <w:rPr>
      <w:color w:val="5F5F5F"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qFormat/>
    <w:rsid w:val="00DB7329"/>
    <w:rPr>
      <w:b/>
      <w:bCs/>
      <w:i/>
      <w:iCs/>
    </w:rPr>
  </w:style>
  <w:style w:type="paragraph" w:styleId="Citadestacada">
    <w:name w:val="Intense Quote"/>
    <w:basedOn w:val="Normal"/>
    <w:next w:val="Normal"/>
    <w:link w:val="CitadestacadaCar"/>
    <w:uiPriority w:val="30"/>
    <w:qFormat/>
    <w:rsid w:val="00DB7329"/>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destacadaCar">
    <w:name w:val="Cita destacada Car"/>
    <w:basedOn w:val="Fuentedeprrafopredeter"/>
    <w:link w:val="Citadestacada"/>
    <w:uiPriority w:val="30"/>
    <w:rsid w:val="00DB7329"/>
    <w:rPr>
      <w:rFonts w:asciiTheme="majorHAnsi" w:eastAsiaTheme="majorEastAsia" w:hAnsiTheme="majorHAnsi" w:cstheme="majorBidi"/>
      <w:color w:val="000000" w:themeColor="text2"/>
      <w:spacing w:val="-6"/>
      <w:sz w:val="32"/>
      <w:szCs w:val="32"/>
    </w:rPr>
  </w:style>
  <w:style w:type="character" w:styleId="Referenciaintensa">
    <w:name w:val="Intense Reference"/>
    <w:basedOn w:val="Fuentedeprrafopredeter"/>
    <w:uiPriority w:val="32"/>
    <w:qFormat/>
    <w:rsid w:val="00DB7329"/>
    <w:rPr>
      <w:b/>
      <w:bCs/>
      <w:smallCaps/>
      <w:color w:val="000000" w:themeColor="text2"/>
      <w:u w:val="single"/>
    </w:rPr>
  </w:style>
  <w:style w:type="paragraph" w:styleId="Sinespaciado">
    <w:name w:val="No Spacing"/>
    <w:link w:val="SinespaciadoCar"/>
    <w:uiPriority w:val="1"/>
    <w:qFormat/>
    <w:rsid w:val="00DB7329"/>
    <w:pPr>
      <w:spacing w:after="0" w:line="240" w:lineRule="auto"/>
    </w:pPr>
  </w:style>
  <w:style w:type="character" w:customStyle="1" w:styleId="SinespaciadoCar">
    <w:name w:val="Sin espaciado Car"/>
    <w:basedOn w:val="Fuentedeprrafopredeter"/>
    <w:link w:val="Sinespaciado"/>
    <w:uiPriority w:val="1"/>
    <w:rsid w:val="00B25684"/>
  </w:style>
  <w:style w:type="paragraph" w:styleId="TDC1">
    <w:name w:val="toc 1"/>
    <w:basedOn w:val="Normal"/>
    <w:next w:val="Normal"/>
    <w:autoRedefine/>
    <w:uiPriority w:val="39"/>
    <w:unhideWhenUsed/>
    <w:rsid w:val="00B25684"/>
    <w:pPr>
      <w:spacing w:after="100"/>
    </w:pPr>
  </w:style>
  <w:style w:type="paragraph" w:styleId="Prrafodelista">
    <w:name w:val="List Paragraph"/>
    <w:basedOn w:val="Normal"/>
    <w:uiPriority w:val="34"/>
    <w:qFormat/>
    <w:rsid w:val="00FA63B9"/>
    <w:pPr>
      <w:ind w:left="720"/>
      <w:contextualSpacing/>
    </w:pPr>
  </w:style>
  <w:style w:type="character" w:styleId="Mencinsinresolver">
    <w:name w:val="Unresolved Mention"/>
    <w:basedOn w:val="Fuentedeprrafopredeter"/>
    <w:uiPriority w:val="99"/>
    <w:semiHidden/>
    <w:unhideWhenUsed/>
    <w:rsid w:val="00FA63B9"/>
    <w:rPr>
      <w:color w:val="808080"/>
      <w:shd w:val="clear" w:color="auto" w:fill="E6E6E6"/>
    </w:rPr>
  </w:style>
  <w:style w:type="character" w:customStyle="1" w:styleId="nowrap1">
    <w:name w:val="nowrap1"/>
    <w:basedOn w:val="Fuentedeprrafopredeter"/>
    <w:rsid w:val="00897E63"/>
  </w:style>
  <w:style w:type="paragraph" w:styleId="TDC2">
    <w:name w:val="toc 2"/>
    <w:basedOn w:val="Normal"/>
    <w:next w:val="Normal"/>
    <w:autoRedefine/>
    <w:uiPriority w:val="39"/>
    <w:unhideWhenUsed/>
    <w:rsid w:val="00107008"/>
    <w:pPr>
      <w:spacing w:after="100"/>
      <w:ind w:left="220"/>
    </w:pPr>
  </w:style>
  <w:style w:type="paragraph" w:styleId="Subttulo">
    <w:name w:val="Subtitle"/>
    <w:basedOn w:val="Normal"/>
    <w:next w:val="Normal"/>
    <w:link w:val="SubttuloCar"/>
    <w:uiPriority w:val="11"/>
    <w:qFormat/>
    <w:rsid w:val="00DB7329"/>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tuloCar">
    <w:name w:val="Subtítulo Car"/>
    <w:basedOn w:val="Fuentedeprrafopredeter"/>
    <w:link w:val="Subttulo"/>
    <w:uiPriority w:val="11"/>
    <w:rsid w:val="00DB7329"/>
    <w:rPr>
      <w:rFonts w:asciiTheme="majorHAnsi" w:eastAsiaTheme="majorEastAsia" w:hAnsiTheme="majorHAnsi" w:cstheme="majorBidi"/>
      <w:color w:val="DDDDDD" w:themeColor="accent1"/>
      <w:sz w:val="28"/>
      <w:szCs w:val="28"/>
    </w:rPr>
  </w:style>
  <w:style w:type="character" w:styleId="Textoennegrita">
    <w:name w:val="Strong"/>
    <w:basedOn w:val="Fuentedeprrafopredeter"/>
    <w:uiPriority w:val="22"/>
    <w:qFormat/>
    <w:rsid w:val="00DB7329"/>
    <w:rPr>
      <w:b/>
      <w:bCs/>
    </w:rPr>
  </w:style>
  <w:style w:type="character" w:styleId="nfasis">
    <w:name w:val="Emphasis"/>
    <w:basedOn w:val="Fuentedeprrafopredeter"/>
    <w:uiPriority w:val="20"/>
    <w:qFormat/>
    <w:rsid w:val="00DB7329"/>
    <w:rPr>
      <w:i/>
      <w:iCs/>
    </w:rPr>
  </w:style>
  <w:style w:type="paragraph" w:styleId="Cita">
    <w:name w:val="Quote"/>
    <w:basedOn w:val="Normal"/>
    <w:next w:val="Normal"/>
    <w:link w:val="CitaCar"/>
    <w:uiPriority w:val="29"/>
    <w:qFormat/>
    <w:rsid w:val="00DB7329"/>
    <w:pPr>
      <w:spacing w:before="120" w:after="120"/>
      <w:ind w:left="720"/>
    </w:pPr>
    <w:rPr>
      <w:color w:val="000000" w:themeColor="text2"/>
      <w:sz w:val="24"/>
      <w:szCs w:val="24"/>
    </w:rPr>
  </w:style>
  <w:style w:type="character" w:customStyle="1" w:styleId="CitaCar">
    <w:name w:val="Cita Car"/>
    <w:basedOn w:val="Fuentedeprrafopredeter"/>
    <w:link w:val="Cita"/>
    <w:uiPriority w:val="29"/>
    <w:rsid w:val="00DB7329"/>
    <w:rPr>
      <w:color w:val="000000" w:themeColor="text2"/>
      <w:sz w:val="24"/>
      <w:szCs w:val="24"/>
    </w:rPr>
  </w:style>
  <w:style w:type="character" w:styleId="nfasissutil">
    <w:name w:val="Subtle Emphasis"/>
    <w:basedOn w:val="Fuentedeprrafopredeter"/>
    <w:uiPriority w:val="19"/>
    <w:qFormat/>
    <w:rsid w:val="00DB7329"/>
    <w:rPr>
      <w:i/>
      <w:iCs/>
      <w:color w:val="595959" w:themeColor="text1" w:themeTint="A6"/>
    </w:rPr>
  </w:style>
  <w:style w:type="character" w:styleId="Referenciasutil">
    <w:name w:val="Subtle Reference"/>
    <w:basedOn w:val="Fuentedeprrafopredeter"/>
    <w:uiPriority w:val="31"/>
    <w:qFormat/>
    <w:rsid w:val="00DB7329"/>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DB732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ertsi.es/sites/default/files/contenidos/estudios/doc/int_bitcoin.pdf"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itcoin.org/bitcoi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bitcoin.it/wiki/Proof_of_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ercatus.org/system/files/Brito_BitcoinPrimer.pdf"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s.bitcoin.it/wiki/Nonce"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s.wikipedia.org/wiki/Sistema_de_prueba_de_trabajo" TargetMode="External"/><Relationship Id="rId30" Type="http://schemas.openxmlformats.org/officeDocument/2006/relationships/hyperlink" Target="https://es.wikipedia.org/wiki/Bitco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498</TotalTime>
  <Pages>1</Pages>
  <Words>2237</Words>
  <Characters>12304</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Seijas Salinas, Orquídea Manuela</vt: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Bitcoins</dc:title>
  <dc:subject>Seguridad informática</dc:subject>
  <dc:creator>Orquídea Seijas</dc:creator>
  <cp:lastModifiedBy>seijas salinas orquídea manuela</cp:lastModifiedBy>
  <cp:revision>16</cp:revision>
  <cp:lastPrinted>2017-11-27T04:48:00Z</cp:lastPrinted>
  <dcterms:created xsi:type="dcterms:W3CDTF">2017-11-20T10:59:00Z</dcterms:created>
  <dcterms:modified xsi:type="dcterms:W3CDTF">2017-11-27T04:48:00Z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